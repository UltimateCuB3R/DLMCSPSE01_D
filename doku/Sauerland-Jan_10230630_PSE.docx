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040C" w14:textId="4E94BF70" w:rsidR="006673A4" w:rsidRPr="002E2D28" w:rsidRDefault="00F555C8" w:rsidP="0063442D">
      <w:pPr>
        <w:pStyle w:val="Titel"/>
      </w:pPr>
      <w:r>
        <w:t xml:space="preserve">Projekt: </w:t>
      </w:r>
      <w:proofErr w:type="spellStart"/>
      <w:r>
        <w:t>SportApp</w:t>
      </w:r>
      <w:proofErr w:type="spellEnd"/>
    </w:p>
    <w:p w14:paraId="3FB41C39" w14:textId="77777777" w:rsidR="004B5B28" w:rsidRPr="002E2D28" w:rsidRDefault="004B5B28" w:rsidP="0063442D">
      <w:pPr>
        <w:pStyle w:val="Untertitel"/>
      </w:pPr>
    </w:p>
    <w:p w14:paraId="1929DB01" w14:textId="0D45BB1C" w:rsidR="00FA6004" w:rsidRPr="002E2D28" w:rsidRDefault="00F555C8" w:rsidP="0063442D">
      <w:pPr>
        <w:pStyle w:val="Untertitel"/>
      </w:pPr>
      <w:r>
        <w:t>Projekt-Portfolio</w:t>
      </w:r>
    </w:p>
    <w:p w14:paraId="7BAB84B4" w14:textId="4ACC42C2" w:rsidR="006673A4" w:rsidRPr="002E2D28" w:rsidRDefault="00FA6004" w:rsidP="0063442D">
      <w:pPr>
        <w:pStyle w:val="Untertitel"/>
      </w:pPr>
      <w:r w:rsidRPr="002E2D28">
        <w:t>im Modul</w:t>
      </w:r>
    </w:p>
    <w:p w14:paraId="51B3B0F1" w14:textId="46248ED2" w:rsidR="00FA6004" w:rsidRPr="002E2D28" w:rsidRDefault="00FA6004" w:rsidP="0063442D">
      <w:pPr>
        <w:pStyle w:val="Untertitel"/>
      </w:pPr>
      <w:r w:rsidRPr="002E2D28">
        <w:t>DLM</w:t>
      </w:r>
      <w:r w:rsidR="00F555C8">
        <w:t>CSPSE01_D</w:t>
      </w:r>
    </w:p>
    <w:p w14:paraId="1E3F0C13" w14:textId="7162AF4E" w:rsidR="006673A4" w:rsidRPr="002E2D28" w:rsidRDefault="00454C99" w:rsidP="0063442D">
      <w:pPr>
        <w:pStyle w:val="Untertitel"/>
      </w:pPr>
      <w:r w:rsidRPr="002E2D28">
        <w:t>„</w:t>
      </w:r>
      <w:r w:rsidR="00F555C8">
        <w:t>Projekt: Software Engineering</w:t>
      </w:r>
      <w:r w:rsidRPr="002E2D28">
        <w:t>“</w:t>
      </w:r>
    </w:p>
    <w:p w14:paraId="73BEEE5F" w14:textId="77777777" w:rsidR="006673A4" w:rsidRPr="002E2D28" w:rsidRDefault="006673A4" w:rsidP="0063442D">
      <w:pPr>
        <w:pStyle w:val="Untertitel"/>
      </w:pPr>
    </w:p>
    <w:p w14:paraId="7ECB9890" w14:textId="77777777" w:rsidR="004B5B28" w:rsidRPr="002E2D28" w:rsidRDefault="004B5B28" w:rsidP="0063442D">
      <w:pPr>
        <w:pStyle w:val="Untertitel"/>
      </w:pPr>
    </w:p>
    <w:p w14:paraId="63A8B56F" w14:textId="58ABCA1D" w:rsidR="006673A4" w:rsidRPr="002E2D28" w:rsidRDefault="006673A4" w:rsidP="0063442D">
      <w:pPr>
        <w:pStyle w:val="Untertitel"/>
      </w:pPr>
    </w:p>
    <w:p w14:paraId="5A455D88" w14:textId="46EB77CA" w:rsidR="006673A4" w:rsidRPr="002E2D28" w:rsidRDefault="00071ACA" w:rsidP="0063442D">
      <w:pPr>
        <w:pStyle w:val="Untertitel"/>
      </w:pPr>
      <w:r w:rsidRPr="002E2D28">
        <w:t xml:space="preserve">Studiengang </w:t>
      </w:r>
      <w:r w:rsidR="00454C99" w:rsidRPr="002E2D28">
        <w:t>Informatik (Master 120 ECTS)</w:t>
      </w:r>
    </w:p>
    <w:p w14:paraId="32220E10" w14:textId="77777777" w:rsidR="004B5B28" w:rsidRPr="002E2D28" w:rsidRDefault="004B5B28" w:rsidP="0063442D">
      <w:pPr>
        <w:pStyle w:val="Untertitel"/>
      </w:pPr>
    </w:p>
    <w:p w14:paraId="5F82459E" w14:textId="53D7AFBD" w:rsidR="006673A4" w:rsidRPr="002E2D28" w:rsidRDefault="00454C99" w:rsidP="0063442D">
      <w:pPr>
        <w:pStyle w:val="Untertitel"/>
      </w:pPr>
      <w:r w:rsidRPr="002E2D28">
        <w:t>IU Internationale Hochschule</w:t>
      </w:r>
    </w:p>
    <w:p w14:paraId="23B59505" w14:textId="762DEDFC" w:rsidR="006673A4" w:rsidRPr="002E2D28" w:rsidRDefault="006673A4" w:rsidP="0063442D">
      <w:pPr>
        <w:pStyle w:val="Untertitel"/>
      </w:pPr>
    </w:p>
    <w:p w14:paraId="08229366" w14:textId="77777777" w:rsidR="006673A4" w:rsidRPr="002E2D28" w:rsidRDefault="006673A4" w:rsidP="0063442D">
      <w:pPr>
        <w:pStyle w:val="Untertitel"/>
      </w:pPr>
    </w:p>
    <w:p w14:paraId="317D5479" w14:textId="77777777" w:rsidR="006673A4" w:rsidRPr="002E2D28" w:rsidRDefault="006673A4" w:rsidP="0063442D">
      <w:pPr>
        <w:pStyle w:val="Untertitel"/>
      </w:pPr>
    </w:p>
    <w:p w14:paraId="301E6413" w14:textId="77777777" w:rsidR="006673A4" w:rsidRPr="002E2D28" w:rsidRDefault="006673A4" w:rsidP="0063442D">
      <w:pPr>
        <w:pStyle w:val="Untertitel"/>
      </w:pPr>
    </w:p>
    <w:p w14:paraId="5A8DBCD7" w14:textId="77777777" w:rsidR="00B5491F" w:rsidRDefault="00D044A6" w:rsidP="0063442D">
      <w:r>
        <w:rPr>
          <w:noProof/>
        </w:rPr>
        <w:drawing>
          <wp:anchor distT="0" distB="0" distL="114300" distR="114300" simplePos="0" relativeHeight="251658240" behindDoc="1" locked="0" layoutInCell="1" allowOverlap="1" wp14:anchorId="5B3A1F5C" wp14:editId="789EAAC3">
            <wp:simplePos x="0" y="0"/>
            <wp:positionH relativeFrom="margin">
              <wp:align>right</wp:align>
            </wp:positionH>
            <wp:positionV relativeFrom="paragraph">
              <wp:posOffset>570230</wp:posOffset>
            </wp:positionV>
            <wp:extent cx="1295400" cy="449580"/>
            <wp:effectExtent l="0" t="0" r="0" b="7620"/>
            <wp:wrapNone/>
            <wp:docPr id="149108939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1ACA" w:rsidRPr="002E2D28">
        <w:t>Bearbeiter: Jan Sauerland</w:t>
      </w:r>
      <w:r w:rsidR="00071ACA" w:rsidRPr="002E2D28">
        <w:tab/>
      </w:r>
      <w:r w:rsidR="00071ACA" w:rsidRPr="002E2D28">
        <w:tab/>
      </w:r>
      <w:r w:rsidR="00071ACA" w:rsidRPr="002E2D28">
        <w:tab/>
        <w:t xml:space="preserve">Betreuender Dozent: </w:t>
      </w:r>
      <w:r w:rsidR="00F555C8">
        <w:t xml:space="preserve">Prof. </w:t>
      </w:r>
      <w:r w:rsidR="00454C99" w:rsidRPr="002E2D28">
        <w:t xml:space="preserve">Dr. </w:t>
      </w:r>
      <w:r w:rsidR="00F72112">
        <w:t xml:space="preserve">Markus </w:t>
      </w:r>
      <w:proofErr w:type="spellStart"/>
      <w:r w:rsidR="00F72112">
        <w:t>Kleffmann</w:t>
      </w:r>
      <w:proofErr w:type="spellEnd"/>
    </w:p>
    <w:p w14:paraId="520B7467" w14:textId="7926A4D0" w:rsidR="00B5491F" w:rsidRDefault="00454C99" w:rsidP="0063442D">
      <w:r w:rsidRPr="002E2D28">
        <w:t>Matrikelnummer:</w:t>
      </w:r>
      <w:r w:rsidR="00B5491F">
        <w:t xml:space="preserve"> </w:t>
      </w:r>
      <w:r w:rsidR="00FA6004" w:rsidRPr="002E2D28">
        <w:t>10230630</w:t>
      </w:r>
    </w:p>
    <w:p w14:paraId="18F1F6A2" w14:textId="702DD072" w:rsidR="006673A4" w:rsidRDefault="001262C4" w:rsidP="0063442D">
      <w:r w:rsidRPr="002E2D28">
        <w:t xml:space="preserve">Datum: </w:t>
      </w:r>
      <w:r w:rsidRPr="002E2D28">
        <w:fldChar w:fldCharType="begin"/>
      </w:r>
      <w:r w:rsidRPr="002E2D28">
        <w:instrText xml:space="preserve"> TIME \@ "dd.MM.yyyy" </w:instrText>
      </w:r>
      <w:r w:rsidRPr="002E2D28">
        <w:fldChar w:fldCharType="separate"/>
      </w:r>
      <w:r w:rsidR="00C11A0D">
        <w:rPr>
          <w:noProof/>
        </w:rPr>
        <w:t>25.10.2024</w:t>
      </w:r>
      <w:r w:rsidRPr="002E2D28">
        <w:fldChar w:fldCharType="end"/>
      </w:r>
    </w:p>
    <w:p w14:paraId="48A62D85" w14:textId="47ABD9A9" w:rsidR="003C192D" w:rsidRPr="002E2D28" w:rsidRDefault="003C192D" w:rsidP="0063442D"/>
    <w:p w14:paraId="051BC6C5" w14:textId="77777777" w:rsidR="001262C4" w:rsidRPr="002E2D28" w:rsidRDefault="001262C4" w:rsidP="0063442D"/>
    <w:p w14:paraId="187157BD" w14:textId="77777777" w:rsidR="00FA6004" w:rsidRPr="002E2D28" w:rsidRDefault="00FA6004" w:rsidP="0063442D">
      <w:pPr>
        <w:sectPr w:rsidR="00FA6004" w:rsidRPr="002E2D28" w:rsidSect="00594258">
          <w:footerReference w:type="default" r:id="rId9"/>
          <w:pgSz w:w="11906" w:h="16838" w:code="9"/>
          <w:pgMar w:top="1134" w:right="1134" w:bottom="1134" w:left="1134" w:header="709" w:footer="709" w:gutter="0"/>
          <w:pgNumType w:fmt="upperRoman" w:start="1"/>
          <w:cols w:space="720"/>
          <w:titlePg/>
          <w:docGrid w:linePitch="326"/>
        </w:sectPr>
      </w:pPr>
    </w:p>
    <w:p w14:paraId="00424325" w14:textId="7F54A50C" w:rsidR="00454C99" w:rsidRPr="002E2D28" w:rsidRDefault="00454C99" w:rsidP="0063442D"/>
    <w:p w14:paraId="19AE71B8" w14:textId="77777777" w:rsidR="006673A4" w:rsidRPr="002E2D28" w:rsidRDefault="00071ACA" w:rsidP="0063442D">
      <w:pPr>
        <w:pStyle w:val="berschriftOhneNummer"/>
      </w:pPr>
      <w:bookmarkStart w:id="0" w:name="_Toc428274006"/>
      <w:bookmarkStart w:id="1" w:name="_Toc428428420"/>
      <w:bookmarkStart w:id="2" w:name="_Toc428448690"/>
      <w:bookmarkStart w:id="3" w:name="_Toc428884236"/>
      <w:bookmarkStart w:id="4" w:name="_Toc428949916"/>
      <w:bookmarkStart w:id="5" w:name="_Toc428972796"/>
      <w:bookmarkStart w:id="6" w:name="_Toc429403607"/>
      <w:bookmarkStart w:id="7" w:name="_Toc430341758"/>
      <w:bookmarkStart w:id="8" w:name="_Toc454786983"/>
      <w:bookmarkStart w:id="9" w:name="_Toc454787488"/>
      <w:bookmarkStart w:id="10" w:name="_Toc454962027"/>
      <w:bookmarkStart w:id="11" w:name="_Toc454971288"/>
      <w:bookmarkStart w:id="12" w:name="_Toc455581523"/>
      <w:bookmarkStart w:id="13" w:name="_Toc455581582"/>
      <w:bookmarkStart w:id="14" w:name="_Toc456010828"/>
      <w:bookmarkStart w:id="15" w:name="_Toc456104702"/>
      <w:bookmarkStart w:id="16" w:name="_Toc140911841"/>
      <w:bookmarkStart w:id="17" w:name="_Ref491742389"/>
      <w:bookmarkStart w:id="18" w:name="_Toc492886457"/>
      <w:bookmarkStart w:id="19" w:name="_Toc180767470"/>
      <w:r w:rsidRPr="002E2D28">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9"/>
    </w:p>
    <w:p w14:paraId="544D617B" w14:textId="77777777" w:rsidR="006673A4" w:rsidRPr="002E2D28" w:rsidRDefault="006673A4" w:rsidP="0063442D"/>
    <w:p w14:paraId="09C6A4F6" w14:textId="4EDB075C"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r>
        <w:rPr>
          <w:b w:val="0"/>
        </w:rPr>
        <w:fldChar w:fldCharType="begin"/>
      </w:r>
      <w:r>
        <w:rPr>
          <w:b w:val="0"/>
        </w:rPr>
        <w:instrText xml:space="preserve"> TOC \o "1-2" \h \z \u </w:instrText>
      </w:r>
      <w:r>
        <w:rPr>
          <w:b w:val="0"/>
        </w:rPr>
        <w:fldChar w:fldCharType="separate"/>
      </w:r>
      <w:hyperlink w:anchor="_Toc180767470" w:history="1">
        <w:r w:rsidRPr="00FF065A">
          <w:rPr>
            <w:rStyle w:val="Hyperlink"/>
          </w:rPr>
          <w:t>Inhaltsverzeichnis</w:t>
        </w:r>
        <w:r>
          <w:rPr>
            <w:webHidden/>
          </w:rPr>
          <w:tab/>
        </w:r>
        <w:r>
          <w:rPr>
            <w:webHidden/>
          </w:rPr>
          <w:fldChar w:fldCharType="begin"/>
        </w:r>
        <w:r>
          <w:rPr>
            <w:webHidden/>
          </w:rPr>
          <w:instrText xml:space="preserve"> PAGEREF _Toc180767470 \h </w:instrText>
        </w:r>
        <w:r>
          <w:rPr>
            <w:webHidden/>
          </w:rPr>
        </w:r>
        <w:r>
          <w:rPr>
            <w:webHidden/>
          </w:rPr>
          <w:fldChar w:fldCharType="separate"/>
        </w:r>
        <w:r>
          <w:rPr>
            <w:webHidden/>
          </w:rPr>
          <w:t>I</w:t>
        </w:r>
        <w:r>
          <w:rPr>
            <w:webHidden/>
          </w:rPr>
          <w:fldChar w:fldCharType="end"/>
        </w:r>
      </w:hyperlink>
    </w:p>
    <w:p w14:paraId="24B32418" w14:textId="5C479095"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1" w:history="1">
        <w:r w:rsidRPr="00FF065A">
          <w:rPr>
            <w:rStyle w:val="Hyperlink"/>
          </w:rPr>
          <w:t>Abbildungsverzeichnis</w:t>
        </w:r>
        <w:r>
          <w:rPr>
            <w:webHidden/>
          </w:rPr>
          <w:tab/>
        </w:r>
        <w:r>
          <w:rPr>
            <w:webHidden/>
          </w:rPr>
          <w:fldChar w:fldCharType="begin"/>
        </w:r>
        <w:r>
          <w:rPr>
            <w:webHidden/>
          </w:rPr>
          <w:instrText xml:space="preserve"> PAGEREF _Toc180767471 \h </w:instrText>
        </w:r>
        <w:r>
          <w:rPr>
            <w:webHidden/>
          </w:rPr>
        </w:r>
        <w:r>
          <w:rPr>
            <w:webHidden/>
          </w:rPr>
          <w:fldChar w:fldCharType="separate"/>
        </w:r>
        <w:r>
          <w:rPr>
            <w:webHidden/>
          </w:rPr>
          <w:t>II</w:t>
        </w:r>
        <w:r>
          <w:rPr>
            <w:webHidden/>
          </w:rPr>
          <w:fldChar w:fldCharType="end"/>
        </w:r>
      </w:hyperlink>
    </w:p>
    <w:p w14:paraId="077C8570" w14:textId="775D0207"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2" w:history="1">
        <w:r w:rsidRPr="00FF065A">
          <w:rPr>
            <w:rStyle w:val="Hyperlink"/>
          </w:rPr>
          <w:t>Tabellenverzeichnis</w:t>
        </w:r>
        <w:r>
          <w:rPr>
            <w:webHidden/>
          </w:rPr>
          <w:tab/>
        </w:r>
        <w:r>
          <w:rPr>
            <w:webHidden/>
          </w:rPr>
          <w:fldChar w:fldCharType="begin"/>
        </w:r>
        <w:r>
          <w:rPr>
            <w:webHidden/>
          </w:rPr>
          <w:instrText xml:space="preserve"> PAGEREF _Toc180767472 \h </w:instrText>
        </w:r>
        <w:r>
          <w:rPr>
            <w:webHidden/>
          </w:rPr>
        </w:r>
        <w:r>
          <w:rPr>
            <w:webHidden/>
          </w:rPr>
          <w:fldChar w:fldCharType="separate"/>
        </w:r>
        <w:r>
          <w:rPr>
            <w:webHidden/>
          </w:rPr>
          <w:t>III</w:t>
        </w:r>
        <w:r>
          <w:rPr>
            <w:webHidden/>
          </w:rPr>
          <w:fldChar w:fldCharType="end"/>
        </w:r>
      </w:hyperlink>
    </w:p>
    <w:p w14:paraId="4F17CF8F" w14:textId="6D7289C2"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3" w:history="1">
        <w:r w:rsidRPr="00FF065A">
          <w:rPr>
            <w:rStyle w:val="Hyperlink"/>
          </w:rPr>
          <w:t>1.</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Projektplan</w:t>
        </w:r>
        <w:r>
          <w:rPr>
            <w:webHidden/>
          </w:rPr>
          <w:tab/>
        </w:r>
        <w:r>
          <w:rPr>
            <w:webHidden/>
          </w:rPr>
          <w:fldChar w:fldCharType="begin"/>
        </w:r>
        <w:r>
          <w:rPr>
            <w:webHidden/>
          </w:rPr>
          <w:instrText xml:space="preserve"> PAGEREF _Toc180767473 \h </w:instrText>
        </w:r>
        <w:r>
          <w:rPr>
            <w:webHidden/>
          </w:rPr>
        </w:r>
        <w:r>
          <w:rPr>
            <w:webHidden/>
          </w:rPr>
          <w:fldChar w:fldCharType="separate"/>
        </w:r>
        <w:r>
          <w:rPr>
            <w:webHidden/>
          </w:rPr>
          <w:t>1</w:t>
        </w:r>
        <w:r>
          <w:rPr>
            <w:webHidden/>
          </w:rPr>
          <w:fldChar w:fldCharType="end"/>
        </w:r>
      </w:hyperlink>
    </w:p>
    <w:p w14:paraId="5F8291CA" w14:textId="42E1FBA1"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4" w:history="1">
        <w:r w:rsidRPr="00FF065A">
          <w:rPr>
            <w:rStyle w:val="Hyperlink"/>
          </w:rPr>
          <w:t>1.1</w:t>
        </w:r>
        <w:r>
          <w:rPr>
            <w:rFonts w:asciiTheme="minorHAnsi" w:eastAsiaTheme="minorEastAsia" w:hAnsiTheme="minorHAnsi" w:cstheme="minorBidi"/>
            <w:bCs w:val="0"/>
            <w:kern w:val="2"/>
            <w:sz w:val="24"/>
            <w:szCs w:val="24"/>
            <w:lang w:eastAsia="de-DE"/>
            <w14:ligatures w14:val="standardContextual"/>
          </w:rPr>
          <w:tab/>
        </w:r>
        <w:r w:rsidRPr="00FF065A">
          <w:rPr>
            <w:rStyle w:val="Hyperlink"/>
          </w:rPr>
          <w:t>Ziele, Umfang und angestrebtes Ergebnis</w:t>
        </w:r>
        <w:r>
          <w:rPr>
            <w:webHidden/>
          </w:rPr>
          <w:tab/>
        </w:r>
        <w:r>
          <w:rPr>
            <w:webHidden/>
          </w:rPr>
          <w:fldChar w:fldCharType="begin"/>
        </w:r>
        <w:r>
          <w:rPr>
            <w:webHidden/>
          </w:rPr>
          <w:instrText xml:space="preserve"> PAGEREF _Toc180767474 \h </w:instrText>
        </w:r>
        <w:r>
          <w:rPr>
            <w:webHidden/>
          </w:rPr>
        </w:r>
        <w:r>
          <w:rPr>
            <w:webHidden/>
          </w:rPr>
          <w:fldChar w:fldCharType="separate"/>
        </w:r>
        <w:r>
          <w:rPr>
            <w:webHidden/>
          </w:rPr>
          <w:t>1</w:t>
        </w:r>
        <w:r>
          <w:rPr>
            <w:webHidden/>
          </w:rPr>
          <w:fldChar w:fldCharType="end"/>
        </w:r>
      </w:hyperlink>
    </w:p>
    <w:p w14:paraId="2F1FE15A" w14:textId="270B0D5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5" w:history="1">
        <w:r w:rsidRPr="00FF065A">
          <w:rPr>
            <w:rStyle w:val="Hyperlink"/>
            <w:lang w:eastAsia="de-DE"/>
          </w:rPr>
          <w:t>1.2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Zielgruppe</w:t>
        </w:r>
        <w:r>
          <w:rPr>
            <w:webHidden/>
          </w:rPr>
          <w:tab/>
        </w:r>
        <w:r>
          <w:rPr>
            <w:webHidden/>
          </w:rPr>
          <w:fldChar w:fldCharType="begin"/>
        </w:r>
        <w:r>
          <w:rPr>
            <w:webHidden/>
          </w:rPr>
          <w:instrText xml:space="preserve"> PAGEREF _Toc180767475 \h </w:instrText>
        </w:r>
        <w:r>
          <w:rPr>
            <w:webHidden/>
          </w:rPr>
        </w:r>
        <w:r>
          <w:rPr>
            <w:webHidden/>
          </w:rPr>
          <w:fldChar w:fldCharType="separate"/>
        </w:r>
        <w:r>
          <w:rPr>
            <w:webHidden/>
          </w:rPr>
          <w:t>1</w:t>
        </w:r>
        <w:r>
          <w:rPr>
            <w:webHidden/>
          </w:rPr>
          <w:fldChar w:fldCharType="end"/>
        </w:r>
      </w:hyperlink>
    </w:p>
    <w:p w14:paraId="751513E8" w14:textId="1472E5F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6" w:history="1">
        <w:r w:rsidRPr="00FF065A">
          <w:rPr>
            <w:rStyle w:val="Hyperlink"/>
            <w:lang w:eastAsia="de-DE"/>
          </w:rPr>
          <w:t>1.3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Projektrisiken und Gegenmaßnahmen</w:t>
        </w:r>
        <w:r>
          <w:rPr>
            <w:webHidden/>
          </w:rPr>
          <w:tab/>
        </w:r>
        <w:r>
          <w:rPr>
            <w:webHidden/>
          </w:rPr>
          <w:fldChar w:fldCharType="begin"/>
        </w:r>
        <w:r>
          <w:rPr>
            <w:webHidden/>
          </w:rPr>
          <w:instrText xml:space="preserve"> PAGEREF _Toc180767476 \h </w:instrText>
        </w:r>
        <w:r>
          <w:rPr>
            <w:webHidden/>
          </w:rPr>
        </w:r>
        <w:r>
          <w:rPr>
            <w:webHidden/>
          </w:rPr>
          <w:fldChar w:fldCharType="separate"/>
        </w:r>
        <w:r>
          <w:rPr>
            <w:webHidden/>
          </w:rPr>
          <w:t>1</w:t>
        </w:r>
        <w:r>
          <w:rPr>
            <w:webHidden/>
          </w:rPr>
          <w:fldChar w:fldCharType="end"/>
        </w:r>
      </w:hyperlink>
    </w:p>
    <w:p w14:paraId="44A99FCB" w14:textId="2A5C31AB"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7" w:history="1">
        <w:r w:rsidRPr="00FF065A">
          <w:rPr>
            <w:rStyle w:val="Hyperlink"/>
            <w:lang w:eastAsia="de-DE"/>
          </w:rPr>
          <w:t>1.4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Zeitplan und Meilensteine</w:t>
        </w:r>
        <w:r>
          <w:rPr>
            <w:webHidden/>
          </w:rPr>
          <w:tab/>
        </w:r>
        <w:r>
          <w:rPr>
            <w:webHidden/>
          </w:rPr>
          <w:fldChar w:fldCharType="begin"/>
        </w:r>
        <w:r>
          <w:rPr>
            <w:webHidden/>
          </w:rPr>
          <w:instrText xml:space="preserve"> PAGEREF _Toc180767477 \h </w:instrText>
        </w:r>
        <w:r>
          <w:rPr>
            <w:webHidden/>
          </w:rPr>
        </w:r>
        <w:r>
          <w:rPr>
            <w:webHidden/>
          </w:rPr>
          <w:fldChar w:fldCharType="separate"/>
        </w:r>
        <w:r>
          <w:rPr>
            <w:webHidden/>
          </w:rPr>
          <w:t>2</w:t>
        </w:r>
        <w:r>
          <w:rPr>
            <w:webHidden/>
          </w:rPr>
          <w:fldChar w:fldCharType="end"/>
        </w:r>
      </w:hyperlink>
    </w:p>
    <w:p w14:paraId="3A6419F8" w14:textId="57C06FFD"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78" w:history="1">
        <w:r w:rsidRPr="00FF065A">
          <w:rPr>
            <w:rStyle w:val="Hyperlink"/>
          </w:rPr>
          <w:t>2.</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Anforderungsdokument</w:t>
        </w:r>
        <w:r>
          <w:rPr>
            <w:webHidden/>
          </w:rPr>
          <w:tab/>
        </w:r>
        <w:r>
          <w:rPr>
            <w:webHidden/>
          </w:rPr>
          <w:fldChar w:fldCharType="begin"/>
        </w:r>
        <w:r>
          <w:rPr>
            <w:webHidden/>
          </w:rPr>
          <w:instrText xml:space="preserve"> PAGEREF _Toc180767478 \h </w:instrText>
        </w:r>
        <w:r>
          <w:rPr>
            <w:webHidden/>
          </w:rPr>
        </w:r>
        <w:r>
          <w:rPr>
            <w:webHidden/>
          </w:rPr>
          <w:fldChar w:fldCharType="separate"/>
        </w:r>
        <w:r>
          <w:rPr>
            <w:webHidden/>
          </w:rPr>
          <w:t>5</w:t>
        </w:r>
        <w:r>
          <w:rPr>
            <w:webHidden/>
          </w:rPr>
          <w:fldChar w:fldCharType="end"/>
        </w:r>
      </w:hyperlink>
    </w:p>
    <w:p w14:paraId="2D451629" w14:textId="055F9A6F"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79" w:history="1">
        <w:r w:rsidRPr="00FF065A">
          <w:rPr>
            <w:rStyle w:val="Hyperlink"/>
            <w:lang w:eastAsia="de-DE"/>
          </w:rPr>
          <w:t>2.1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Management Summary</w:t>
        </w:r>
        <w:r>
          <w:rPr>
            <w:webHidden/>
          </w:rPr>
          <w:tab/>
        </w:r>
        <w:r>
          <w:rPr>
            <w:webHidden/>
          </w:rPr>
          <w:fldChar w:fldCharType="begin"/>
        </w:r>
        <w:r>
          <w:rPr>
            <w:webHidden/>
          </w:rPr>
          <w:instrText xml:space="preserve"> PAGEREF _Toc180767479 \h </w:instrText>
        </w:r>
        <w:r>
          <w:rPr>
            <w:webHidden/>
          </w:rPr>
        </w:r>
        <w:r>
          <w:rPr>
            <w:webHidden/>
          </w:rPr>
          <w:fldChar w:fldCharType="separate"/>
        </w:r>
        <w:r>
          <w:rPr>
            <w:webHidden/>
          </w:rPr>
          <w:t>5</w:t>
        </w:r>
        <w:r>
          <w:rPr>
            <w:webHidden/>
          </w:rPr>
          <w:fldChar w:fldCharType="end"/>
        </w:r>
      </w:hyperlink>
    </w:p>
    <w:p w14:paraId="4E6FFF48" w14:textId="393ECCC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0" w:history="1">
        <w:r w:rsidRPr="00FF065A">
          <w:rPr>
            <w:rStyle w:val="Hyperlink"/>
            <w:lang w:eastAsia="de-DE"/>
          </w:rPr>
          <w:t>2.2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Systemumfang und Kontext</w:t>
        </w:r>
        <w:r>
          <w:rPr>
            <w:webHidden/>
          </w:rPr>
          <w:tab/>
        </w:r>
        <w:r>
          <w:rPr>
            <w:webHidden/>
          </w:rPr>
          <w:fldChar w:fldCharType="begin"/>
        </w:r>
        <w:r>
          <w:rPr>
            <w:webHidden/>
          </w:rPr>
          <w:instrText xml:space="preserve"> PAGEREF _Toc180767480 \h </w:instrText>
        </w:r>
        <w:r>
          <w:rPr>
            <w:webHidden/>
          </w:rPr>
        </w:r>
        <w:r>
          <w:rPr>
            <w:webHidden/>
          </w:rPr>
          <w:fldChar w:fldCharType="separate"/>
        </w:r>
        <w:r>
          <w:rPr>
            <w:webHidden/>
          </w:rPr>
          <w:t>5</w:t>
        </w:r>
        <w:r>
          <w:rPr>
            <w:webHidden/>
          </w:rPr>
          <w:fldChar w:fldCharType="end"/>
        </w:r>
      </w:hyperlink>
    </w:p>
    <w:p w14:paraId="39A14593" w14:textId="34A3BF32"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1" w:history="1">
        <w:r w:rsidRPr="00FF065A">
          <w:rPr>
            <w:rStyle w:val="Hyperlink"/>
            <w:lang w:eastAsia="de-DE"/>
          </w:rPr>
          <w:t>2.3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Funktionale Anforderungen</w:t>
        </w:r>
        <w:r>
          <w:rPr>
            <w:webHidden/>
          </w:rPr>
          <w:tab/>
        </w:r>
        <w:r>
          <w:rPr>
            <w:webHidden/>
          </w:rPr>
          <w:fldChar w:fldCharType="begin"/>
        </w:r>
        <w:r>
          <w:rPr>
            <w:webHidden/>
          </w:rPr>
          <w:instrText xml:space="preserve"> PAGEREF _Toc180767481 \h </w:instrText>
        </w:r>
        <w:r>
          <w:rPr>
            <w:webHidden/>
          </w:rPr>
        </w:r>
        <w:r>
          <w:rPr>
            <w:webHidden/>
          </w:rPr>
          <w:fldChar w:fldCharType="separate"/>
        </w:r>
        <w:r>
          <w:rPr>
            <w:webHidden/>
          </w:rPr>
          <w:t>6</w:t>
        </w:r>
        <w:r>
          <w:rPr>
            <w:webHidden/>
          </w:rPr>
          <w:fldChar w:fldCharType="end"/>
        </w:r>
      </w:hyperlink>
    </w:p>
    <w:p w14:paraId="7AF6D8C3" w14:textId="3CE1ECD0"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2" w:history="1">
        <w:r w:rsidRPr="00FF065A">
          <w:rPr>
            <w:rStyle w:val="Hyperlink"/>
            <w:lang w:eastAsia="de-DE"/>
          </w:rPr>
          <w:t>2.4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Nicht-funktionale Anforderungen</w:t>
        </w:r>
        <w:r>
          <w:rPr>
            <w:webHidden/>
          </w:rPr>
          <w:tab/>
        </w:r>
        <w:r>
          <w:rPr>
            <w:webHidden/>
          </w:rPr>
          <w:fldChar w:fldCharType="begin"/>
        </w:r>
        <w:r>
          <w:rPr>
            <w:webHidden/>
          </w:rPr>
          <w:instrText xml:space="preserve"> PAGEREF _Toc180767482 \h </w:instrText>
        </w:r>
        <w:r>
          <w:rPr>
            <w:webHidden/>
          </w:rPr>
        </w:r>
        <w:r>
          <w:rPr>
            <w:webHidden/>
          </w:rPr>
          <w:fldChar w:fldCharType="separate"/>
        </w:r>
        <w:r>
          <w:rPr>
            <w:webHidden/>
          </w:rPr>
          <w:t>7</w:t>
        </w:r>
        <w:r>
          <w:rPr>
            <w:webHidden/>
          </w:rPr>
          <w:fldChar w:fldCharType="end"/>
        </w:r>
      </w:hyperlink>
    </w:p>
    <w:p w14:paraId="6AE6B22A" w14:textId="02EF287A"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3" w:history="1">
        <w:r w:rsidRPr="00FF065A">
          <w:rPr>
            <w:rStyle w:val="Hyperlink"/>
            <w:lang w:eastAsia="de-DE"/>
          </w:rPr>
          <w:t>2.5</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Glossar</w:t>
        </w:r>
        <w:r>
          <w:rPr>
            <w:webHidden/>
          </w:rPr>
          <w:tab/>
        </w:r>
        <w:r>
          <w:rPr>
            <w:webHidden/>
          </w:rPr>
          <w:fldChar w:fldCharType="begin"/>
        </w:r>
        <w:r>
          <w:rPr>
            <w:webHidden/>
          </w:rPr>
          <w:instrText xml:space="preserve"> PAGEREF _Toc180767483 \h </w:instrText>
        </w:r>
        <w:r>
          <w:rPr>
            <w:webHidden/>
          </w:rPr>
        </w:r>
        <w:r>
          <w:rPr>
            <w:webHidden/>
          </w:rPr>
          <w:fldChar w:fldCharType="separate"/>
        </w:r>
        <w:r>
          <w:rPr>
            <w:webHidden/>
          </w:rPr>
          <w:t>8</w:t>
        </w:r>
        <w:r>
          <w:rPr>
            <w:webHidden/>
          </w:rPr>
          <w:fldChar w:fldCharType="end"/>
        </w:r>
      </w:hyperlink>
    </w:p>
    <w:p w14:paraId="2F4DE2E1" w14:textId="04C8BFAE"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84" w:history="1">
        <w:r w:rsidRPr="00FF065A">
          <w:rPr>
            <w:rStyle w:val="Hyperlink"/>
          </w:rPr>
          <w:t>3.</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Projektdokumentation</w:t>
        </w:r>
        <w:r>
          <w:rPr>
            <w:webHidden/>
          </w:rPr>
          <w:tab/>
        </w:r>
        <w:r>
          <w:rPr>
            <w:webHidden/>
          </w:rPr>
          <w:fldChar w:fldCharType="begin"/>
        </w:r>
        <w:r>
          <w:rPr>
            <w:webHidden/>
          </w:rPr>
          <w:instrText xml:space="preserve"> PAGEREF _Toc180767484 \h </w:instrText>
        </w:r>
        <w:r>
          <w:rPr>
            <w:webHidden/>
          </w:rPr>
        </w:r>
        <w:r>
          <w:rPr>
            <w:webHidden/>
          </w:rPr>
          <w:fldChar w:fldCharType="separate"/>
        </w:r>
        <w:r>
          <w:rPr>
            <w:webHidden/>
          </w:rPr>
          <w:t>9</w:t>
        </w:r>
        <w:r>
          <w:rPr>
            <w:webHidden/>
          </w:rPr>
          <w:fldChar w:fldCharType="end"/>
        </w:r>
      </w:hyperlink>
    </w:p>
    <w:p w14:paraId="5A05A1AF" w14:textId="6A872562"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5" w:history="1">
        <w:r w:rsidRPr="00FF065A">
          <w:rPr>
            <w:rStyle w:val="Hyperlink"/>
            <w:lang w:eastAsia="de-DE"/>
          </w:rPr>
          <w:t>3.1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Softwareprozess</w:t>
        </w:r>
        <w:r>
          <w:rPr>
            <w:webHidden/>
          </w:rPr>
          <w:tab/>
        </w:r>
        <w:r>
          <w:rPr>
            <w:webHidden/>
          </w:rPr>
          <w:fldChar w:fldCharType="begin"/>
        </w:r>
        <w:r>
          <w:rPr>
            <w:webHidden/>
          </w:rPr>
          <w:instrText xml:space="preserve"> PAGEREF _Toc180767485 \h </w:instrText>
        </w:r>
        <w:r>
          <w:rPr>
            <w:webHidden/>
          </w:rPr>
        </w:r>
        <w:r>
          <w:rPr>
            <w:webHidden/>
          </w:rPr>
          <w:fldChar w:fldCharType="separate"/>
        </w:r>
        <w:r>
          <w:rPr>
            <w:webHidden/>
          </w:rPr>
          <w:t>9</w:t>
        </w:r>
        <w:r>
          <w:rPr>
            <w:webHidden/>
          </w:rPr>
          <w:fldChar w:fldCharType="end"/>
        </w:r>
      </w:hyperlink>
    </w:p>
    <w:p w14:paraId="2518AF83" w14:textId="050D921E"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6" w:history="1">
        <w:r w:rsidRPr="00FF065A">
          <w:rPr>
            <w:rStyle w:val="Hyperlink"/>
            <w:lang w:eastAsia="de-DE"/>
          </w:rPr>
          <w:t>3.2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Genutzte Technologien und Tools</w:t>
        </w:r>
        <w:r>
          <w:rPr>
            <w:webHidden/>
          </w:rPr>
          <w:tab/>
        </w:r>
        <w:r>
          <w:rPr>
            <w:webHidden/>
          </w:rPr>
          <w:fldChar w:fldCharType="begin"/>
        </w:r>
        <w:r>
          <w:rPr>
            <w:webHidden/>
          </w:rPr>
          <w:instrText xml:space="preserve"> PAGEREF _Toc180767486 \h </w:instrText>
        </w:r>
        <w:r>
          <w:rPr>
            <w:webHidden/>
          </w:rPr>
        </w:r>
        <w:r>
          <w:rPr>
            <w:webHidden/>
          </w:rPr>
          <w:fldChar w:fldCharType="separate"/>
        </w:r>
        <w:r>
          <w:rPr>
            <w:webHidden/>
          </w:rPr>
          <w:t>10</w:t>
        </w:r>
        <w:r>
          <w:rPr>
            <w:webHidden/>
          </w:rPr>
          <w:fldChar w:fldCharType="end"/>
        </w:r>
      </w:hyperlink>
    </w:p>
    <w:p w14:paraId="3F11EE83" w14:textId="513A82C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7" w:history="1">
        <w:r w:rsidRPr="00FF065A">
          <w:rPr>
            <w:rStyle w:val="Hyperlink"/>
            <w:lang w:eastAsia="de-DE"/>
          </w:rPr>
          <w:t>3.3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Anwendungsstruktur</w:t>
        </w:r>
        <w:r>
          <w:rPr>
            <w:webHidden/>
          </w:rPr>
          <w:tab/>
        </w:r>
        <w:r>
          <w:rPr>
            <w:webHidden/>
          </w:rPr>
          <w:fldChar w:fldCharType="begin"/>
        </w:r>
        <w:r>
          <w:rPr>
            <w:webHidden/>
          </w:rPr>
          <w:instrText xml:space="preserve"> PAGEREF _Toc180767487 \h </w:instrText>
        </w:r>
        <w:r>
          <w:rPr>
            <w:webHidden/>
          </w:rPr>
        </w:r>
        <w:r>
          <w:rPr>
            <w:webHidden/>
          </w:rPr>
          <w:fldChar w:fldCharType="separate"/>
        </w:r>
        <w:r>
          <w:rPr>
            <w:webHidden/>
          </w:rPr>
          <w:t>11</w:t>
        </w:r>
        <w:r>
          <w:rPr>
            <w:webHidden/>
          </w:rPr>
          <w:fldChar w:fldCharType="end"/>
        </w:r>
      </w:hyperlink>
    </w:p>
    <w:p w14:paraId="2DF7DABA" w14:textId="2D726B3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8" w:history="1">
        <w:r w:rsidRPr="00FF065A">
          <w:rPr>
            <w:rStyle w:val="Hyperlink"/>
            <w:lang w:eastAsia="de-DE"/>
          </w:rPr>
          <w:t>3.4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Technische Schuld</w:t>
        </w:r>
        <w:r>
          <w:rPr>
            <w:webHidden/>
          </w:rPr>
          <w:tab/>
        </w:r>
        <w:r>
          <w:rPr>
            <w:webHidden/>
          </w:rPr>
          <w:fldChar w:fldCharType="begin"/>
        </w:r>
        <w:r>
          <w:rPr>
            <w:webHidden/>
          </w:rPr>
          <w:instrText xml:space="preserve"> PAGEREF _Toc180767488 \h </w:instrText>
        </w:r>
        <w:r>
          <w:rPr>
            <w:webHidden/>
          </w:rPr>
        </w:r>
        <w:r>
          <w:rPr>
            <w:webHidden/>
          </w:rPr>
          <w:fldChar w:fldCharType="separate"/>
        </w:r>
        <w:r>
          <w:rPr>
            <w:webHidden/>
          </w:rPr>
          <w:t>16</w:t>
        </w:r>
        <w:r>
          <w:rPr>
            <w:webHidden/>
          </w:rPr>
          <w:fldChar w:fldCharType="end"/>
        </w:r>
      </w:hyperlink>
    </w:p>
    <w:p w14:paraId="188EE1D2" w14:textId="28319EB1"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89" w:history="1">
        <w:r w:rsidRPr="00FF065A">
          <w:rPr>
            <w:rStyle w:val="Hyperlink"/>
            <w:lang w:eastAsia="de-DE"/>
          </w:rPr>
          <w:t>3.5</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Benutzeranleitung</w:t>
        </w:r>
        <w:r>
          <w:rPr>
            <w:webHidden/>
          </w:rPr>
          <w:tab/>
        </w:r>
        <w:r>
          <w:rPr>
            <w:webHidden/>
          </w:rPr>
          <w:fldChar w:fldCharType="begin"/>
        </w:r>
        <w:r>
          <w:rPr>
            <w:webHidden/>
          </w:rPr>
          <w:instrText xml:space="preserve"> PAGEREF _Toc180767489 \h </w:instrText>
        </w:r>
        <w:r>
          <w:rPr>
            <w:webHidden/>
          </w:rPr>
        </w:r>
        <w:r>
          <w:rPr>
            <w:webHidden/>
          </w:rPr>
          <w:fldChar w:fldCharType="separate"/>
        </w:r>
        <w:r>
          <w:rPr>
            <w:webHidden/>
          </w:rPr>
          <w:t>16</w:t>
        </w:r>
        <w:r>
          <w:rPr>
            <w:webHidden/>
          </w:rPr>
          <w:fldChar w:fldCharType="end"/>
        </w:r>
      </w:hyperlink>
    </w:p>
    <w:p w14:paraId="3C79FD5F" w14:textId="2A3C78F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0" w:history="1">
        <w:r w:rsidRPr="00FF065A">
          <w:rPr>
            <w:rStyle w:val="Hyperlink"/>
          </w:rPr>
          <w:t>4.</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Testprotokoll</w:t>
        </w:r>
        <w:r>
          <w:rPr>
            <w:webHidden/>
          </w:rPr>
          <w:tab/>
        </w:r>
        <w:r>
          <w:rPr>
            <w:webHidden/>
          </w:rPr>
          <w:fldChar w:fldCharType="begin"/>
        </w:r>
        <w:r>
          <w:rPr>
            <w:webHidden/>
          </w:rPr>
          <w:instrText xml:space="preserve"> PAGEREF _Toc180767490 \h </w:instrText>
        </w:r>
        <w:r>
          <w:rPr>
            <w:webHidden/>
          </w:rPr>
        </w:r>
        <w:r>
          <w:rPr>
            <w:webHidden/>
          </w:rPr>
          <w:fldChar w:fldCharType="separate"/>
        </w:r>
        <w:r>
          <w:rPr>
            <w:webHidden/>
          </w:rPr>
          <w:t>21</w:t>
        </w:r>
        <w:r>
          <w:rPr>
            <w:webHidden/>
          </w:rPr>
          <w:fldChar w:fldCharType="end"/>
        </w:r>
      </w:hyperlink>
    </w:p>
    <w:p w14:paraId="2EF9F550" w14:textId="47274ED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1" w:history="1">
        <w:r w:rsidRPr="00FF065A">
          <w:rPr>
            <w:rStyle w:val="Hyperlink"/>
            <w:lang w:eastAsia="de-DE"/>
          </w:rPr>
          <w:t>4.1</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Testumgebung und Testvorbereitung</w:t>
        </w:r>
        <w:r>
          <w:rPr>
            <w:webHidden/>
          </w:rPr>
          <w:tab/>
        </w:r>
        <w:r>
          <w:rPr>
            <w:webHidden/>
          </w:rPr>
          <w:fldChar w:fldCharType="begin"/>
        </w:r>
        <w:r>
          <w:rPr>
            <w:webHidden/>
          </w:rPr>
          <w:instrText xml:space="preserve"> PAGEREF _Toc180767491 \h </w:instrText>
        </w:r>
        <w:r>
          <w:rPr>
            <w:webHidden/>
          </w:rPr>
        </w:r>
        <w:r>
          <w:rPr>
            <w:webHidden/>
          </w:rPr>
          <w:fldChar w:fldCharType="separate"/>
        </w:r>
        <w:r>
          <w:rPr>
            <w:webHidden/>
          </w:rPr>
          <w:t>21</w:t>
        </w:r>
        <w:r>
          <w:rPr>
            <w:webHidden/>
          </w:rPr>
          <w:fldChar w:fldCharType="end"/>
        </w:r>
      </w:hyperlink>
    </w:p>
    <w:p w14:paraId="4644C2B2" w14:textId="561E4776"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2" w:history="1">
        <w:r w:rsidRPr="00FF065A">
          <w:rPr>
            <w:rStyle w:val="Hyperlink"/>
            <w:lang w:eastAsia="de-DE"/>
          </w:rPr>
          <w:t>4.2</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Testfälle</w:t>
        </w:r>
        <w:r>
          <w:rPr>
            <w:webHidden/>
          </w:rPr>
          <w:tab/>
        </w:r>
        <w:r>
          <w:rPr>
            <w:webHidden/>
          </w:rPr>
          <w:fldChar w:fldCharType="begin"/>
        </w:r>
        <w:r>
          <w:rPr>
            <w:webHidden/>
          </w:rPr>
          <w:instrText xml:space="preserve"> PAGEREF _Toc180767492 \h </w:instrText>
        </w:r>
        <w:r>
          <w:rPr>
            <w:webHidden/>
          </w:rPr>
        </w:r>
        <w:r>
          <w:rPr>
            <w:webHidden/>
          </w:rPr>
          <w:fldChar w:fldCharType="separate"/>
        </w:r>
        <w:r>
          <w:rPr>
            <w:webHidden/>
          </w:rPr>
          <w:t>21</w:t>
        </w:r>
        <w:r>
          <w:rPr>
            <w:webHidden/>
          </w:rPr>
          <w:fldChar w:fldCharType="end"/>
        </w:r>
      </w:hyperlink>
    </w:p>
    <w:p w14:paraId="56EE0F30" w14:textId="08668C28"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3" w:history="1">
        <w:r w:rsidRPr="00FF065A">
          <w:rPr>
            <w:rStyle w:val="Hyperlink"/>
            <w:lang w:eastAsia="de-DE"/>
          </w:rPr>
          <w:t>4.3</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Testergebnisse</w:t>
        </w:r>
        <w:r>
          <w:rPr>
            <w:webHidden/>
          </w:rPr>
          <w:tab/>
        </w:r>
        <w:r>
          <w:rPr>
            <w:webHidden/>
          </w:rPr>
          <w:fldChar w:fldCharType="begin"/>
        </w:r>
        <w:r>
          <w:rPr>
            <w:webHidden/>
          </w:rPr>
          <w:instrText xml:space="preserve"> PAGEREF _Toc180767493 \h </w:instrText>
        </w:r>
        <w:r>
          <w:rPr>
            <w:webHidden/>
          </w:rPr>
        </w:r>
        <w:r>
          <w:rPr>
            <w:webHidden/>
          </w:rPr>
          <w:fldChar w:fldCharType="separate"/>
        </w:r>
        <w:r>
          <w:rPr>
            <w:webHidden/>
          </w:rPr>
          <w:t>26</w:t>
        </w:r>
        <w:r>
          <w:rPr>
            <w:webHidden/>
          </w:rPr>
          <w:fldChar w:fldCharType="end"/>
        </w:r>
      </w:hyperlink>
    </w:p>
    <w:p w14:paraId="05C98D31" w14:textId="599C7D14" w:rsidR="00474530" w:rsidRDefault="00474530">
      <w:pPr>
        <w:pStyle w:val="Verzeichnis2"/>
        <w:rPr>
          <w:rFonts w:asciiTheme="minorHAnsi" w:eastAsiaTheme="minorEastAsia" w:hAnsiTheme="minorHAnsi" w:cstheme="minorBidi"/>
          <w:bCs w:val="0"/>
          <w:kern w:val="2"/>
          <w:sz w:val="24"/>
          <w:szCs w:val="24"/>
          <w:lang w:eastAsia="de-DE"/>
          <w14:ligatures w14:val="standardContextual"/>
        </w:rPr>
      </w:pPr>
      <w:hyperlink w:anchor="_Toc180767494" w:history="1">
        <w:r w:rsidRPr="00FF065A">
          <w:rPr>
            <w:rStyle w:val="Hyperlink"/>
            <w:lang w:eastAsia="de-DE"/>
          </w:rPr>
          <w:t>4.4</w:t>
        </w:r>
        <w:r>
          <w:rPr>
            <w:rFonts w:asciiTheme="minorHAnsi" w:eastAsiaTheme="minorEastAsia" w:hAnsiTheme="minorHAnsi" w:cstheme="minorBidi"/>
            <w:bCs w:val="0"/>
            <w:kern w:val="2"/>
            <w:sz w:val="24"/>
            <w:szCs w:val="24"/>
            <w:lang w:eastAsia="de-DE"/>
            <w14:ligatures w14:val="standardContextual"/>
          </w:rPr>
          <w:tab/>
        </w:r>
        <w:r w:rsidRPr="00FF065A">
          <w:rPr>
            <w:rStyle w:val="Hyperlink"/>
            <w:lang w:eastAsia="de-DE"/>
          </w:rPr>
          <w:t>Aufräumarbeiten</w:t>
        </w:r>
        <w:r>
          <w:rPr>
            <w:webHidden/>
          </w:rPr>
          <w:tab/>
        </w:r>
        <w:r>
          <w:rPr>
            <w:webHidden/>
          </w:rPr>
          <w:fldChar w:fldCharType="begin"/>
        </w:r>
        <w:r>
          <w:rPr>
            <w:webHidden/>
          </w:rPr>
          <w:instrText xml:space="preserve"> PAGEREF _Toc180767494 \h </w:instrText>
        </w:r>
        <w:r>
          <w:rPr>
            <w:webHidden/>
          </w:rPr>
        </w:r>
        <w:r>
          <w:rPr>
            <w:webHidden/>
          </w:rPr>
          <w:fldChar w:fldCharType="separate"/>
        </w:r>
        <w:r>
          <w:rPr>
            <w:webHidden/>
          </w:rPr>
          <w:t>26</w:t>
        </w:r>
        <w:r>
          <w:rPr>
            <w:webHidden/>
          </w:rPr>
          <w:fldChar w:fldCharType="end"/>
        </w:r>
      </w:hyperlink>
    </w:p>
    <w:p w14:paraId="203A41BB" w14:textId="1276F10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5" w:history="1">
        <w:r w:rsidRPr="00FF065A">
          <w:rPr>
            <w:rStyle w:val="Hyperlink"/>
          </w:rPr>
          <w:t>5.</w:t>
        </w:r>
        <w:r>
          <w:rPr>
            <w:rFonts w:asciiTheme="minorHAnsi" w:eastAsiaTheme="minorEastAsia" w:hAnsiTheme="minorHAnsi" w:cstheme="minorBidi"/>
            <w:b w:val="0"/>
            <w:bCs w:val="0"/>
            <w:kern w:val="2"/>
            <w:sz w:val="24"/>
            <w:szCs w:val="24"/>
            <w:lang w:eastAsia="de-DE"/>
            <w14:ligatures w14:val="standardContextual"/>
          </w:rPr>
          <w:tab/>
        </w:r>
        <w:r w:rsidRPr="00FF065A">
          <w:rPr>
            <w:rStyle w:val="Hyperlink"/>
          </w:rPr>
          <w:t>Abstract</w:t>
        </w:r>
        <w:r>
          <w:rPr>
            <w:webHidden/>
          </w:rPr>
          <w:tab/>
        </w:r>
        <w:r>
          <w:rPr>
            <w:webHidden/>
          </w:rPr>
          <w:fldChar w:fldCharType="begin"/>
        </w:r>
        <w:r>
          <w:rPr>
            <w:webHidden/>
          </w:rPr>
          <w:instrText xml:space="preserve"> PAGEREF _Toc180767495 \h </w:instrText>
        </w:r>
        <w:r>
          <w:rPr>
            <w:webHidden/>
          </w:rPr>
        </w:r>
        <w:r>
          <w:rPr>
            <w:webHidden/>
          </w:rPr>
          <w:fldChar w:fldCharType="separate"/>
        </w:r>
        <w:r>
          <w:rPr>
            <w:webHidden/>
          </w:rPr>
          <w:t>27</w:t>
        </w:r>
        <w:r>
          <w:rPr>
            <w:webHidden/>
          </w:rPr>
          <w:fldChar w:fldCharType="end"/>
        </w:r>
      </w:hyperlink>
    </w:p>
    <w:p w14:paraId="75F86DDC" w14:textId="27BFB1BA"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6" w:history="1">
        <w:r w:rsidRPr="00FF065A">
          <w:rPr>
            <w:rStyle w:val="Hyperlink"/>
          </w:rPr>
          <w:t>Verzeichnis der Anhänge</w:t>
        </w:r>
        <w:r>
          <w:rPr>
            <w:webHidden/>
          </w:rPr>
          <w:tab/>
        </w:r>
        <w:r>
          <w:rPr>
            <w:webHidden/>
          </w:rPr>
          <w:fldChar w:fldCharType="begin"/>
        </w:r>
        <w:r>
          <w:rPr>
            <w:webHidden/>
          </w:rPr>
          <w:instrText xml:space="preserve"> PAGEREF _Toc180767496 \h </w:instrText>
        </w:r>
        <w:r>
          <w:rPr>
            <w:webHidden/>
          </w:rPr>
        </w:r>
        <w:r>
          <w:rPr>
            <w:webHidden/>
          </w:rPr>
          <w:fldChar w:fldCharType="separate"/>
        </w:r>
        <w:r>
          <w:rPr>
            <w:webHidden/>
          </w:rPr>
          <w:t>28</w:t>
        </w:r>
        <w:r>
          <w:rPr>
            <w:webHidden/>
          </w:rPr>
          <w:fldChar w:fldCharType="end"/>
        </w:r>
      </w:hyperlink>
    </w:p>
    <w:p w14:paraId="569B8356" w14:textId="74ABDA5B" w:rsidR="00474530" w:rsidRDefault="00474530">
      <w:pPr>
        <w:pStyle w:val="Verzeichnis1"/>
        <w:rPr>
          <w:rFonts w:asciiTheme="minorHAnsi" w:eastAsiaTheme="minorEastAsia" w:hAnsiTheme="minorHAnsi" w:cstheme="minorBidi"/>
          <w:b w:val="0"/>
          <w:bCs w:val="0"/>
          <w:kern w:val="2"/>
          <w:sz w:val="24"/>
          <w:szCs w:val="24"/>
          <w:lang w:eastAsia="de-DE"/>
          <w14:ligatures w14:val="standardContextual"/>
        </w:rPr>
      </w:pPr>
      <w:hyperlink w:anchor="_Toc180767497" w:history="1">
        <w:r w:rsidRPr="00FF065A">
          <w:rPr>
            <w:rStyle w:val="Hyperlink"/>
          </w:rPr>
          <w:t>Anhang</w:t>
        </w:r>
        <w:r>
          <w:rPr>
            <w:webHidden/>
          </w:rPr>
          <w:tab/>
        </w:r>
        <w:r>
          <w:rPr>
            <w:webHidden/>
          </w:rPr>
          <w:fldChar w:fldCharType="begin"/>
        </w:r>
        <w:r>
          <w:rPr>
            <w:webHidden/>
          </w:rPr>
          <w:instrText xml:space="preserve"> PAGEREF _Toc180767497 \h </w:instrText>
        </w:r>
        <w:r>
          <w:rPr>
            <w:webHidden/>
          </w:rPr>
        </w:r>
        <w:r>
          <w:rPr>
            <w:webHidden/>
          </w:rPr>
          <w:fldChar w:fldCharType="separate"/>
        </w:r>
        <w:r>
          <w:rPr>
            <w:webHidden/>
          </w:rPr>
          <w:t>29</w:t>
        </w:r>
        <w:r>
          <w:rPr>
            <w:webHidden/>
          </w:rPr>
          <w:fldChar w:fldCharType="end"/>
        </w:r>
      </w:hyperlink>
    </w:p>
    <w:p w14:paraId="3B2EB25A" w14:textId="270A622B" w:rsidR="006673A4" w:rsidRPr="002E2D28" w:rsidRDefault="00474530" w:rsidP="0063442D">
      <w:pPr>
        <w:sectPr w:rsidR="006673A4" w:rsidRPr="002E2D28" w:rsidSect="00594258">
          <w:pgSz w:w="11906" w:h="16838" w:code="9"/>
          <w:pgMar w:top="1134" w:right="1134" w:bottom="1134" w:left="1134" w:header="709" w:footer="709" w:gutter="0"/>
          <w:pgNumType w:fmt="upperRoman" w:start="1"/>
          <w:cols w:space="720"/>
          <w:docGrid w:linePitch="326"/>
        </w:sectPr>
      </w:pPr>
      <w:r>
        <w:rPr>
          <w:b/>
          <w:noProof/>
        </w:rPr>
        <w:fldChar w:fldCharType="end"/>
      </w:r>
    </w:p>
    <w:p w14:paraId="097D0C74" w14:textId="77777777" w:rsidR="006673A4" w:rsidRPr="002E2D28" w:rsidRDefault="00071ACA" w:rsidP="0063442D">
      <w:pPr>
        <w:pStyle w:val="berschriftOhneNummer"/>
      </w:pPr>
      <w:bookmarkStart w:id="20" w:name="_Toc492886460"/>
      <w:bookmarkStart w:id="21" w:name="_Toc140911842"/>
      <w:bookmarkStart w:id="22" w:name="_Toc140911912"/>
      <w:bookmarkStart w:id="23" w:name="_Toc180767471"/>
      <w:bookmarkEnd w:id="16"/>
      <w:r w:rsidRPr="002E2D28">
        <w:lastRenderedPageBreak/>
        <w:t>Abbildungsverzeichnis</w:t>
      </w:r>
      <w:bookmarkEnd w:id="20"/>
      <w:bookmarkEnd w:id="21"/>
      <w:bookmarkEnd w:id="22"/>
      <w:bookmarkEnd w:id="23"/>
    </w:p>
    <w:bookmarkStart w:id="24" w:name="_Toc492886461"/>
    <w:p w14:paraId="2834785F" w14:textId="0B0D9BAE" w:rsidR="0005088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"Abbildung" </w:instrText>
      </w:r>
      <w:r>
        <w:fldChar w:fldCharType="separate"/>
      </w:r>
      <w:r w:rsidR="00050886">
        <w:t>Abbildung 1: Use-Case Diagramm "Sporttrainer"</w:t>
      </w:r>
      <w:r w:rsidR="00050886">
        <w:tab/>
      </w:r>
      <w:r w:rsidR="00050886">
        <w:fldChar w:fldCharType="begin"/>
      </w:r>
      <w:r w:rsidR="00050886">
        <w:instrText xml:space="preserve"> PAGEREF _Toc180767406 \h </w:instrText>
      </w:r>
      <w:r w:rsidR="00050886">
        <w:fldChar w:fldCharType="separate"/>
      </w:r>
      <w:r w:rsidR="00050886">
        <w:t>7</w:t>
      </w:r>
      <w:r w:rsidR="00050886">
        <w:fldChar w:fldCharType="end"/>
      </w:r>
    </w:p>
    <w:p w14:paraId="7FFA97A5" w14:textId="1844157E"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2: UML-Diagramm des ursprünglich geplanten data-Moduls</w:t>
      </w:r>
      <w:r>
        <w:tab/>
      </w:r>
      <w:r>
        <w:fldChar w:fldCharType="begin"/>
      </w:r>
      <w:r>
        <w:instrText xml:space="preserve"> PAGEREF _Toc180767407 \h </w:instrText>
      </w:r>
      <w:r>
        <w:fldChar w:fldCharType="separate"/>
      </w:r>
      <w:r>
        <w:t>11</w:t>
      </w:r>
      <w:r>
        <w:fldChar w:fldCharType="end"/>
      </w:r>
    </w:p>
    <w:p w14:paraId="4B988B8D" w14:textId="64FF572E"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3: UML-Diagramm der umgesetzten Klassenstruktur ohne Methoden</w:t>
      </w:r>
      <w:r>
        <w:tab/>
      </w:r>
      <w:r>
        <w:fldChar w:fldCharType="begin"/>
      </w:r>
      <w:r>
        <w:instrText xml:space="preserve"> PAGEREF _Toc180767408 \h </w:instrText>
      </w:r>
      <w:r>
        <w:fldChar w:fldCharType="separate"/>
      </w:r>
      <w:r>
        <w:t>13</w:t>
      </w:r>
      <w:r>
        <w:fldChar w:fldCharType="end"/>
      </w:r>
    </w:p>
    <w:p w14:paraId="362E8EBE" w14:textId="70AA22DC"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4: ER-Diagramm der Datenbankstruktur</w:t>
      </w:r>
      <w:r>
        <w:tab/>
      </w:r>
      <w:r>
        <w:fldChar w:fldCharType="begin"/>
      </w:r>
      <w:r>
        <w:instrText xml:space="preserve"> PAGEREF _Toc180767409 \h </w:instrText>
      </w:r>
      <w:r>
        <w:fldChar w:fldCharType="separate"/>
      </w:r>
      <w:r>
        <w:t>14</w:t>
      </w:r>
      <w:r>
        <w:fldChar w:fldCharType="end"/>
      </w:r>
    </w:p>
    <w:p w14:paraId="3326E5CB" w14:textId="716C2D24"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5: UML-Aktivitätsdiagramm "Export eines Objekts"</w:t>
      </w:r>
      <w:r>
        <w:tab/>
      </w:r>
      <w:r>
        <w:fldChar w:fldCharType="begin"/>
      </w:r>
      <w:r>
        <w:instrText xml:space="preserve"> PAGEREF _Toc180767410 \h </w:instrText>
      </w:r>
      <w:r>
        <w:fldChar w:fldCharType="separate"/>
      </w:r>
      <w:r>
        <w:t>15</w:t>
      </w:r>
      <w:r>
        <w:fldChar w:fldCharType="end"/>
      </w:r>
    </w:p>
    <w:p w14:paraId="764A5D42" w14:textId="4CA5E8A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6: Startbildschirm der Anwendung</w:t>
      </w:r>
      <w:r>
        <w:tab/>
      </w:r>
      <w:r>
        <w:fldChar w:fldCharType="begin"/>
      </w:r>
      <w:r>
        <w:instrText xml:space="preserve"> PAGEREF _Toc180767411 \h </w:instrText>
      </w:r>
      <w:r>
        <w:fldChar w:fldCharType="separate"/>
      </w:r>
      <w:r>
        <w:t>17</w:t>
      </w:r>
      <w:r>
        <w:fldChar w:fldCharType="end"/>
      </w:r>
    </w:p>
    <w:p w14:paraId="1DE895E1" w14:textId="380C1AC9"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7: Suchbildschirm Übung</w:t>
      </w:r>
      <w:r>
        <w:tab/>
      </w:r>
      <w:r>
        <w:fldChar w:fldCharType="begin"/>
      </w:r>
      <w:r>
        <w:instrText xml:space="preserve"> PAGEREF _Toc180767412 \h </w:instrText>
      </w:r>
      <w:r>
        <w:fldChar w:fldCharType="separate"/>
      </w:r>
      <w:r>
        <w:t>18</w:t>
      </w:r>
      <w:r>
        <w:fldChar w:fldCharType="end"/>
      </w:r>
    </w:p>
    <w:p w14:paraId="7ECA979A" w14:textId="476867C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8: Detailbildschirm einer Übung im Bearbeitungsmodus</w:t>
      </w:r>
      <w:r>
        <w:tab/>
      </w:r>
      <w:r>
        <w:fldChar w:fldCharType="begin"/>
      </w:r>
      <w:r>
        <w:instrText xml:space="preserve"> PAGEREF _Toc180767413 \h </w:instrText>
      </w:r>
      <w:r>
        <w:fldChar w:fldCharType="separate"/>
      </w:r>
      <w:r>
        <w:t>19</w:t>
      </w:r>
      <w:r>
        <w:fldChar w:fldCharType="end"/>
      </w:r>
    </w:p>
    <w:p w14:paraId="3D26D7FF" w14:textId="17962461"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Abbildung 9: Exportbildschirm eines Plans</w:t>
      </w:r>
      <w:r>
        <w:tab/>
      </w:r>
      <w:r>
        <w:fldChar w:fldCharType="begin"/>
      </w:r>
      <w:r>
        <w:instrText xml:space="preserve"> PAGEREF _Toc180767414 \h </w:instrText>
      </w:r>
      <w:r>
        <w:fldChar w:fldCharType="separate"/>
      </w:r>
      <w:r>
        <w:t>20</w:t>
      </w:r>
      <w:r>
        <w:fldChar w:fldCharType="end"/>
      </w:r>
    </w:p>
    <w:p w14:paraId="7C7CABE8" w14:textId="16391E97" w:rsidR="00E754F6" w:rsidRDefault="00E754F6" w:rsidP="00E754F6">
      <w:r>
        <w:fldChar w:fldCharType="end"/>
      </w:r>
    </w:p>
    <w:p w14:paraId="175A1685" w14:textId="77777777" w:rsidR="00E754F6" w:rsidRPr="00E754F6" w:rsidRDefault="00E754F6" w:rsidP="00E754F6">
      <w:pPr>
        <w:rPr>
          <w:lang w:eastAsia="de-DE"/>
        </w:rPr>
        <w:sectPr w:rsidR="00E754F6" w:rsidRPr="00E754F6" w:rsidSect="00594258">
          <w:headerReference w:type="default" r:id="rId10"/>
          <w:headerReference w:type="first" r:id="rId11"/>
          <w:pgSz w:w="11906" w:h="16838" w:code="9"/>
          <w:pgMar w:top="1134" w:right="1134" w:bottom="1134" w:left="1134" w:header="709" w:footer="709" w:gutter="0"/>
          <w:pgNumType w:fmt="upperRoman"/>
          <w:cols w:space="720"/>
          <w:docGrid w:linePitch="299"/>
        </w:sectPr>
      </w:pPr>
    </w:p>
    <w:p w14:paraId="7EA631D2" w14:textId="3BD3F9D9" w:rsidR="00E754F6" w:rsidRPr="002E2D28" w:rsidRDefault="00E754F6" w:rsidP="00E754F6">
      <w:pPr>
        <w:pStyle w:val="berschriftOhneNummer"/>
      </w:pPr>
      <w:bookmarkStart w:id="25" w:name="_Toc180767472"/>
      <w:bookmarkEnd w:id="17"/>
      <w:bookmarkEnd w:id="18"/>
      <w:bookmarkEnd w:id="24"/>
      <w:r>
        <w:lastRenderedPageBreak/>
        <w:t>Tabellen</w:t>
      </w:r>
      <w:r w:rsidRPr="002E2D28">
        <w:t>verzeichnis</w:t>
      </w:r>
      <w:bookmarkEnd w:id="25"/>
    </w:p>
    <w:p w14:paraId="19FBF932" w14:textId="70F29F21" w:rsidR="00050886" w:rsidRDefault="00E754F6">
      <w:pPr>
        <w:pStyle w:val="Abbildungsverzeichnis"/>
        <w:rPr>
          <w:rFonts w:asciiTheme="minorHAnsi" w:eastAsiaTheme="minorEastAsia" w:hAnsiTheme="minorHAnsi" w:cstheme="minorBidi"/>
          <w:bCs w:val="0"/>
          <w:kern w:val="2"/>
          <w:sz w:val="24"/>
          <w:szCs w:val="24"/>
          <w:lang w:eastAsia="de-DE"/>
          <w14:ligatures w14:val="standardContextual"/>
        </w:rPr>
      </w:pPr>
      <w:r>
        <w:fldChar w:fldCharType="begin"/>
      </w:r>
      <w:r>
        <w:instrText xml:space="preserve"> TOC \c "Tabelle" </w:instrText>
      </w:r>
      <w:r>
        <w:fldChar w:fldCharType="separate"/>
      </w:r>
      <w:r w:rsidR="00050886">
        <w:t>Tabelle 1: Projektrisiken und Gegenmaßnahmen</w:t>
      </w:r>
      <w:r w:rsidR="00050886">
        <w:tab/>
      </w:r>
      <w:r w:rsidR="00050886">
        <w:fldChar w:fldCharType="begin"/>
      </w:r>
      <w:r w:rsidR="00050886">
        <w:instrText xml:space="preserve"> PAGEREF _Toc180767400 \h </w:instrText>
      </w:r>
      <w:r w:rsidR="00050886">
        <w:fldChar w:fldCharType="separate"/>
      </w:r>
      <w:r w:rsidR="00050886">
        <w:t>1</w:t>
      </w:r>
      <w:r w:rsidR="00050886">
        <w:fldChar w:fldCharType="end"/>
      </w:r>
    </w:p>
    <w:p w14:paraId="7293BD44" w14:textId="01E7341B"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2: Phase 1 „Konzeption"</w:t>
      </w:r>
      <w:r>
        <w:tab/>
      </w:r>
      <w:r>
        <w:fldChar w:fldCharType="begin"/>
      </w:r>
      <w:r>
        <w:instrText xml:space="preserve"> PAGEREF _Toc180767401 \h </w:instrText>
      </w:r>
      <w:r>
        <w:fldChar w:fldCharType="separate"/>
      </w:r>
      <w:r>
        <w:t>2</w:t>
      </w:r>
      <w:r>
        <w:fldChar w:fldCharType="end"/>
      </w:r>
    </w:p>
    <w:p w14:paraId="28D0CC32" w14:textId="0BF609FB"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3: Phase 2 "Erarbeitung &amp; Reflexion"</w:t>
      </w:r>
      <w:r>
        <w:tab/>
      </w:r>
      <w:r>
        <w:fldChar w:fldCharType="begin"/>
      </w:r>
      <w:r>
        <w:instrText xml:space="preserve"> PAGEREF _Toc180767402 \h </w:instrText>
      </w:r>
      <w:r>
        <w:fldChar w:fldCharType="separate"/>
      </w:r>
      <w:r>
        <w:t>2</w:t>
      </w:r>
      <w:r>
        <w:fldChar w:fldCharType="end"/>
      </w:r>
    </w:p>
    <w:p w14:paraId="6D36629E" w14:textId="71AA29A9"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4: Phase 3 "Finalisierung"</w:t>
      </w:r>
      <w:r>
        <w:tab/>
      </w:r>
      <w:r>
        <w:fldChar w:fldCharType="begin"/>
      </w:r>
      <w:r>
        <w:instrText xml:space="preserve"> PAGEREF _Toc180767403 \h </w:instrText>
      </w:r>
      <w:r>
        <w:fldChar w:fldCharType="separate"/>
      </w:r>
      <w:r>
        <w:t>3</w:t>
      </w:r>
      <w:r>
        <w:fldChar w:fldCharType="end"/>
      </w:r>
    </w:p>
    <w:p w14:paraId="5A723A0A" w14:textId="3EF97B27"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5: Meilensteine des Projekts</w:t>
      </w:r>
      <w:r>
        <w:tab/>
      </w:r>
      <w:r>
        <w:fldChar w:fldCharType="begin"/>
      </w:r>
      <w:r>
        <w:instrText xml:space="preserve"> PAGEREF _Toc180767404 \h </w:instrText>
      </w:r>
      <w:r>
        <w:fldChar w:fldCharType="separate"/>
      </w:r>
      <w:r>
        <w:t>4</w:t>
      </w:r>
      <w:r>
        <w:fldChar w:fldCharType="end"/>
      </w:r>
    </w:p>
    <w:p w14:paraId="6B29682C" w14:textId="3ED3A388" w:rsidR="00050886" w:rsidRDefault="00050886">
      <w:pPr>
        <w:pStyle w:val="Abbildungsverzeichnis"/>
        <w:rPr>
          <w:rFonts w:asciiTheme="minorHAnsi" w:eastAsiaTheme="minorEastAsia" w:hAnsiTheme="minorHAnsi" w:cstheme="minorBidi"/>
          <w:bCs w:val="0"/>
          <w:kern w:val="2"/>
          <w:sz w:val="24"/>
          <w:szCs w:val="24"/>
          <w:lang w:eastAsia="de-DE"/>
          <w14:ligatures w14:val="standardContextual"/>
        </w:rPr>
      </w:pPr>
      <w:r>
        <w:t>Tabelle 6: Glossar</w:t>
      </w:r>
      <w:r>
        <w:tab/>
      </w:r>
      <w:r>
        <w:fldChar w:fldCharType="begin"/>
      </w:r>
      <w:r>
        <w:instrText xml:space="preserve"> PAGEREF _Toc180767405 \h </w:instrText>
      </w:r>
      <w:r>
        <w:fldChar w:fldCharType="separate"/>
      </w:r>
      <w:r>
        <w:t>8</w:t>
      </w:r>
      <w:r>
        <w:fldChar w:fldCharType="end"/>
      </w:r>
    </w:p>
    <w:p w14:paraId="4536CABA" w14:textId="2E8E5852" w:rsidR="00E754F6" w:rsidRPr="002E2D28" w:rsidRDefault="00E754F6" w:rsidP="00E754F6">
      <w:r>
        <w:fldChar w:fldCharType="end"/>
      </w:r>
    </w:p>
    <w:p w14:paraId="620C27EC" w14:textId="77777777" w:rsidR="00E754F6" w:rsidRPr="002E2D28" w:rsidRDefault="00E754F6" w:rsidP="00E754F6">
      <w:pPr>
        <w:pStyle w:val="berschrift1"/>
        <w:sectPr w:rsidR="00E754F6" w:rsidRPr="002E2D28" w:rsidSect="00E754F6">
          <w:headerReference w:type="default" r:id="rId12"/>
          <w:headerReference w:type="first" r:id="rId13"/>
          <w:pgSz w:w="11906" w:h="16838" w:code="9"/>
          <w:pgMar w:top="1134" w:right="1134" w:bottom="1134" w:left="1134" w:header="709" w:footer="709" w:gutter="0"/>
          <w:pgNumType w:fmt="upperRoman"/>
          <w:cols w:space="720"/>
          <w:docGrid w:linePitch="299"/>
        </w:sectPr>
      </w:pPr>
    </w:p>
    <w:p w14:paraId="3EEC3F5D" w14:textId="3B8EF148" w:rsidR="006673A4" w:rsidRPr="002E2D28" w:rsidRDefault="00A9160F" w:rsidP="0063442D">
      <w:pPr>
        <w:pStyle w:val="berschrift1"/>
      </w:pPr>
      <w:bookmarkStart w:id="26" w:name="_Toc180767473"/>
      <w:r>
        <w:lastRenderedPageBreak/>
        <w:t>Projektplan</w:t>
      </w:r>
      <w:bookmarkEnd w:id="26"/>
    </w:p>
    <w:p w14:paraId="5B271072" w14:textId="359E28FE" w:rsidR="00162E69" w:rsidRPr="002E2D28" w:rsidRDefault="00A9160F" w:rsidP="0063442D">
      <w:pPr>
        <w:pStyle w:val="berschrift2"/>
      </w:pPr>
      <w:bookmarkStart w:id="27" w:name="_Toc180767474"/>
      <w:r>
        <w:t>Ziele, Umfang und angestrebtes Ergebnis</w:t>
      </w:r>
      <w:bookmarkEnd w:id="27"/>
    </w:p>
    <w:p w14:paraId="6FC28EC3" w14:textId="77777777" w:rsidR="00D5505F" w:rsidRDefault="00D5505F" w:rsidP="0063442D">
      <w:r>
        <w:t>Ziel dieses Projektes ist es, eine Verwaltungssoftware für Sporttrainer zu erstellen, mit der Trainingsein</w:t>
      </w:r>
      <w:r w:rsidRPr="0063442D">
        <w:t>he</w:t>
      </w:r>
      <w:r>
        <w:t xml:space="preserve">iten vorbereitet und geplant werden können. </w:t>
      </w:r>
    </w:p>
    <w:p w14:paraId="15EBC082" w14:textId="74FB7586" w:rsidR="00D5505F" w:rsidRDefault="00D5505F" w:rsidP="0063442D">
      <w:r>
        <w:t xml:space="preserve">Die Verwaltungssoftware enthält eine Datenbank, in der einzelne </w:t>
      </w:r>
      <w:r w:rsidR="00DA35D5">
        <w:t>Trainingsü</w:t>
      </w:r>
      <w:r>
        <w:t>bungen gespeichert werden können, um dann zu einer Trainingseinheit zusammengestellt werden zu können.</w:t>
      </w:r>
      <w:r w:rsidR="00DA35D5">
        <w:t xml:space="preserve"> Eine Trainingseinheit umfasst also mehrere thematisch oder sequenziell zusammenhängende Trainingsübungen.</w:t>
      </w:r>
      <w:r>
        <w:t xml:space="preserve"> </w:t>
      </w:r>
      <w:r w:rsidR="00DA35D5">
        <w:t xml:space="preserve">Mehrere Trainingseinheiten sollen dann zu einem Trainingsplan zusammengestellt werden können, wodurch man einen ganzen Trainingstag beschreiben kann. </w:t>
      </w:r>
      <w:r>
        <w:t>Die Trainingseinheiten bzw. -pläne sollen in der Datenbank gespeichert und auch in einer allgemeinen Form, z.B. als PDF, exportiert werden können, um diese mit anderen Personen zu teilen bzw. auch mobil verfügbar zu machen. Die einzelnen Übungen sollen ggf. auch mit Bildern oder Videos angereichert werden können, um diese detaillierter zu beschreiben. Außerdem sollen die Übungen anhand verschiedener Merkmale kategorisiert werden können, damit einfacher nach ähnlichen Übungen gesucht werden kann.</w:t>
      </w:r>
    </w:p>
    <w:p w14:paraId="6FE88E53" w14:textId="61D7078B" w:rsidR="00884D31" w:rsidRPr="002E2D28" w:rsidRDefault="00D5505F" w:rsidP="0063442D">
      <w:r>
        <w:t>Die Verwaltungssoftware soll schließlich für den Sporttrainer eine Sammlung von bewährten Übungen und Trainingseinheiten sein, die immer wieder verwendet und neu</w:t>
      </w:r>
      <w:r w:rsidR="00DA35D5">
        <w:t xml:space="preserve"> zu Trainingsplänen</w:t>
      </w:r>
      <w:r>
        <w:t xml:space="preserve"> kombiniert werden können.</w:t>
      </w:r>
    </w:p>
    <w:p w14:paraId="3913A53C" w14:textId="77777777" w:rsidR="00F4772E" w:rsidRDefault="00F4772E" w:rsidP="0063442D">
      <w:pPr>
        <w:rPr>
          <w:lang w:eastAsia="de-DE"/>
        </w:rPr>
      </w:pPr>
    </w:p>
    <w:p w14:paraId="7ACA4046" w14:textId="7C865873" w:rsidR="00D5505F" w:rsidRDefault="00D5505F" w:rsidP="0063442D">
      <w:pPr>
        <w:pStyle w:val="berschrift2"/>
        <w:rPr>
          <w:lang w:eastAsia="de-DE"/>
        </w:rPr>
      </w:pPr>
      <w:bookmarkStart w:id="28" w:name="_Toc180767475"/>
      <w:r>
        <w:rPr>
          <w:lang w:eastAsia="de-DE"/>
        </w:rPr>
        <w:t>Zielgruppe</w:t>
      </w:r>
      <w:bookmarkEnd w:id="28"/>
    </w:p>
    <w:p w14:paraId="28DB59BA" w14:textId="77777777" w:rsidR="007C064E" w:rsidRDefault="007C064E" w:rsidP="0063442D">
      <w:pPr>
        <w:rPr>
          <w:lang w:eastAsia="de-DE"/>
        </w:rPr>
      </w:pPr>
      <w:r>
        <w:rPr>
          <w:lang w:eastAsia="de-DE"/>
        </w:rPr>
        <w:t>Die Haupt-Zielgruppe des Projekts sind Sporttrainer, die mithilfe von Software ihre Trainingseinheiten organisieren möchten und Trainingspläne mit anderen Personen, z.B. Co-Trainern, teilen möchten.</w:t>
      </w:r>
    </w:p>
    <w:p w14:paraId="0198AE03" w14:textId="595385F4" w:rsidR="00D5505F" w:rsidRDefault="007C064E" w:rsidP="0063442D">
      <w:pPr>
        <w:rPr>
          <w:lang w:eastAsia="de-DE"/>
        </w:rPr>
      </w:pPr>
      <w:r>
        <w:rPr>
          <w:lang w:eastAsia="de-DE"/>
        </w:rPr>
        <w:t>Darüber hinaus könnte die Software auch für Sport</w:t>
      </w:r>
      <w:r w:rsidR="00DA35D5">
        <w:rPr>
          <w:lang w:eastAsia="de-DE"/>
        </w:rPr>
        <w:t>l</w:t>
      </w:r>
      <w:r>
        <w:rPr>
          <w:lang w:eastAsia="de-DE"/>
        </w:rPr>
        <w:t>ehrer relevant sein, die ihre Unterrichtsstunden darüber organisieren möchten.</w:t>
      </w:r>
    </w:p>
    <w:p w14:paraId="2C7F7A44" w14:textId="77777777" w:rsidR="00D5505F" w:rsidRDefault="00D5505F" w:rsidP="0063442D">
      <w:pPr>
        <w:rPr>
          <w:lang w:eastAsia="de-DE"/>
        </w:rPr>
      </w:pPr>
    </w:p>
    <w:p w14:paraId="56DF707F" w14:textId="29796AB1" w:rsidR="00D5505F" w:rsidRDefault="007C064E" w:rsidP="0063442D">
      <w:pPr>
        <w:pStyle w:val="berschrift2"/>
        <w:rPr>
          <w:lang w:eastAsia="de-DE"/>
        </w:rPr>
      </w:pPr>
      <w:bookmarkStart w:id="29" w:name="_Toc180767476"/>
      <w:r>
        <w:rPr>
          <w:lang w:eastAsia="de-DE"/>
        </w:rPr>
        <w:t>Projektrisiken und Gegenmaßnahmen</w:t>
      </w:r>
      <w:bookmarkEnd w:id="29"/>
    </w:p>
    <w:p w14:paraId="4C5EDD62" w14:textId="3BB53A49" w:rsidR="00916DD1" w:rsidRDefault="00916DD1" w:rsidP="0063442D">
      <w:r w:rsidRPr="008A18B3">
        <w:t>Mögliche Risiken und zu ergreifende Gegenmaßnahmen sind in folgender Tabelle dargestellt</w:t>
      </w:r>
      <w:r w:rsidR="00CC0640">
        <w:t>.</w:t>
      </w:r>
    </w:p>
    <w:p w14:paraId="26EDA952" w14:textId="6D1921C8" w:rsidR="00CC0640" w:rsidRPr="008A18B3" w:rsidRDefault="00CC0640" w:rsidP="00CC0640">
      <w:pPr>
        <w:pStyle w:val="Beschriftung"/>
      </w:pPr>
      <w:bookmarkStart w:id="30" w:name="_Toc173414303"/>
      <w:bookmarkStart w:id="31" w:name="_Toc180767400"/>
      <w:r>
        <w:t xml:space="preserve">Tabelle </w:t>
      </w:r>
      <w:r>
        <w:fldChar w:fldCharType="begin"/>
      </w:r>
      <w:r>
        <w:instrText xml:space="preserve"> SEQ Tabelle \* ARABIC </w:instrText>
      </w:r>
      <w:r>
        <w:fldChar w:fldCharType="separate"/>
      </w:r>
      <w:r w:rsidR="009445BC">
        <w:rPr>
          <w:noProof/>
        </w:rPr>
        <w:t>1</w:t>
      </w:r>
      <w:r>
        <w:fldChar w:fldCharType="end"/>
      </w:r>
      <w:r>
        <w:t>: Projektrisiken und Gegenmaßnahmen</w:t>
      </w:r>
      <w:bookmarkEnd w:id="30"/>
      <w:bookmarkEnd w:id="31"/>
    </w:p>
    <w:tbl>
      <w:tblPr>
        <w:tblStyle w:val="Gitternetztabelle1hell"/>
        <w:tblW w:w="0" w:type="auto"/>
        <w:tblLook w:val="04A0" w:firstRow="1" w:lastRow="0" w:firstColumn="1" w:lastColumn="0" w:noHBand="0" w:noVBand="1"/>
      </w:tblPr>
      <w:tblGrid>
        <w:gridCol w:w="4606"/>
        <w:gridCol w:w="4606"/>
      </w:tblGrid>
      <w:tr w:rsidR="00916DD1" w:rsidRPr="008A18B3" w14:paraId="4ADAADB2" w14:textId="77777777" w:rsidTr="00F20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E5FE7B8" w14:textId="77777777" w:rsidR="00916DD1" w:rsidRPr="008A18B3" w:rsidRDefault="00916DD1" w:rsidP="0063442D">
            <w:r w:rsidRPr="008A18B3">
              <w:t>Risiko</w:t>
            </w:r>
          </w:p>
        </w:tc>
        <w:tc>
          <w:tcPr>
            <w:tcW w:w="4606" w:type="dxa"/>
          </w:tcPr>
          <w:p w14:paraId="704965FE" w14:textId="77777777" w:rsidR="00916DD1" w:rsidRPr="008A18B3" w:rsidRDefault="00916DD1" w:rsidP="0063442D">
            <w:pPr>
              <w:cnfStyle w:val="100000000000" w:firstRow="1" w:lastRow="0" w:firstColumn="0" w:lastColumn="0" w:oddVBand="0" w:evenVBand="0" w:oddHBand="0" w:evenHBand="0" w:firstRowFirstColumn="0" w:firstRowLastColumn="0" w:lastRowFirstColumn="0" w:lastRowLastColumn="0"/>
            </w:pPr>
            <w:r w:rsidRPr="008A18B3">
              <w:t>Gegenmaßnahme</w:t>
            </w:r>
          </w:p>
        </w:tc>
      </w:tr>
      <w:tr w:rsidR="00916DD1" w:rsidRPr="008A18B3" w14:paraId="6ABC0757"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465936" w14:textId="77777777" w:rsidR="00916DD1" w:rsidRPr="0063442D" w:rsidRDefault="00916DD1" w:rsidP="0063442D">
            <w:pPr>
              <w:rPr>
                <w:b w:val="0"/>
                <w:bCs/>
              </w:rPr>
            </w:pPr>
            <w:r w:rsidRPr="0063442D">
              <w:rPr>
                <w:b w:val="0"/>
                <w:bCs/>
              </w:rPr>
              <w:t>Datenbank wird durch Video-Upload zu groß; Performanceverlust</w:t>
            </w:r>
          </w:p>
        </w:tc>
        <w:tc>
          <w:tcPr>
            <w:tcW w:w="4606" w:type="dxa"/>
          </w:tcPr>
          <w:p w14:paraId="1FD93467" w14:textId="0D1AB827" w:rsidR="00916DD1" w:rsidRPr="008A18B3" w:rsidRDefault="00916DD1" w:rsidP="0063442D">
            <w:pPr>
              <w:cnfStyle w:val="000000000000" w:firstRow="0" w:lastRow="0" w:firstColumn="0" w:lastColumn="0" w:oddVBand="0" w:evenVBand="0" w:oddHBand="0" w:evenHBand="0" w:firstRowFirstColumn="0" w:firstRowLastColumn="0" w:lastRowFirstColumn="0" w:lastRowLastColumn="0"/>
            </w:pPr>
            <w:r w:rsidRPr="008A18B3">
              <w:t xml:space="preserve">Einbettung von </w:t>
            </w:r>
            <w:r w:rsidR="00890A8F">
              <w:t>(</w:t>
            </w:r>
            <w:proofErr w:type="spellStart"/>
            <w:r w:rsidRPr="008A18B3">
              <w:t>Youtube</w:t>
            </w:r>
            <w:proofErr w:type="spellEnd"/>
            <w:r w:rsidRPr="008A18B3">
              <w:t>-</w:t>
            </w:r>
            <w:r w:rsidR="00890A8F">
              <w:t xml:space="preserve">) </w:t>
            </w:r>
            <w:r w:rsidRPr="008A18B3">
              <w:t>Links anstatt Upload in Datenbank</w:t>
            </w:r>
          </w:p>
        </w:tc>
      </w:tr>
      <w:tr w:rsidR="00CC0640" w:rsidRPr="008A18B3" w14:paraId="62161DB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D0A1EFE" w14:textId="12119E98" w:rsidR="00CC0640" w:rsidRPr="0063442D" w:rsidRDefault="00F2426A" w:rsidP="0063442D">
            <w:pPr>
              <w:rPr>
                <w:b w:val="0"/>
                <w:bCs/>
              </w:rPr>
            </w:pPr>
            <w:r>
              <w:rPr>
                <w:b w:val="0"/>
                <w:bCs/>
              </w:rPr>
              <w:t xml:space="preserve">Anbindung des </w:t>
            </w:r>
            <w:r w:rsidR="004E4582">
              <w:rPr>
                <w:b w:val="0"/>
                <w:bCs/>
              </w:rPr>
              <w:t>MySQL Datenbankserver verursacht Probleme</w:t>
            </w:r>
          </w:p>
        </w:tc>
        <w:tc>
          <w:tcPr>
            <w:tcW w:w="4606" w:type="dxa"/>
          </w:tcPr>
          <w:p w14:paraId="1853CE18" w14:textId="52C689E6" w:rsidR="00CC0640" w:rsidRPr="008A18B3" w:rsidRDefault="004E4582" w:rsidP="0063442D">
            <w:pPr>
              <w:cnfStyle w:val="000000000000" w:firstRow="0" w:lastRow="0" w:firstColumn="0" w:lastColumn="0" w:oddVBand="0" w:evenVBand="0" w:oddHBand="0" w:evenHBand="0" w:firstRowFirstColumn="0" w:firstRowLastColumn="0" w:lastRowFirstColumn="0" w:lastRowLastColumn="0"/>
            </w:pPr>
            <w:r>
              <w:t xml:space="preserve">Umstellung auf einfache Anbindung einer SQL-Datenbankdatei über </w:t>
            </w:r>
            <w:r w:rsidR="00E36422">
              <w:t>SQL</w:t>
            </w:r>
            <w:r w:rsidR="00973765">
              <w:t>ite</w:t>
            </w:r>
          </w:p>
        </w:tc>
      </w:tr>
      <w:tr w:rsidR="00E36422" w:rsidRPr="008A18B3" w14:paraId="3682ECF2"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687B1D3A" w14:textId="1D828F0A" w:rsidR="00E36422" w:rsidRDefault="00905AE0" w:rsidP="0063442D">
            <w:pPr>
              <w:rPr>
                <w:b w:val="0"/>
                <w:bCs/>
              </w:rPr>
            </w:pPr>
            <w:r>
              <w:rPr>
                <w:b w:val="0"/>
                <w:bCs/>
              </w:rPr>
              <w:t xml:space="preserve">Frontend mit </w:t>
            </w:r>
            <w:proofErr w:type="spellStart"/>
            <w:r>
              <w:rPr>
                <w:b w:val="0"/>
                <w:bCs/>
              </w:rPr>
              <w:t>PyQt</w:t>
            </w:r>
            <w:proofErr w:type="spellEnd"/>
            <w:r>
              <w:rPr>
                <w:b w:val="0"/>
                <w:bCs/>
              </w:rPr>
              <w:t xml:space="preserve"> verursacht Probleme</w:t>
            </w:r>
            <w:r w:rsidR="00890A8F">
              <w:rPr>
                <w:b w:val="0"/>
                <w:bCs/>
              </w:rPr>
              <w:t>; Geplante Funktionen sind nicht umsetzbar</w:t>
            </w:r>
          </w:p>
        </w:tc>
        <w:tc>
          <w:tcPr>
            <w:tcW w:w="4606" w:type="dxa"/>
          </w:tcPr>
          <w:p w14:paraId="561D20DF" w14:textId="6201C654" w:rsidR="00E36422" w:rsidRDefault="00905AE0" w:rsidP="0063442D">
            <w:pPr>
              <w:cnfStyle w:val="000000000000" w:firstRow="0" w:lastRow="0" w:firstColumn="0" w:lastColumn="0" w:oddVBand="0" w:evenVBand="0" w:oddHBand="0" w:evenHBand="0" w:firstRowFirstColumn="0" w:firstRowLastColumn="0" w:lastRowFirstColumn="0" w:lastRowLastColumn="0"/>
            </w:pPr>
            <w:r>
              <w:t>Ausweichen auf</w:t>
            </w:r>
            <w:r w:rsidR="00EA3CBE">
              <w:t xml:space="preserve"> Bibliothek</w:t>
            </w:r>
            <w:r w:rsidR="00A6217D">
              <w:t xml:space="preserve"> </w:t>
            </w:r>
            <w:r w:rsidR="00EA3CBE">
              <w:t>„</w:t>
            </w:r>
            <w:proofErr w:type="spellStart"/>
            <w:r w:rsidR="00A6217D">
              <w:t>Tkinter</w:t>
            </w:r>
            <w:proofErr w:type="spellEnd"/>
            <w:r w:rsidR="00EA3CBE">
              <w:t>“</w:t>
            </w:r>
          </w:p>
        </w:tc>
      </w:tr>
      <w:tr w:rsidR="00F8336F" w:rsidRPr="008A18B3" w14:paraId="22777D16"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79AB1044" w14:textId="4D6D67FA" w:rsidR="00F8336F" w:rsidRPr="00F8336F" w:rsidRDefault="00890A8F" w:rsidP="0063442D">
            <w:pPr>
              <w:rPr>
                <w:b w:val="0"/>
              </w:rPr>
            </w:pPr>
            <w:r>
              <w:rPr>
                <w:b w:val="0"/>
              </w:rPr>
              <w:lastRenderedPageBreak/>
              <w:t>Export des Plans als PDF ist nicht mit vertretbarem Aufwand möglich</w:t>
            </w:r>
          </w:p>
        </w:tc>
        <w:tc>
          <w:tcPr>
            <w:tcW w:w="4606" w:type="dxa"/>
          </w:tcPr>
          <w:p w14:paraId="329BEA47" w14:textId="477C2816" w:rsidR="00F8336F" w:rsidRDefault="00F8336F" w:rsidP="0063442D">
            <w:pPr>
              <w:cnfStyle w:val="000000000000" w:firstRow="0" w:lastRow="0" w:firstColumn="0" w:lastColumn="0" w:oddVBand="0" w:evenVBand="0" w:oddHBand="0" w:evenHBand="0" w:firstRowFirstColumn="0" w:firstRowLastColumn="0" w:lastRowFirstColumn="0" w:lastRowLastColumn="0"/>
            </w:pPr>
            <w:r>
              <w:t>Export als TXT</w:t>
            </w:r>
            <w:r w:rsidR="00890A8F">
              <w:t>- oder JPG-</w:t>
            </w:r>
            <w:r>
              <w:t>Datei</w:t>
            </w:r>
          </w:p>
        </w:tc>
      </w:tr>
      <w:tr w:rsidR="00445180" w:rsidRPr="008A18B3" w14:paraId="3149A975"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421C4095" w14:textId="1D108942" w:rsidR="00445180" w:rsidRPr="00445180" w:rsidRDefault="00890A8F" w:rsidP="0063442D">
            <w:pPr>
              <w:rPr>
                <w:b w:val="0"/>
              </w:rPr>
            </w:pPr>
            <w:r>
              <w:rPr>
                <w:b w:val="0"/>
              </w:rPr>
              <w:t>Export aller Inhalte eines Plans zu aufwändig oder technisch nicht möglich</w:t>
            </w:r>
          </w:p>
        </w:tc>
        <w:tc>
          <w:tcPr>
            <w:tcW w:w="4606" w:type="dxa"/>
          </w:tcPr>
          <w:p w14:paraId="50E661FB" w14:textId="17DBA2A7" w:rsidR="00445180" w:rsidRDefault="00F50566" w:rsidP="0063442D">
            <w:pPr>
              <w:cnfStyle w:val="000000000000" w:firstRow="0" w:lastRow="0" w:firstColumn="0" w:lastColumn="0" w:oddVBand="0" w:evenVBand="0" w:oddHBand="0" w:evenHBand="0" w:firstRowFirstColumn="0" w:firstRowLastColumn="0" w:lastRowFirstColumn="0" w:lastRowLastColumn="0"/>
            </w:pPr>
            <w:r>
              <w:t>Reduzierung der Inhalte</w:t>
            </w:r>
            <w:r w:rsidR="00E82E6B">
              <w:t xml:space="preserve"> de</w:t>
            </w:r>
            <w:r w:rsidR="00890A8F">
              <w:t>s</w:t>
            </w:r>
            <w:r w:rsidR="00E82E6B">
              <w:t xml:space="preserve"> </w:t>
            </w:r>
            <w:r w:rsidR="00890A8F">
              <w:t>Exports</w:t>
            </w:r>
            <w:r w:rsidR="00E82E6B">
              <w:t xml:space="preserve"> </w:t>
            </w:r>
            <w:r w:rsidR="00890A8F">
              <w:t>bzw.</w:t>
            </w:r>
            <w:r w:rsidR="00E82E6B">
              <w:t xml:space="preserve"> Vereinfachung der Darstellung</w:t>
            </w:r>
          </w:p>
        </w:tc>
      </w:tr>
      <w:tr w:rsidR="0001633F" w:rsidRPr="008A18B3" w14:paraId="3F0F3883" w14:textId="77777777" w:rsidTr="00F20892">
        <w:tc>
          <w:tcPr>
            <w:cnfStyle w:val="001000000000" w:firstRow="0" w:lastRow="0" w:firstColumn="1" w:lastColumn="0" w:oddVBand="0" w:evenVBand="0" w:oddHBand="0" w:evenHBand="0" w:firstRowFirstColumn="0" w:firstRowLastColumn="0" w:lastRowFirstColumn="0" w:lastRowLastColumn="0"/>
            <w:tcW w:w="4606" w:type="dxa"/>
          </w:tcPr>
          <w:p w14:paraId="2ED82BF3" w14:textId="1A58F144" w:rsidR="0001633F" w:rsidRDefault="00890A8F" w:rsidP="0063442D">
            <w:pPr>
              <w:rPr>
                <w:b w:val="0"/>
              </w:rPr>
            </w:pPr>
            <w:r>
              <w:rPr>
                <w:b w:val="0"/>
              </w:rPr>
              <w:t>Obligatorische Aufgabenpakete konnten am Ende von Sprint 4 nicht abgearbeitet werden</w:t>
            </w:r>
          </w:p>
        </w:tc>
        <w:tc>
          <w:tcPr>
            <w:tcW w:w="4606" w:type="dxa"/>
          </w:tcPr>
          <w:p w14:paraId="361AD94D" w14:textId="3C081AF2" w:rsidR="0001633F" w:rsidRDefault="00CF5DCF" w:rsidP="0063442D">
            <w:pPr>
              <w:cnfStyle w:val="000000000000" w:firstRow="0" w:lastRow="0" w:firstColumn="0" w:lastColumn="0" w:oddVBand="0" w:evenVBand="0" w:oddHBand="0" w:evenHBand="0" w:firstRowFirstColumn="0" w:firstRowLastColumn="0" w:lastRowFirstColumn="0" w:lastRowLastColumn="0"/>
            </w:pPr>
            <w:r>
              <w:t>Durchführung eines weiteren Sprints</w:t>
            </w:r>
            <w:r w:rsidR="00890A8F">
              <w:t xml:space="preserve"> und Verschiebung des Abgabetermins für Phase 2</w:t>
            </w:r>
            <w:r>
              <w:t xml:space="preserve"> / Reduzierung der Aufgabenpakete um nicht zwingend notwendige Features</w:t>
            </w:r>
          </w:p>
        </w:tc>
      </w:tr>
    </w:tbl>
    <w:p w14:paraId="1040E4D9" w14:textId="0EAFE756" w:rsidR="00CC0640" w:rsidRPr="00CF5DCF" w:rsidRDefault="00CC0640" w:rsidP="00CC0640">
      <w:pPr>
        <w:rPr>
          <w:lang w:eastAsia="de-DE"/>
        </w:rPr>
      </w:pPr>
    </w:p>
    <w:p w14:paraId="0B139823" w14:textId="04ECECB1" w:rsidR="00D5505F" w:rsidRDefault="003A2663" w:rsidP="0063442D">
      <w:pPr>
        <w:pStyle w:val="berschrift2"/>
        <w:rPr>
          <w:lang w:eastAsia="de-DE"/>
        </w:rPr>
      </w:pPr>
      <w:bookmarkStart w:id="32" w:name="_Toc180767477"/>
      <w:r>
        <w:rPr>
          <w:lang w:eastAsia="de-DE"/>
        </w:rPr>
        <w:t>Zeitplan und Meilensteine</w:t>
      </w:r>
      <w:bookmarkEnd w:id="32"/>
    </w:p>
    <w:p w14:paraId="52D4730F" w14:textId="739A3C88" w:rsidR="003A2663" w:rsidRDefault="003A2663" w:rsidP="00C95F15">
      <w:pPr>
        <w:keepNext/>
      </w:pPr>
      <w:r w:rsidRPr="008A18B3">
        <w:t>Der Zeitplan</w:t>
      </w:r>
      <w:r w:rsidR="00C95F15">
        <w:t xml:space="preserve"> und die Arbeitspakete</w:t>
      </w:r>
      <w:r w:rsidRPr="008A18B3">
        <w:t xml:space="preserve"> des Projekts</w:t>
      </w:r>
      <w:r w:rsidR="00C95F15">
        <w:t xml:space="preserve"> inkl. geschätztem Aufwand</w:t>
      </w:r>
      <w:r w:rsidRPr="008A18B3">
        <w:t xml:space="preserve"> </w:t>
      </w:r>
      <w:r w:rsidR="00990504">
        <w:t>werden je nach Phase unterteilt i</w:t>
      </w:r>
      <w:r w:rsidR="00890A8F">
        <w:t>n den</w:t>
      </w:r>
      <w:r w:rsidR="00990504">
        <w:t xml:space="preserve"> </w:t>
      </w:r>
      <w:r w:rsidR="00890A8F">
        <w:t>f</w:t>
      </w:r>
      <w:r w:rsidR="00990504">
        <w:t>olgenden</w:t>
      </w:r>
      <w:r w:rsidR="00890A8F">
        <w:t xml:space="preserve"> Tabellen</w:t>
      </w:r>
      <w:r w:rsidR="00990504">
        <w:t xml:space="preserve"> dargestellt.</w:t>
      </w:r>
    </w:p>
    <w:p w14:paraId="07741694" w14:textId="5158BF0E" w:rsidR="00F93D70" w:rsidRDefault="00F93D70" w:rsidP="00F93D70">
      <w:pPr>
        <w:pStyle w:val="Beschriftung"/>
        <w:keepNext/>
      </w:pPr>
      <w:bookmarkStart w:id="33" w:name="_Toc173414304"/>
      <w:bookmarkStart w:id="34" w:name="_Toc180767401"/>
      <w:r>
        <w:t xml:space="preserve">Tabelle </w:t>
      </w:r>
      <w:r>
        <w:fldChar w:fldCharType="begin"/>
      </w:r>
      <w:r>
        <w:instrText xml:space="preserve"> SEQ Tabelle \* ARABIC </w:instrText>
      </w:r>
      <w:r>
        <w:fldChar w:fldCharType="separate"/>
      </w:r>
      <w:r w:rsidR="009445BC">
        <w:rPr>
          <w:noProof/>
        </w:rPr>
        <w:t>2</w:t>
      </w:r>
      <w:r>
        <w:fldChar w:fldCharType="end"/>
      </w:r>
      <w:r>
        <w:t xml:space="preserve">: </w:t>
      </w:r>
      <w:r w:rsidRPr="00B9012B">
        <w:t>Phase 1 „Konzeption</w:t>
      </w:r>
      <w:r>
        <w:t>"</w:t>
      </w:r>
      <w:bookmarkEnd w:id="33"/>
      <w:bookmarkEnd w:id="34"/>
    </w:p>
    <w:tbl>
      <w:tblPr>
        <w:tblStyle w:val="Gitternetztabelle1hell"/>
        <w:tblW w:w="9628" w:type="dxa"/>
        <w:tblLook w:val="04A0" w:firstRow="1" w:lastRow="0" w:firstColumn="1" w:lastColumn="0" w:noHBand="0" w:noVBand="1"/>
      </w:tblPr>
      <w:tblGrid>
        <w:gridCol w:w="1413"/>
        <w:gridCol w:w="1363"/>
        <w:gridCol w:w="5583"/>
        <w:gridCol w:w="1269"/>
      </w:tblGrid>
      <w:tr w:rsidR="00D97F87" w:rsidRPr="000B2D38" w14:paraId="61316C37" w14:textId="3FE85D0A"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EDA12" w14:textId="6300B7CC" w:rsidR="00D97F87" w:rsidRPr="008A18B3" w:rsidRDefault="00D97F87" w:rsidP="00EE26E3">
            <w:pPr>
              <w:keepNext/>
            </w:pPr>
            <w:r>
              <w:t>Datum</w:t>
            </w:r>
            <w:r w:rsidR="00990504">
              <w:t xml:space="preserve"> von</w:t>
            </w:r>
          </w:p>
        </w:tc>
        <w:tc>
          <w:tcPr>
            <w:tcW w:w="1363" w:type="dxa"/>
          </w:tcPr>
          <w:p w14:paraId="5B10B34A" w14:textId="3A7F8A6D" w:rsidR="00D97F87" w:rsidRPr="008A18B3" w:rsidRDefault="00990504" w:rsidP="00EE26E3">
            <w:pPr>
              <w:keepNext/>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4F03CE2" w14:textId="04C86FE1" w:rsidR="00D97F87" w:rsidRPr="003710B3"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Beschreibung</w:t>
            </w:r>
          </w:p>
        </w:tc>
        <w:tc>
          <w:tcPr>
            <w:tcW w:w="1269" w:type="dxa"/>
          </w:tcPr>
          <w:p w14:paraId="50461715" w14:textId="04D34574" w:rsidR="00D97F87" w:rsidRDefault="00D97F87" w:rsidP="000B2D38">
            <w:pPr>
              <w:keepNext/>
              <w:cnfStyle w:val="100000000000" w:firstRow="1" w:lastRow="0" w:firstColumn="0" w:lastColumn="0" w:oddVBand="0" w:evenVBand="0" w:oddHBand="0" w:evenHBand="0" w:firstRowFirstColumn="0" w:firstRowLastColumn="0" w:lastRowFirstColumn="0" w:lastRowLastColumn="0"/>
              <w:rPr>
                <w:bCs/>
              </w:rPr>
            </w:pPr>
            <w:r>
              <w:rPr>
                <w:bCs/>
              </w:rPr>
              <w:t>Aufwand</w:t>
            </w:r>
          </w:p>
        </w:tc>
      </w:tr>
      <w:tr w:rsidR="00D97F87" w:rsidRPr="008A18B3" w14:paraId="49085E1F" w14:textId="2085AC06"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586DE71" w14:textId="7BF4D5F3" w:rsidR="00D97F87" w:rsidRPr="00CF30E2" w:rsidRDefault="00D97F87" w:rsidP="00CF30E2">
            <w:pPr>
              <w:rPr>
                <w:b w:val="0"/>
                <w:bCs/>
              </w:rPr>
            </w:pPr>
            <w:r w:rsidRPr="00CF30E2">
              <w:rPr>
                <w:b w:val="0"/>
                <w:bCs/>
              </w:rPr>
              <w:t>02.07.2024</w:t>
            </w:r>
          </w:p>
        </w:tc>
        <w:tc>
          <w:tcPr>
            <w:tcW w:w="1363" w:type="dxa"/>
            <w:vMerge w:val="restart"/>
          </w:tcPr>
          <w:p w14:paraId="12106A9F" w14:textId="7467E850" w:rsidR="00D97F87" w:rsidRPr="00990504" w:rsidRDefault="00990504" w:rsidP="00CF30E2">
            <w:pPr>
              <w:cnfStyle w:val="000000000000" w:firstRow="0" w:lastRow="0" w:firstColumn="0" w:lastColumn="0" w:oddVBand="0" w:evenVBand="0" w:oddHBand="0" w:evenHBand="0" w:firstRowFirstColumn="0" w:firstRowLastColumn="0" w:lastRowFirstColumn="0" w:lastRowLastColumn="0"/>
            </w:pPr>
            <w:r w:rsidRPr="00990504">
              <w:t>18.07.2024</w:t>
            </w:r>
          </w:p>
        </w:tc>
        <w:tc>
          <w:tcPr>
            <w:tcW w:w="5583" w:type="dxa"/>
          </w:tcPr>
          <w:p w14:paraId="1AD719E0" w14:textId="78B76C99" w:rsidR="00D97F87" w:rsidRDefault="00CA6833" w:rsidP="00CF30E2">
            <w:pPr>
              <w:cnfStyle w:val="000000000000" w:firstRow="0" w:lastRow="0" w:firstColumn="0" w:lastColumn="0" w:oddVBand="0" w:evenVBand="0" w:oddHBand="0" w:evenHBand="0" w:firstRowFirstColumn="0" w:firstRowLastColumn="0" w:lastRowFirstColumn="0" w:lastRowLastColumn="0"/>
            </w:pPr>
            <w:r>
              <w:t>Aus</w:t>
            </w:r>
            <w:r w:rsidR="00D97F87">
              <w:t>arbeitung Projektidee</w:t>
            </w:r>
          </w:p>
        </w:tc>
        <w:tc>
          <w:tcPr>
            <w:tcW w:w="1269" w:type="dxa"/>
          </w:tcPr>
          <w:p w14:paraId="43251941" w14:textId="41AA570C"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588FB46A"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76746FEB" w14:textId="77777777" w:rsidR="00D97F87" w:rsidRPr="00CF30E2" w:rsidRDefault="00D97F87" w:rsidP="00CF30E2">
            <w:pPr>
              <w:rPr>
                <w:b w:val="0"/>
                <w:bCs/>
              </w:rPr>
            </w:pPr>
          </w:p>
        </w:tc>
        <w:tc>
          <w:tcPr>
            <w:tcW w:w="1363" w:type="dxa"/>
            <w:vMerge/>
          </w:tcPr>
          <w:p w14:paraId="6BF67178"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91B4352" w14:textId="63C880E0" w:rsidR="00980DC1" w:rsidRDefault="00D97F87" w:rsidP="00CF30E2">
            <w:pPr>
              <w:cnfStyle w:val="000000000000" w:firstRow="0" w:lastRow="0" w:firstColumn="0" w:lastColumn="0" w:oddVBand="0" w:evenVBand="0" w:oddHBand="0" w:evenHBand="0" w:firstRowFirstColumn="0" w:firstRowLastColumn="0" w:lastRowFirstColumn="0" w:lastRowLastColumn="0"/>
            </w:pPr>
            <w:r>
              <w:t>Sammlung von Anforderungen</w:t>
            </w:r>
          </w:p>
          <w:p w14:paraId="686C0665" w14:textId="6061F5B0" w:rsidR="00D97F87" w:rsidRDefault="00CA6833" w:rsidP="00CF30E2">
            <w:pPr>
              <w:cnfStyle w:val="000000000000" w:firstRow="0" w:lastRow="0" w:firstColumn="0" w:lastColumn="0" w:oddVBand="0" w:evenVBand="0" w:oddHBand="0" w:evenHBand="0" w:firstRowFirstColumn="0" w:firstRowLastColumn="0" w:lastRowFirstColumn="0" w:lastRowLastColumn="0"/>
            </w:pPr>
            <w:r>
              <w:t xml:space="preserve">Erstellung </w:t>
            </w:r>
            <w:r w:rsidR="00980DC1">
              <w:t>Use-Case-</w:t>
            </w:r>
            <w:r>
              <w:t>Diagramm</w:t>
            </w:r>
          </w:p>
        </w:tc>
        <w:tc>
          <w:tcPr>
            <w:tcW w:w="1269" w:type="dxa"/>
          </w:tcPr>
          <w:p w14:paraId="133E4FFF" w14:textId="472088E2"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CA6833">
              <w:t xml:space="preserve"> h</w:t>
            </w:r>
          </w:p>
        </w:tc>
      </w:tr>
      <w:tr w:rsidR="00D97F87" w:rsidRPr="008A18B3" w14:paraId="6CA2FCC1"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1C092AFD" w14:textId="77777777" w:rsidR="00D97F87" w:rsidRPr="00CF30E2" w:rsidRDefault="00D97F87" w:rsidP="00CF30E2">
            <w:pPr>
              <w:rPr>
                <w:b w:val="0"/>
                <w:bCs/>
              </w:rPr>
            </w:pPr>
          </w:p>
        </w:tc>
        <w:tc>
          <w:tcPr>
            <w:tcW w:w="1363" w:type="dxa"/>
            <w:vMerge/>
          </w:tcPr>
          <w:p w14:paraId="26C2F5A4"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2056643B" w14:textId="238CEE65" w:rsidR="00D97F87" w:rsidRDefault="00D97F87" w:rsidP="00CF30E2">
            <w:pPr>
              <w:cnfStyle w:val="000000000000" w:firstRow="0" w:lastRow="0" w:firstColumn="0" w:lastColumn="0" w:oddVBand="0" w:evenVBand="0" w:oddHBand="0" w:evenHBand="0" w:firstRowFirstColumn="0" w:firstRowLastColumn="0" w:lastRowFirstColumn="0" w:lastRowLastColumn="0"/>
            </w:pPr>
            <w:r>
              <w:t>Aufstellung Projektplan</w:t>
            </w:r>
          </w:p>
        </w:tc>
        <w:tc>
          <w:tcPr>
            <w:tcW w:w="1269" w:type="dxa"/>
          </w:tcPr>
          <w:p w14:paraId="2D4FE222" w14:textId="6F1DADE5" w:rsidR="00D97F87" w:rsidRDefault="009670AB" w:rsidP="00CF30E2">
            <w:pPr>
              <w:cnfStyle w:val="000000000000" w:firstRow="0" w:lastRow="0" w:firstColumn="0" w:lastColumn="0" w:oddVBand="0" w:evenVBand="0" w:oddHBand="0" w:evenHBand="0" w:firstRowFirstColumn="0" w:firstRowLastColumn="0" w:lastRowFirstColumn="0" w:lastRowLastColumn="0"/>
            </w:pPr>
            <w:r>
              <w:t>4</w:t>
            </w:r>
            <w:r w:rsidR="00CA6833">
              <w:t xml:space="preserve"> h</w:t>
            </w:r>
          </w:p>
        </w:tc>
      </w:tr>
      <w:tr w:rsidR="00D97F87" w:rsidRPr="008A18B3" w14:paraId="254663A5" w14:textId="77777777" w:rsidTr="00990504">
        <w:trPr>
          <w:trHeight w:val="378"/>
        </w:trPr>
        <w:tc>
          <w:tcPr>
            <w:cnfStyle w:val="001000000000" w:firstRow="0" w:lastRow="0" w:firstColumn="1" w:lastColumn="0" w:oddVBand="0" w:evenVBand="0" w:oddHBand="0" w:evenHBand="0" w:firstRowFirstColumn="0" w:firstRowLastColumn="0" w:lastRowFirstColumn="0" w:lastRowLastColumn="0"/>
            <w:tcW w:w="1413" w:type="dxa"/>
            <w:vMerge/>
          </w:tcPr>
          <w:p w14:paraId="43C7601D" w14:textId="77777777" w:rsidR="00D97F87" w:rsidRPr="00CF30E2" w:rsidRDefault="00D97F87" w:rsidP="00CF30E2">
            <w:pPr>
              <w:rPr>
                <w:b w:val="0"/>
                <w:bCs/>
              </w:rPr>
            </w:pPr>
          </w:p>
        </w:tc>
        <w:tc>
          <w:tcPr>
            <w:tcW w:w="1363" w:type="dxa"/>
            <w:vMerge/>
          </w:tcPr>
          <w:p w14:paraId="52BF16DE" w14:textId="77777777" w:rsidR="00D97F87" w:rsidRDefault="00D97F87" w:rsidP="00CF30E2">
            <w:pPr>
              <w:cnfStyle w:val="000000000000" w:firstRow="0" w:lastRow="0" w:firstColumn="0" w:lastColumn="0" w:oddVBand="0" w:evenVBand="0" w:oddHBand="0" w:evenHBand="0" w:firstRowFirstColumn="0" w:firstRowLastColumn="0" w:lastRowFirstColumn="0" w:lastRowLastColumn="0"/>
            </w:pPr>
          </w:p>
        </w:tc>
        <w:tc>
          <w:tcPr>
            <w:tcW w:w="5583" w:type="dxa"/>
          </w:tcPr>
          <w:p w14:paraId="1338DB5A" w14:textId="0193FA7A" w:rsidR="00D97F87" w:rsidRDefault="00980DC1" w:rsidP="00CF30E2">
            <w:pPr>
              <w:cnfStyle w:val="000000000000" w:firstRow="0" w:lastRow="0" w:firstColumn="0" w:lastColumn="0" w:oddVBand="0" w:evenVBand="0" w:oddHBand="0" w:evenHBand="0" w:firstRowFirstColumn="0" w:firstRowLastColumn="0" w:lastRowFirstColumn="0" w:lastRowLastColumn="0"/>
            </w:pPr>
            <w:r>
              <w:t>Ausarbeitung Anwendungsstruktur</w:t>
            </w:r>
          </w:p>
          <w:p w14:paraId="07DD36CB" w14:textId="654A6002" w:rsidR="00980DC1" w:rsidRDefault="00980DC1" w:rsidP="00CF30E2">
            <w:pPr>
              <w:cnfStyle w:val="000000000000" w:firstRow="0" w:lastRow="0" w:firstColumn="0" w:lastColumn="0" w:oddVBand="0" w:evenVBand="0" w:oddHBand="0" w:evenHBand="0" w:firstRowFirstColumn="0" w:firstRowLastColumn="0" w:lastRowFirstColumn="0" w:lastRowLastColumn="0"/>
            </w:pPr>
            <w:r>
              <w:t>Erstellung UML-Diagramme</w:t>
            </w:r>
          </w:p>
        </w:tc>
        <w:tc>
          <w:tcPr>
            <w:tcW w:w="1269" w:type="dxa"/>
          </w:tcPr>
          <w:p w14:paraId="4C8BABB0" w14:textId="374B7D9B" w:rsidR="00D97F87" w:rsidRDefault="009670AB" w:rsidP="00CF30E2">
            <w:pPr>
              <w:cnfStyle w:val="000000000000" w:firstRow="0" w:lastRow="0" w:firstColumn="0" w:lastColumn="0" w:oddVBand="0" w:evenVBand="0" w:oddHBand="0" w:evenHBand="0" w:firstRowFirstColumn="0" w:firstRowLastColumn="0" w:lastRowFirstColumn="0" w:lastRowLastColumn="0"/>
            </w:pPr>
            <w:r>
              <w:t>6</w:t>
            </w:r>
            <w:r w:rsidR="00980DC1">
              <w:t xml:space="preserve"> h</w:t>
            </w:r>
          </w:p>
        </w:tc>
      </w:tr>
      <w:tr w:rsidR="00D97F87" w:rsidRPr="00727B54" w14:paraId="759F3062" w14:textId="7698F19D" w:rsidTr="00990504">
        <w:tc>
          <w:tcPr>
            <w:cnfStyle w:val="001000000000" w:firstRow="0" w:lastRow="0" w:firstColumn="1" w:lastColumn="0" w:oddVBand="0" w:evenVBand="0" w:oddHBand="0" w:evenHBand="0" w:firstRowFirstColumn="0" w:firstRowLastColumn="0" w:lastRowFirstColumn="0" w:lastRowLastColumn="0"/>
            <w:tcW w:w="1413" w:type="dxa"/>
          </w:tcPr>
          <w:p w14:paraId="32A3F1BB" w14:textId="26E6F70D" w:rsidR="00D97F87" w:rsidRPr="00727B54" w:rsidRDefault="00D97F87" w:rsidP="00CF30E2">
            <w:r w:rsidRPr="00727B54">
              <w:t>18.07.2024</w:t>
            </w:r>
          </w:p>
        </w:tc>
        <w:tc>
          <w:tcPr>
            <w:tcW w:w="1363" w:type="dxa"/>
          </w:tcPr>
          <w:p w14:paraId="567D52B2" w14:textId="491C347A"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20DA669C" w14:textId="1DEF4100"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r w:rsidRPr="00727B54">
              <w:rPr>
                <w:b/>
                <w:bCs w:val="0"/>
              </w:rPr>
              <w:t>Abgabe Phase 1</w:t>
            </w:r>
          </w:p>
        </w:tc>
        <w:tc>
          <w:tcPr>
            <w:tcW w:w="1269" w:type="dxa"/>
          </w:tcPr>
          <w:p w14:paraId="647A0211" w14:textId="77777777" w:rsidR="00D97F87" w:rsidRPr="00727B54" w:rsidRDefault="00D97F87" w:rsidP="00CF30E2">
            <w:pPr>
              <w:cnfStyle w:val="000000000000" w:firstRow="0" w:lastRow="0" w:firstColumn="0" w:lastColumn="0" w:oddVBand="0" w:evenVBand="0" w:oddHBand="0" w:evenHBand="0" w:firstRowFirstColumn="0" w:firstRowLastColumn="0" w:lastRowFirstColumn="0" w:lastRowLastColumn="0"/>
              <w:rPr>
                <w:b/>
                <w:bCs w:val="0"/>
              </w:rPr>
            </w:pPr>
          </w:p>
        </w:tc>
      </w:tr>
    </w:tbl>
    <w:p w14:paraId="4A602DAC" w14:textId="7DEAC779" w:rsidR="00990504" w:rsidRDefault="00990504"/>
    <w:p w14:paraId="45F82E65" w14:textId="235A76B1" w:rsidR="00F93D70" w:rsidRDefault="00F93D70" w:rsidP="00F93D70">
      <w:pPr>
        <w:pStyle w:val="Beschriftung"/>
        <w:keepNext/>
      </w:pPr>
      <w:bookmarkStart w:id="35" w:name="_Toc173414305"/>
      <w:bookmarkStart w:id="36" w:name="_Toc180767402"/>
      <w:r>
        <w:t xml:space="preserve">Tabelle </w:t>
      </w:r>
      <w:r>
        <w:fldChar w:fldCharType="begin"/>
      </w:r>
      <w:r>
        <w:instrText xml:space="preserve"> SEQ Tabelle \* ARABIC </w:instrText>
      </w:r>
      <w:r>
        <w:fldChar w:fldCharType="separate"/>
      </w:r>
      <w:r w:rsidR="009445BC">
        <w:rPr>
          <w:noProof/>
        </w:rPr>
        <w:t>3</w:t>
      </w:r>
      <w:r>
        <w:fldChar w:fldCharType="end"/>
      </w:r>
      <w:r>
        <w:t>: Phase 2 "Erarbeitung &amp; Reflexion"</w:t>
      </w:r>
      <w:bookmarkEnd w:id="35"/>
      <w:bookmarkEnd w:id="36"/>
    </w:p>
    <w:tbl>
      <w:tblPr>
        <w:tblStyle w:val="Gitternetztabelle1hell"/>
        <w:tblW w:w="9628" w:type="dxa"/>
        <w:tblLook w:val="04A0" w:firstRow="1" w:lastRow="0" w:firstColumn="1" w:lastColumn="0" w:noHBand="0" w:noVBand="1"/>
      </w:tblPr>
      <w:tblGrid>
        <w:gridCol w:w="1413"/>
        <w:gridCol w:w="1363"/>
        <w:gridCol w:w="5583"/>
        <w:gridCol w:w="1269"/>
      </w:tblGrid>
      <w:tr w:rsidR="00990504" w:rsidRPr="008A18B3" w14:paraId="51F71B03"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1DD494" w14:textId="0A52C7E9" w:rsidR="00990504" w:rsidRDefault="00990504" w:rsidP="00990504">
            <w:pPr>
              <w:rPr>
                <w:b w:val="0"/>
                <w:bCs/>
              </w:rPr>
            </w:pPr>
            <w:r>
              <w:t>Datum von</w:t>
            </w:r>
          </w:p>
        </w:tc>
        <w:tc>
          <w:tcPr>
            <w:tcW w:w="1363" w:type="dxa"/>
          </w:tcPr>
          <w:p w14:paraId="427126CE" w14:textId="24CBF82F"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09EA7C30" w14:textId="3FFCE1F0" w:rsidR="00990504"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Beschreibung</w:t>
            </w:r>
          </w:p>
        </w:tc>
        <w:tc>
          <w:tcPr>
            <w:tcW w:w="1269" w:type="dxa"/>
          </w:tcPr>
          <w:p w14:paraId="03AAFEA1" w14:textId="63749D3C" w:rsidR="00990504" w:rsidRPr="008A18B3" w:rsidRDefault="00990504" w:rsidP="00990504">
            <w:pPr>
              <w:cnfStyle w:val="100000000000" w:firstRow="1" w:lastRow="0" w:firstColumn="0" w:lastColumn="0" w:oddVBand="0" w:evenVBand="0" w:oddHBand="0" w:evenHBand="0" w:firstRowFirstColumn="0" w:firstRowLastColumn="0" w:lastRowFirstColumn="0" w:lastRowLastColumn="0"/>
              <w:rPr>
                <w:lang w:val="en-US"/>
              </w:rPr>
            </w:pPr>
            <w:r>
              <w:rPr>
                <w:bCs/>
              </w:rPr>
              <w:t>Aufwand</w:t>
            </w:r>
          </w:p>
        </w:tc>
      </w:tr>
      <w:tr w:rsidR="00126042" w:rsidRPr="008A18B3" w14:paraId="6E4009E7"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B31A064" w14:textId="21D0F748" w:rsidR="00126042" w:rsidRDefault="00126042" w:rsidP="00990504">
            <w:pPr>
              <w:rPr>
                <w:b w:val="0"/>
                <w:bCs/>
              </w:rPr>
            </w:pPr>
            <w:r>
              <w:rPr>
                <w:b w:val="0"/>
                <w:bCs/>
              </w:rPr>
              <w:t>29.07.2024</w:t>
            </w:r>
          </w:p>
        </w:tc>
        <w:tc>
          <w:tcPr>
            <w:tcW w:w="1363" w:type="dxa"/>
            <w:vMerge w:val="restart"/>
          </w:tcPr>
          <w:p w14:paraId="59E2DBF1" w14:textId="05BEDA5C"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r w:rsidRPr="00291F58">
              <w:rPr>
                <w:bCs w:val="0"/>
              </w:rPr>
              <w:t>03.08.2024</w:t>
            </w:r>
          </w:p>
        </w:tc>
        <w:tc>
          <w:tcPr>
            <w:tcW w:w="5583" w:type="dxa"/>
          </w:tcPr>
          <w:p w14:paraId="6F1C9A0E" w14:textId="323A9B1C"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rsidRPr="00F152C3">
              <w:t>Einarbeitung des Feedback</w:t>
            </w:r>
            <w:r>
              <w:t>s</w:t>
            </w:r>
            <w:r w:rsidRPr="00F152C3">
              <w:t xml:space="preserve"> ins Konzept</w:t>
            </w:r>
            <w:r>
              <w:t xml:space="preserve"> (Projektplan, Anforderungsdokument, Projektdokumentation)</w:t>
            </w:r>
          </w:p>
        </w:tc>
        <w:tc>
          <w:tcPr>
            <w:tcW w:w="1269" w:type="dxa"/>
          </w:tcPr>
          <w:p w14:paraId="374F0A04" w14:textId="4752B384" w:rsidR="00126042" w:rsidRPr="00F152C3" w:rsidRDefault="00126042" w:rsidP="00990504">
            <w:pPr>
              <w:cnfStyle w:val="000000000000" w:firstRow="0" w:lastRow="0" w:firstColumn="0" w:lastColumn="0" w:oddVBand="0" w:evenVBand="0" w:oddHBand="0" w:evenHBand="0" w:firstRowFirstColumn="0" w:firstRowLastColumn="0" w:lastRowFirstColumn="0" w:lastRowLastColumn="0"/>
            </w:pPr>
            <w:r>
              <w:t>8 h</w:t>
            </w:r>
          </w:p>
        </w:tc>
      </w:tr>
      <w:tr w:rsidR="00126042" w:rsidRPr="008A18B3" w14:paraId="3CA503C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AF8C3DD" w14:textId="6FACA8B2" w:rsidR="00126042" w:rsidRDefault="00126042" w:rsidP="00990504">
            <w:pPr>
              <w:rPr>
                <w:b w:val="0"/>
                <w:bCs/>
              </w:rPr>
            </w:pPr>
          </w:p>
        </w:tc>
        <w:tc>
          <w:tcPr>
            <w:tcW w:w="1363" w:type="dxa"/>
            <w:vMerge/>
          </w:tcPr>
          <w:p w14:paraId="647EE1DB" w14:textId="20237E3B"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76F1CF49" w14:textId="77777777" w:rsidR="00126042" w:rsidRDefault="00126042" w:rsidP="00990504">
            <w:pPr>
              <w:cnfStyle w:val="000000000000" w:firstRow="0" w:lastRow="0" w:firstColumn="0" w:lastColumn="0" w:oddVBand="0" w:evenVBand="0" w:oddHBand="0" w:evenHBand="0" w:firstRowFirstColumn="0" w:firstRowLastColumn="0" w:lastRowFirstColumn="0" w:lastRowLastColumn="0"/>
            </w:pPr>
            <w:r>
              <w:t>Aufsetzen des GitHub-Repository</w:t>
            </w:r>
          </w:p>
          <w:p w14:paraId="72AB700A" w14:textId="373BE453" w:rsidR="002F1945" w:rsidRPr="00F152C3" w:rsidRDefault="00126042" w:rsidP="00990504">
            <w:pPr>
              <w:cnfStyle w:val="000000000000" w:firstRow="0" w:lastRow="0" w:firstColumn="0" w:lastColumn="0" w:oddVBand="0" w:evenVBand="0" w:oddHBand="0" w:evenHBand="0" w:firstRowFirstColumn="0" w:firstRowLastColumn="0" w:lastRowFirstColumn="0" w:lastRowLastColumn="0"/>
            </w:pPr>
            <w:r>
              <w:t>Einrichten der Python-Codebasis</w:t>
            </w:r>
          </w:p>
        </w:tc>
        <w:tc>
          <w:tcPr>
            <w:tcW w:w="1269" w:type="dxa"/>
          </w:tcPr>
          <w:p w14:paraId="35F61589" w14:textId="24C0E941" w:rsidR="00126042" w:rsidRDefault="00126042" w:rsidP="00990504">
            <w:pPr>
              <w:cnfStyle w:val="000000000000" w:firstRow="0" w:lastRow="0" w:firstColumn="0" w:lastColumn="0" w:oddVBand="0" w:evenVBand="0" w:oddHBand="0" w:evenHBand="0" w:firstRowFirstColumn="0" w:firstRowLastColumn="0" w:lastRowFirstColumn="0" w:lastRowLastColumn="0"/>
            </w:pPr>
            <w:r>
              <w:t>4 h</w:t>
            </w:r>
          </w:p>
        </w:tc>
      </w:tr>
      <w:tr w:rsidR="00126042" w:rsidRPr="008A18B3" w14:paraId="3B4CBAB8"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B7063F" w14:textId="77777777" w:rsidR="00126042" w:rsidRDefault="00126042" w:rsidP="00990504">
            <w:pPr>
              <w:rPr>
                <w:b w:val="0"/>
                <w:bCs/>
              </w:rPr>
            </w:pPr>
          </w:p>
        </w:tc>
        <w:tc>
          <w:tcPr>
            <w:tcW w:w="1363" w:type="dxa"/>
            <w:vMerge/>
          </w:tcPr>
          <w:p w14:paraId="6A7785D6" w14:textId="77777777" w:rsidR="00126042" w:rsidRPr="00291F58" w:rsidRDefault="00126042"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0656529D" w14:textId="777BBDA9" w:rsidR="00126042" w:rsidRDefault="003E3D6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w:t>
            </w:r>
            <w:r w:rsidR="00126042">
              <w:t>Vorbereitung de</w:t>
            </w:r>
            <w:r w:rsidR="009806A8">
              <w:t>s 1.</w:t>
            </w:r>
            <w:r w:rsidR="00126042">
              <w:t xml:space="preserve"> Sprint</w:t>
            </w:r>
          </w:p>
        </w:tc>
        <w:tc>
          <w:tcPr>
            <w:tcW w:w="1269" w:type="dxa"/>
          </w:tcPr>
          <w:p w14:paraId="38AC0BC8" w14:textId="2B3B7E79" w:rsidR="00126042" w:rsidRDefault="0042411C" w:rsidP="00990504">
            <w:pPr>
              <w:cnfStyle w:val="000000000000" w:firstRow="0" w:lastRow="0" w:firstColumn="0" w:lastColumn="0" w:oddVBand="0" w:evenVBand="0" w:oddHBand="0" w:evenHBand="0" w:firstRowFirstColumn="0" w:firstRowLastColumn="0" w:lastRowFirstColumn="0" w:lastRowLastColumn="0"/>
            </w:pPr>
            <w:r>
              <w:t>2</w:t>
            </w:r>
            <w:r w:rsidR="00126042">
              <w:t xml:space="preserve"> h</w:t>
            </w:r>
          </w:p>
        </w:tc>
      </w:tr>
      <w:tr w:rsidR="0026466C" w:rsidRPr="008A18B3" w14:paraId="097F01A1"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17FCC2EC" w14:textId="370D2F6A" w:rsidR="0026466C" w:rsidRDefault="0026466C" w:rsidP="00990504">
            <w:pPr>
              <w:rPr>
                <w:b w:val="0"/>
                <w:bCs/>
              </w:rPr>
            </w:pPr>
            <w:r>
              <w:rPr>
                <w:b w:val="0"/>
                <w:bCs/>
              </w:rPr>
              <w:t>05.08.2024</w:t>
            </w:r>
          </w:p>
        </w:tc>
        <w:tc>
          <w:tcPr>
            <w:tcW w:w="1363" w:type="dxa"/>
            <w:vMerge w:val="restart"/>
          </w:tcPr>
          <w:p w14:paraId="56CE8A76" w14:textId="633F4A55"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pPr>
            <w:r w:rsidRPr="00291F58">
              <w:rPr>
                <w:bCs w:val="0"/>
              </w:rPr>
              <w:t>11.08.2024</w:t>
            </w:r>
          </w:p>
        </w:tc>
        <w:tc>
          <w:tcPr>
            <w:tcW w:w="5583" w:type="dxa"/>
          </w:tcPr>
          <w:p w14:paraId="44069D69" w14:textId="77777777" w:rsidR="0026466C" w:rsidRPr="00BA2803" w:rsidRDefault="0026466C"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1: Datenbankverwaltung</w:t>
            </w:r>
          </w:p>
          <w:p w14:paraId="684EB849" w14:textId="0030B7DF" w:rsidR="0026466C" w:rsidRDefault="0026466C" w:rsidP="00990504">
            <w:pPr>
              <w:cnfStyle w:val="000000000000" w:firstRow="0" w:lastRow="0" w:firstColumn="0" w:lastColumn="0" w:oddVBand="0" w:evenVBand="0" w:oddHBand="0" w:evenHBand="0" w:firstRowFirstColumn="0" w:firstRowLastColumn="0" w:lastRowFirstColumn="0" w:lastRowLastColumn="0"/>
            </w:pPr>
            <w:r>
              <w:t>SQLite-Datenbankschemata aufbauen</w:t>
            </w:r>
          </w:p>
          <w:p w14:paraId="73B2B1E6" w14:textId="77777777" w:rsidR="0026466C" w:rsidRDefault="0026466C" w:rsidP="00990504">
            <w:pPr>
              <w:cnfStyle w:val="000000000000" w:firstRow="0" w:lastRow="0" w:firstColumn="0" w:lastColumn="0" w:oddVBand="0" w:evenVBand="0" w:oddHBand="0" w:evenHBand="0" w:firstRowFirstColumn="0" w:firstRowLastColumn="0" w:lastRowFirstColumn="0" w:lastRowLastColumn="0"/>
            </w:pPr>
            <w:r>
              <w:t>Anwendungslogik der Datenbank implementieren</w:t>
            </w:r>
          </w:p>
          <w:p w14:paraId="4CA2A995" w14:textId="4CF48E22" w:rsidR="0026466C" w:rsidRDefault="0026466C" w:rsidP="00990504">
            <w:pPr>
              <w:cnfStyle w:val="000000000000" w:firstRow="0" w:lastRow="0" w:firstColumn="0" w:lastColumn="0" w:oddVBand="0" w:evenVBand="0" w:oddHBand="0" w:evenHBand="0" w:firstRowFirstColumn="0" w:firstRowLastColumn="0" w:lastRowFirstColumn="0" w:lastRowLastColumn="0"/>
            </w:pPr>
            <w:r>
              <w:t>Interfaces &amp; Konnektoren implementieren</w:t>
            </w:r>
          </w:p>
        </w:tc>
        <w:tc>
          <w:tcPr>
            <w:tcW w:w="1269" w:type="dxa"/>
          </w:tcPr>
          <w:p w14:paraId="1750955E" w14:textId="06EA28B4" w:rsidR="0026466C" w:rsidRDefault="0026466C" w:rsidP="00990504">
            <w:pPr>
              <w:cnfStyle w:val="000000000000" w:firstRow="0" w:lastRow="0" w:firstColumn="0" w:lastColumn="0" w:oddVBand="0" w:evenVBand="0" w:oddHBand="0" w:evenHBand="0" w:firstRowFirstColumn="0" w:firstRowLastColumn="0" w:lastRowFirstColumn="0" w:lastRowLastColumn="0"/>
            </w:pPr>
            <w:r>
              <w:t>20 h</w:t>
            </w:r>
          </w:p>
        </w:tc>
      </w:tr>
      <w:tr w:rsidR="0026466C" w:rsidRPr="008A18B3" w14:paraId="32441D40"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A6EBB8C" w14:textId="77777777" w:rsidR="0026466C" w:rsidRDefault="0026466C" w:rsidP="00990504"/>
        </w:tc>
        <w:tc>
          <w:tcPr>
            <w:tcW w:w="1363" w:type="dxa"/>
            <w:vMerge/>
          </w:tcPr>
          <w:p w14:paraId="151DD815" w14:textId="77777777" w:rsidR="0026466C" w:rsidRPr="00291F58" w:rsidRDefault="0026466C"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34F75886" w14:textId="278CB1C7" w:rsidR="0026466C" w:rsidRPr="0026466C" w:rsidRDefault="0026466C" w:rsidP="00990504">
            <w:pPr>
              <w:cnfStyle w:val="000000000000" w:firstRow="0" w:lastRow="0" w:firstColumn="0" w:lastColumn="0" w:oddVBand="0" w:evenVBand="0" w:oddHBand="0" w:evenHBand="0" w:firstRowFirstColumn="0" w:firstRowLastColumn="0" w:lastRowFirstColumn="0" w:lastRowLastColumn="0"/>
              <w:rPr>
                <w:bCs w:val="0"/>
              </w:rPr>
            </w:pPr>
            <w:r w:rsidRPr="0026466C">
              <w:rPr>
                <w:bCs w:val="0"/>
              </w:rPr>
              <w:t xml:space="preserve">Sprint </w:t>
            </w:r>
            <w:proofErr w:type="spellStart"/>
            <w:r w:rsidRPr="0026466C">
              <w:rPr>
                <w:bCs w:val="0"/>
              </w:rPr>
              <w:t>Planning</w:t>
            </w:r>
            <w:proofErr w:type="spellEnd"/>
            <w:r w:rsidRPr="0026466C">
              <w:rPr>
                <w:bCs w:val="0"/>
              </w:rPr>
              <w:t xml:space="preserve"> – Vorbereitung des 2. Sprints</w:t>
            </w:r>
          </w:p>
        </w:tc>
        <w:tc>
          <w:tcPr>
            <w:tcW w:w="1269" w:type="dxa"/>
          </w:tcPr>
          <w:p w14:paraId="100BDDAE" w14:textId="2AD4CC06" w:rsidR="0026466C" w:rsidRDefault="0026466C" w:rsidP="00990504">
            <w:pPr>
              <w:cnfStyle w:val="000000000000" w:firstRow="0" w:lastRow="0" w:firstColumn="0" w:lastColumn="0" w:oddVBand="0" w:evenVBand="0" w:oddHBand="0" w:evenHBand="0" w:firstRowFirstColumn="0" w:firstRowLastColumn="0" w:lastRowFirstColumn="0" w:lastRowLastColumn="0"/>
            </w:pPr>
            <w:r>
              <w:t>1</w:t>
            </w:r>
            <w:r w:rsidR="008446A1">
              <w:t xml:space="preserve"> </w:t>
            </w:r>
            <w:r>
              <w:t>h</w:t>
            </w:r>
          </w:p>
        </w:tc>
      </w:tr>
      <w:tr w:rsidR="008446A1" w:rsidRPr="008A18B3" w14:paraId="5BDE2ACA"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539048F8" w14:textId="74DAA7E5" w:rsidR="008446A1" w:rsidRDefault="008446A1" w:rsidP="00990504">
            <w:pPr>
              <w:rPr>
                <w:b w:val="0"/>
                <w:bCs/>
              </w:rPr>
            </w:pPr>
            <w:r>
              <w:rPr>
                <w:b w:val="0"/>
                <w:bCs/>
              </w:rPr>
              <w:t>12.08.2024</w:t>
            </w:r>
          </w:p>
        </w:tc>
        <w:tc>
          <w:tcPr>
            <w:tcW w:w="1363" w:type="dxa"/>
            <w:vMerge w:val="restart"/>
          </w:tcPr>
          <w:p w14:paraId="614C245D" w14:textId="057CEDC0"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pPr>
            <w:r w:rsidRPr="00291F58">
              <w:rPr>
                <w:bCs w:val="0"/>
              </w:rPr>
              <w:t>18.08.2024</w:t>
            </w:r>
          </w:p>
        </w:tc>
        <w:tc>
          <w:tcPr>
            <w:tcW w:w="5583" w:type="dxa"/>
          </w:tcPr>
          <w:p w14:paraId="2EC3B835" w14:textId="77777777" w:rsidR="008446A1" w:rsidRPr="00BA2803" w:rsidRDefault="008446A1"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2: Frontend-Basisentwicklung</w:t>
            </w:r>
          </w:p>
          <w:p w14:paraId="411BEE8F" w14:textId="4A84CE15" w:rsidR="008446A1" w:rsidRDefault="008446A1" w:rsidP="00990504">
            <w:pPr>
              <w:cnfStyle w:val="000000000000" w:firstRow="0" w:lastRow="0" w:firstColumn="0" w:lastColumn="0" w:oddVBand="0" w:evenVBand="0" w:oddHBand="0" w:evenHBand="0" w:firstRowFirstColumn="0" w:firstRowLastColumn="0" w:lastRowFirstColumn="0" w:lastRowLastColumn="0"/>
            </w:pPr>
            <w:r>
              <w:t>Benutzeroberflächen entwerfen &amp; implementieren</w:t>
            </w:r>
          </w:p>
        </w:tc>
        <w:tc>
          <w:tcPr>
            <w:tcW w:w="1269" w:type="dxa"/>
          </w:tcPr>
          <w:p w14:paraId="679BB791" w14:textId="0142B2E6" w:rsidR="008446A1" w:rsidRDefault="008446A1" w:rsidP="00990504">
            <w:pPr>
              <w:cnfStyle w:val="000000000000" w:firstRow="0" w:lastRow="0" w:firstColumn="0" w:lastColumn="0" w:oddVBand="0" w:evenVBand="0" w:oddHBand="0" w:evenHBand="0" w:firstRowFirstColumn="0" w:firstRowLastColumn="0" w:lastRowFirstColumn="0" w:lastRowLastColumn="0"/>
            </w:pPr>
            <w:r>
              <w:t>20 h</w:t>
            </w:r>
          </w:p>
        </w:tc>
      </w:tr>
      <w:tr w:rsidR="008446A1" w:rsidRPr="008A18B3" w14:paraId="6E19BEB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41490EFD" w14:textId="77777777" w:rsidR="008446A1" w:rsidRDefault="008446A1" w:rsidP="00990504"/>
        </w:tc>
        <w:tc>
          <w:tcPr>
            <w:tcW w:w="1363" w:type="dxa"/>
            <w:vMerge/>
          </w:tcPr>
          <w:p w14:paraId="2AD0CED0" w14:textId="77777777" w:rsidR="008446A1" w:rsidRPr="00291F58" w:rsidRDefault="008446A1"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279ABF4E" w14:textId="43ADD643" w:rsidR="008446A1" w:rsidRPr="008446A1" w:rsidRDefault="008446A1"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3. Sprints</w:t>
            </w:r>
          </w:p>
        </w:tc>
        <w:tc>
          <w:tcPr>
            <w:tcW w:w="1269" w:type="dxa"/>
          </w:tcPr>
          <w:p w14:paraId="76A9E096" w14:textId="161F7336" w:rsidR="008446A1" w:rsidRDefault="008446A1" w:rsidP="00990504">
            <w:pPr>
              <w:cnfStyle w:val="000000000000" w:firstRow="0" w:lastRow="0" w:firstColumn="0" w:lastColumn="0" w:oddVBand="0" w:evenVBand="0" w:oddHBand="0" w:evenHBand="0" w:firstRowFirstColumn="0" w:firstRowLastColumn="0" w:lastRowFirstColumn="0" w:lastRowLastColumn="0"/>
            </w:pPr>
            <w:r>
              <w:t>1 h</w:t>
            </w:r>
          </w:p>
        </w:tc>
      </w:tr>
      <w:tr w:rsidR="002F7B79" w:rsidRPr="008A18B3" w14:paraId="5D2C0F0E"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F3E799C" w14:textId="5A16BFE2" w:rsidR="002F7B79" w:rsidRDefault="002F7B79" w:rsidP="00990504">
            <w:pPr>
              <w:rPr>
                <w:b w:val="0"/>
                <w:bCs/>
              </w:rPr>
            </w:pPr>
            <w:r>
              <w:rPr>
                <w:b w:val="0"/>
                <w:bCs/>
              </w:rPr>
              <w:lastRenderedPageBreak/>
              <w:t>19.08.2024</w:t>
            </w:r>
          </w:p>
        </w:tc>
        <w:tc>
          <w:tcPr>
            <w:tcW w:w="1363" w:type="dxa"/>
            <w:vMerge w:val="restart"/>
          </w:tcPr>
          <w:p w14:paraId="2ACC32CF" w14:textId="4A273EE9"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pPr>
            <w:r w:rsidRPr="00291F58">
              <w:rPr>
                <w:bCs w:val="0"/>
              </w:rPr>
              <w:t>25.08.2024</w:t>
            </w:r>
          </w:p>
        </w:tc>
        <w:tc>
          <w:tcPr>
            <w:tcW w:w="5583" w:type="dxa"/>
          </w:tcPr>
          <w:p w14:paraId="76C60091" w14:textId="248C1550" w:rsidR="002F7B79" w:rsidRPr="00BA2803" w:rsidRDefault="002F7B79"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3: Erweiterte Funktionen Frontend</w:t>
            </w:r>
          </w:p>
          <w:p w14:paraId="2510C4EC" w14:textId="5C5CFF1F" w:rsidR="002F7B79" w:rsidRDefault="002F7B79" w:rsidP="00990504">
            <w:pPr>
              <w:cnfStyle w:val="000000000000" w:firstRow="0" w:lastRow="0" w:firstColumn="0" w:lastColumn="0" w:oddVBand="0" w:evenVBand="0" w:oddHBand="0" w:evenHBand="0" w:firstRowFirstColumn="0" w:firstRowLastColumn="0" w:lastRowFirstColumn="0" w:lastRowLastColumn="0"/>
            </w:pPr>
            <w:r>
              <w:t>Konsistente Benutzerführung implementieren</w:t>
            </w:r>
          </w:p>
          <w:p w14:paraId="0F5F4A29" w14:textId="331EE7B8" w:rsidR="002F7B79" w:rsidRDefault="002F7B79" w:rsidP="00990504">
            <w:pPr>
              <w:cnfStyle w:val="000000000000" w:firstRow="0" w:lastRow="0" w:firstColumn="0" w:lastColumn="0" w:oddVBand="0" w:evenVBand="0" w:oddHBand="0" w:evenHBand="0" w:firstRowFirstColumn="0" w:firstRowLastColumn="0" w:lastRowFirstColumn="0" w:lastRowLastColumn="0"/>
            </w:pPr>
            <w:r>
              <w:t>Integration Datenbank in Frontend</w:t>
            </w:r>
          </w:p>
        </w:tc>
        <w:tc>
          <w:tcPr>
            <w:tcW w:w="1269" w:type="dxa"/>
          </w:tcPr>
          <w:p w14:paraId="55ACB1C1" w14:textId="77777777" w:rsidR="002F7B79" w:rsidRDefault="002F7B79" w:rsidP="00990504">
            <w:pPr>
              <w:cnfStyle w:val="000000000000" w:firstRow="0" w:lastRow="0" w:firstColumn="0" w:lastColumn="0" w:oddVBand="0" w:evenVBand="0" w:oddHBand="0" w:evenHBand="0" w:firstRowFirstColumn="0" w:firstRowLastColumn="0" w:lastRowFirstColumn="0" w:lastRowLastColumn="0"/>
            </w:pPr>
            <w:r>
              <w:t>20 h</w:t>
            </w:r>
          </w:p>
        </w:tc>
      </w:tr>
      <w:tr w:rsidR="002F7B79" w:rsidRPr="008A18B3" w14:paraId="195B2445"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65A5007C" w14:textId="77777777" w:rsidR="002F7B79" w:rsidRDefault="002F7B79" w:rsidP="00990504"/>
        </w:tc>
        <w:tc>
          <w:tcPr>
            <w:tcW w:w="1363" w:type="dxa"/>
            <w:vMerge/>
          </w:tcPr>
          <w:p w14:paraId="061080CD" w14:textId="77777777" w:rsidR="002F7B79" w:rsidRPr="00291F58" w:rsidRDefault="002F7B79" w:rsidP="00990504">
            <w:pPr>
              <w:cnfStyle w:val="000000000000" w:firstRow="0" w:lastRow="0" w:firstColumn="0" w:lastColumn="0" w:oddVBand="0" w:evenVBand="0" w:oddHBand="0" w:evenHBand="0" w:firstRowFirstColumn="0" w:firstRowLastColumn="0" w:lastRowFirstColumn="0" w:lastRowLastColumn="0"/>
              <w:rPr>
                <w:bCs w:val="0"/>
              </w:rPr>
            </w:pPr>
          </w:p>
        </w:tc>
        <w:tc>
          <w:tcPr>
            <w:tcW w:w="5583" w:type="dxa"/>
          </w:tcPr>
          <w:p w14:paraId="4229DB17" w14:textId="4A5441D2" w:rsidR="002F7B79" w:rsidRPr="002F7B79" w:rsidRDefault="002F7B79" w:rsidP="00990504">
            <w:pPr>
              <w:cnfStyle w:val="000000000000" w:firstRow="0" w:lastRow="0" w:firstColumn="0" w:lastColumn="0" w:oddVBand="0" w:evenVBand="0" w:oddHBand="0" w:evenHBand="0" w:firstRowFirstColumn="0" w:firstRowLastColumn="0" w:lastRowFirstColumn="0" w:lastRowLastColumn="0"/>
            </w:pPr>
            <w:r>
              <w:t xml:space="preserve">Sprint </w:t>
            </w:r>
            <w:proofErr w:type="spellStart"/>
            <w:r>
              <w:t>Planning</w:t>
            </w:r>
            <w:proofErr w:type="spellEnd"/>
            <w:r>
              <w:t xml:space="preserve"> – Vorbereitung des 4. Sprints</w:t>
            </w:r>
          </w:p>
        </w:tc>
        <w:tc>
          <w:tcPr>
            <w:tcW w:w="1269" w:type="dxa"/>
          </w:tcPr>
          <w:p w14:paraId="5AC6D80C" w14:textId="390CE615" w:rsidR="002F7B79" w:rsidRDefault="002F7B79" w:rsidP="00990504">
            <w:pPr>
              <w:cnfStyle w:val="000000000000" w:firstRow="0" w:lastRow="0" w:firstColumn="0" w:lastColumn="0" w:oddVBand="0" w:evenVBand="0" w:oddHBand="0" w:evenHBand="0" w:firstRowFirstColumn="0" w:firstRowLastColumn="0" w:lastRowFirstColumn="0" w:lastRowLastColumn="0"/>
            </w:pPr>
            <w:r>
              <w:t>1 h</w:t>
            </w:r>
          </w:p>
        </w:tc>
      </w:tr>
      <w:tr w:rsidR="00990504" w:rsidRPr="00F262E0" w14:paraId="764FAFD8"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2F8C6F41" w14:textId="547E0F7F" w:rsidR="00990504" w:rsidRDefault="00990504" w:rsidP="00990504">
            <w:pPr>
              <w:rPr>
                <w:b w:val="0"/>
                <w:bCs/>
              </w:rPr>
            </w:pPr>
            <w:r>
              <w:rPr>
                <w:b w:val="0"/>
                <w:bCs/>
              </w:rPr>
              <w:t>26.08.2024</w:t>
            </w:r>
          </w:p>
        </w:tc>
        <w:tc>
          <w:tcPr>
            <w:tcW w:w="1363" w:type="dxa"/>
          </w:tcPr>
          <w:p w14:paraId="3994E489" w14:textId="59902362" w:rsidR="00990504" w:rsidRPr="00291F58" w:rsidRDefault="00291F58" w:rsidP="00990504">
            <w:pPr>
              <w:cnfStyle w:val="000000000000" w:firstRow="0" w:lastRow="0" w:firstColumn="0" w:lastColumn="0" w:oddVBand="0" w:evenVBand="0" w:oddHBand="0" w:evenHBand="0" w:firstRowFirstColumn="0" w:firstRowLastColumn="0" w:lastRowFirstColumn="0" w:lastRowLastColumn="0"/>
            </w:pPr>
            <w:r w:rsidRPr="00291F58">
              <w:rPr>
                <w:bCs w:val="0"/>
              </w:rPr>
              <w:t>01.09.2024</w:t>
            </w:r>
          </w:p>
        </w:tc>
        <w:tc>
          <w:tcPr>
            <w:tcW w:w="5583" w:type="dxa"/>
          </w:tcPr>
          <w:p w14:paraId="45AF457E" w14:textId="77777777"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rPr>
                <w:b/>
              </w:rPr>
            </w:pPr>
            <w:r w:rsidRPr="00BA2803">
              <w:rPr>
                <w:b/>
              </w:rPr>
              <w:t>Sprint 4: Dateiexport und optionale Features</w:t>
            </w:r>
          </w:p>
          <w:p w14:paraId="3B4B0DAE" w14:textId="77777777" w:rsidR="00990504" w:rsidRDefault="00990504" w:rsidP="00990504">
            <w:pPr>
              <w:cnfStyle w:val="000000000000" w:firstRow="0" w:lastRow="0" w:firstColumn="0" w:lastColumn="0" w:oddVBand="0" w:evenVBand="0" w:oddHBand="0" w:evenHBand="0" w:firstRowFirstColumn="0" w:firstRowLastColumn="0" w:lastRowFirstColumn="0" w:lastRowLastColumn="0"/>
            </w:pPr>
            <w:r>
              <w:t>Export der Trainingspläne implementieren</w:t>
            </w:r>
          </w:p>
          <w:p w14:paraId="0432ADC3" w14:textId="7F4D4C48" w:rsidR="00990504" w:rsidRPr="00F262E0" w:rsidRDefault="00BA2803" w:rsidP="00990504">
            <w:pPr>
              <w:cnfStyle w:val="000000000000" w:firstRow="0" w:lastRow="0" w:firstColumn="0" w:lastColumn="0" w:oddVBand="0" w:evenVBand="0" w:oddHBand="0" w:evenHBand="0" w:firstRowFirstColumn="0" w:firstRowLastColumn="0" w:lastRowFirstColumn="0" w:lastRowLastColumn="0"/>
            </w:pPr>
            <w:r>
              <w:t>Aufräumen</w:t>
            </w:r>
            <w:r w:rsidR="00990504" w:rsidRPr="00F262E0">
              <w:t xml:space="preserve"> der bisherigen C</w:t>
            </w:r>
            <w:r w:rsidR="00990504">
              <w:t>odebasis</w:t>
            </w:r>
          </w:p>
          <w:p w14:paraId="20102008" w14:textId="6BE08FF3" w:rsidR="00990504" w:rsidRPr="00BA2803" w:rsidRDefault="00990504" w:rsidP="00990504">
            <w:pPr>
              <w:cnfStyle w:val="000000000000" w:firstRow="0" w:lastRow="0" w:firstColumn="0" w:lastColumn="0" w:oddVBand="0" w:evenVBand="0" w:oddHBand="0" w:evenHBand="0" w:firstRowFirstColumn="0" w:firstRowLastColumn="0" w:lastRowFirstColumn="0" w:lastRowLastColumn="0"/>
            </w:pPr>
            <w:r w:rsidRPr="00BA2803">
              <w:t>Optionale Features implementieren</w:t>
            </w:r>
          </w:p>
        </w:tc>
        <w:tc>
          <w:tcPr>
            <w:tcW w:w="1269" w:type="dxa"/>
          </w:tcPr>
          <w:p w14:paraId="25A99897" w14:textId="531723A1" w:rsidR="00990504" w:rsidRPr="00F262E0" w:rsidRDefault="00990504"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20 h</w:t>
            </w:r>
          </w:p>
        </w:tc>
      </w:tr>
      <w:tr w:rsidR="00283359" w:rsidRPr="00F262E0" w14:paraId="050C93CC"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val="restart"/>
          </w:tcPr>
          <w:p w14:paraId="3DC6DF27" w14:textId="0D2AFA58" w:rsidR="00283359" w:rsidRDefault="00283359" w:rsidP="00990504">
            <w:pPr>
              <w:rPr>
                <w:b w:val="0"/>
                <w:bCs/>
              </w:rPr>
            </w:pPr>
            <w:r>
              <w:rPr>
                <w:b w:val="0"/>
                <w:bCs/>
              </w:rPr>
              <w:t>02.09.2024</w:t>
            </w:r>
          </w:p>
        </w:tc>
        <w:tc>
          <w:tcPr>
            <w:tcW w:w="1363" w:type="dxa"/>
            <w:vMerge w:val="restart"/>
          </w:tcPr>
          <w:p w14:paraId="116BA8DF" w14:textId="10C869D2" w:rsidR="00283359" w:rsidRPr="008A18B3" w:rsidRDefault="00283359" w:rsidP="00990504">
            <w:pPr>
              <w:cnfStyle w:val="000000000000" w:firstRow="0" w:lastRow="0" w:firstColumn="0" w:lastColumn="0" w:oddVBand="0" w:evenVBand="0" w:oddHBand="0" w:evenHBand="0" w:firstRowFirstColumn="0" w:firstRowLastColumn="0" w:lastRowFirstColumn="0" w:lastRowLastColumn="0"/>
            </w:pPr>
            <w:r>
              <w:t>08.09.2024</w:t>
            </w:r>
          </w:p>
        </w:tc>
        <w:tc>
          <w:tcPr>
            <w:tcW w:w="5583" w:type="dxa"/>
          </w:tcPr>
          <w:p w14:paraId="2275D5BA" w14:textId="2EE3728D" w:rsidR="00283359" w:rsidRPr="00890A8F" w:rsidRDefault="00283359" w:rsidP="00990504">
            <w:pPr>
              <w:cnfStyle w:val="000000000000" w:firstRow="0" w:lastRow="0" w:firstColumn="0" w:lastColumn="0" w:oddVBand="0" w:evenVBand="0" w:oddHBand="0" w:evenHBand="0" w:firstRowFirstColumn="0" w:firstRowLastColumn="0" w:lastRowFirstColumn="0" w:lastRowLastColumn="0"/>
            </w:pPr>
            <w:r>
              <w:t>Überarbeitung Projektplan, Anforderungsdokument &amp; Projektdokumentation nach der Implementierung</w:t>
            </w:r>
          </w:p>
        </w:tc>
        <w:tc>
          <w:tcPr>
            <w:tcW w:w="1269" w:type="dxa"/>
          </w:tcPr>
          <w:p w14:paraId="55F72328" w14:textId="0B047A29" w:rsidR="00283359" w:rsidRDefault="00283359" w:rsidP="00990504">
            <w:pPr>
              <w:cnfStyle w:val="000000000000" w:firstRow="0" w:lastRow="0" w:firstColumn="0" w:lastColumn="0" w:oddVBand="0" w:evenVBand="0" w:oddHBand="0" w:evenHBand="0" w:firstRowFirstColumn="0" w:firstRowLastColumn="0" w:lastRowFirstColumn="0" w:lastRowLastColumn="0"/>
              <w:rPr>
                <w:lang w:val="en-US"/>
              </w:rPr>
            </w:pPr>
            <w:r>
              <w:rPr>
                <w:lang w:val="en-US"/>
              </w:rPr>
              <w:t>12 h</w:t>
            </w:r>
          </w:p>
        </w:tc>
      </w:tr>
      <w:tr w:rsidR="00283359" w:rsidRPr="00F262E0" w14:paraId="5B2E3512"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5AC763B8" w14:textId="77777777" w:rsidR="00283359" w:rsidRDefault="00283359" w:rsidP="00990504"/>
        </w:tc>
        <w:tc>
          <w:tcPr>
            <w:tcW w:w="1363" w:type="dxa"/>
            <w:vMerge/>
          </w:tcPr>
          <w:p w14:paraId="2E497BD0"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18AE69C9" w14:textId="1446C066" w:rsidR="00283359" w:rsidRDefault="00283359" w:rsidP="00990504">
            <w:pPr>
              <w:cnfStyle w:val="000000000000" w:firstRow="0" w:lastRow="0" w:firstColumn="0" w:lastColumn="0" w:oddVBand="0" w:evenVBand="0" w:oddHBand="0" w:evenHBand="0" w:firstRowFirstColumn="0" w:firstRowLastColumn="0" w:lastRowFirstColumn="0" w:lastRowLastColumn="0"/>
            </w:pPr>
            <w:r>
              <w:t>Erstellung Testprotokoll</w:t>
            </w:r>
          </w:p>
        </w:tc>
        <w:tc>
          <w:tcPr>
            <w:tcW w:w="1269" w:type="dxa"/>
          </w:tcPr>
          <w:p w14:paraId="541F989A" w14:textId="6B1C1735" w:rsidR="00283359" w:rsidRDefault="00283359" w:rsidP="00990504">
            <w:pPr>
              <w:cnfStyle w:val="000000000000" w:firstRow="0" w:lastRow="0" w:firstColumn="0" w:lastColumn="0" w:oddVBand="0" w:evenVBand="0" w:oddHBand="0" w:evenHBand="0" w:firstRowFirstColumn="0" w:firstRowLastColumn="0" w:lastRowFirstColumn="0" w:lastRowLastColumn="0"/>
            </w:pPr>
            <w:r>
              <w:t>4 h</w:t>
            </w:r>
          </w:p>
        </w:tc>
      </w:tr>
      <w:tr w:rsidR="00283359" w:rsidRPr="00F262E0" w14:paraId="6D369B91"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7D47F749" w14:textId="64758B14" w:rsidR="00283359" w:rsidRPr="00DA35D5" w:rsidRDefault="00283359" w:rsidP="00990504">
            <w:pPr>
              <w:rPr>
                <w:b w:val="0"/>
              </w:rPr>
            </w:pPr>
          </w:p>
        </w:tc>
        <w:tc>
          <w:tcPr>
            <w:tcW w:w="1363" w:type="dxa"/>
            <w:vMerge/>
          </w:tcPr>
          <w:p w14:paraId="4CE6B2EA" w14:textId="37147749"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496A9D8A" w14:textId="1F4E44A0" w:rsidR="00283359" w:rsidRDefault="00283359" w:rsidP="00990504">
            <w:pPr>
              <w:cnfStyle w:val="000000000000" w:firstRow="0" w:lastRow="0" w:firstColumn="0" w:lastColumn="0" w:oddVBand="0" w:evenVBand="0" w:oddHBand="0" w:evenHBand="0" w:firstRowFirstColumn="0" w:firstRowLastColumn="0" w:lastRowFirstColumn="0" w:lastRowLastColumn="0"/>
            </w:pPr>
            <w:r>
              <w:t>Verteilung der Anwendung implementieren</w:t>
            </w:r>
          </w:p>
        </w:tc>
        <w:tc>
          <w:tcPr>
            <w:tcW w:w="1269" w:type="dxa"/>
          </w:tcPr>
          <w:p w14:paraId="1A2A8B81" w14:textId="7DA5E906" w:rsidR="00283359" w:rsidRDefault="00283359" w:rsidP="00990504">
            <w:pPr>
              <w:cnfStyle w:val="000000000000" w:firstRow="0" w:lastRow="0" w:firstColumn="0" w:lastColumn="0" w:oddVBand="0" w:evenVBand="0" w:oddHBand="0" w:evenHBand="0" w:firstRowFirstColumn="0" w:firstRowLastColumn="0" w:lastRowFirstColumn="0" w:lastRowLastColumn="0"/>
            </w:pPr>
            <w:r>
              <w:t>8 h</w:t>
            </w:r>
          </w:p>
        </w:tc>
      </w:tr>
      <w:tr w:rsidR="00283359" w:rsidRPr="00F262E0" w14:paraId="04FF2444" w14:textId="77777777" w:rsidTr="007E48BD">
        <w:trPr>
          <w:trHeight w:val="96"/>
        </w:trPr>
        <w:tc>
          <w:tcPr>
            <w:cnfStyle w:val="001000000000" w:firstRow="0" w:lastRow="0" w:firstColumn="1" w:lastColumn="0" w:oddVBand="0" w:evenVBand="0" w:oddHBand="0" w:evenHBand="0" w:firstRowFirstColumn="0" w:firstRowLastColumn="0" w:lastRowFirstColumn="0" w:lastRowLastColumn="0"/>
            <w:tcW w:w="1413" w:type="dxa"/>
            <w:vMerge/>
          </w:tcPr>
          <w:p w14:paraId="61D34A53" w14:textId="77777777" w:rsidR="00283359" w:rsidRDefault="00283359" w:rsidP="00990504">
            <w:pPr>
              <w:rPr>
                <w:b w:val="0"/>
              </w:rPr>
            </w:pPr>
          </w:p>
        </w:tc>
        <w:tc>
          <w:tcPr>
            <w:tcW w:w="1363" w:type="dxa"/>
            <w:vMerge/>
          </w:tcPr>
          <w:p w14:paraId="01D73403" w14:textId="77777777" w:rsidR="00283359" w:rsidRDefault="00283359" w:rsidP="00990504">
            <w:pPr>
              <w:cnfStyle w:val="000000000000" w:firstRow="0" w:lastRow="0" w:firstColumn="0" w:lastColumn="0" w:oddVBand="0" w:evenVBand="0" w:oddHBand="0" w:evenHBand="0" w:firstRowFirstColumn="0" w:firstRowLastColumn="0" w:lastRowFirstColumn="0" w:lastRowLastColumn="0"/>
            </w:pPr>
          </w:p>
        </w:tc>
        <w:tc>
          <w:tcPr>
            <w:tcW w:w="5583" w:type="dxa"/>
          </w:tcPr>
          <w:p w14:paraId="37F3131C" w14:textId="613A5EC4" w:rsidR="00283359" w:rsidRDefault="00283359" w:rsidP="00990504">
            <w:pPr>
              <w:cnfStyle w:val="000000000000" w:firstRow="0" w:lastRow="0" w:firstColumn="0" w:lastColumn="0" w:oddVBand="0" w:evenVBand="0" w:oddHBand="0" w:evenHBand="0" w:firstRowFirstColumn="0" w:firstRowLastColumn="0" w:lastRowFirstColumn="0" w:lastRowLastColumn="0"/>
            </w:pPr>
            <w:r>
              <w:t>Anwendung anhand Testprotokoll testen</w:t>
            </w:r>
          </w:p>
        </w:tc>
        <w:tc>
          <w:tcPr>
            <w:tcW w:w="1269" w:type="dxa"/>
          </w:tcPr>
          <w:p w14:paraId="0330DF9C" w14:textId="19F3734F" w:rsidR="00283359" w:rsidRDefault="00283359" w:rsidP="00990504">
            <w:pPr>
              <w:cnfStyle w:val="000000000000" w:firstRow="0" w:lastRow="0" w:firstColumn="0" w:lastColumn="0" w:oddVBand="0" w:evenVBand="0" w:oddHBand="0" w:evenHBand="0" w:firstRowFirstColumn="0" w:firstRowLastColumn="0" w:lastRowFirstColumn="0" w:lastRowLastColumn="0"/>
            </w:pPr>
            <w:r>
              <w:t>2 h</w:t>
            </w:r>
          </w:p>
        </w:tc>
      </w:tr>
      <w:tr w:rsidR="000B7CC9" w:rsidRPr="00F262E0" w14:paraId="1AD2854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5818A664" w14:textId="0A966322" w:rsidR="000B7CC9" w:rsidRPr="000B7CC9" w:rsidRDefault="000B7CC9" w:rsidP="00990504">
            <w:r w:rsidRPr="000B7CC9">
              <w:t>0</w:t>
            </w:r>
            <w:r w:rsidR="00283359">
              <w:t>9</w:t>
            </w:r>
            <w:r w:rsidRPr="000B7CC9">
              <w:t>.</w:t>
            </w:r>
            <w:r w:rsidR="00283359">
              <w:t>09</w:t>
            </w:r>
            <w:r w:rsidRPr="000B7CC9">
              <w:t>.2024</w:t>
            </w:r>
          </w:p>
        </w:tc>
        <w:tc>
          <w:tcPr>
            <w:tcW w:w="1363" w:type="dxa"/>
          </w:tcPr>
          <w:p w14:paraId="44B43AA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p>
        </w:tc>
        <w:tc>
          <w:tcPr>
            <w:tcW w:w="5583" w:type="dxa"/>
          </w:tcPr>
          <w:p w14:paraId="513AB07F" w14:textId="2B561778"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rPr>
            </w:pPr>
            <w:r w:rsidRPr="000B7CC9">
              <w:rPr>
                <w:b/>
                <w:bCs w:val="0"/>
              </w:rPr>
              <w:t>Abgabe Phase 2</w:t>
            </w:r>
          </w:p>
        </w:tc>
        <w:tc>
          <w:tcPr>
            <w:tcW w:w="1269" w:type="dxa"/>
          </w:tcPr>
          <w:p w14:paraId="5391C8D5" w14:textId="77777777" w:rsidR="000B7CC9" w:rsidRPr="000B7CC9" w:rsidRDefault="000B7CC9" w:rsidP="00990504">
            <w:pPr>
              <w:cnfStyle w:val="000000000000" w:firstRow="0" w:lastRow="0" w:firstColumn="0" w:lastColumn="0" w:oddVBand="0" w:evenVBand="0" w:oddHBand="0" w:evenHBand="0" w:firstRowFirstColumn="0" w:firstRowLastColumn="0" w:lastRowFirstColumn="0" w:lastRowLastColumn="0"/>
              <w:rPr>
                <w:b/>
                <w:bCs w:val="0"/>
                <w:lang w:val="en-US"/>
              </w:rPr>
            </w:pPr>
          </w:p>
        </w:tc>
      </w:tr>
    </w:tbl>
    <w:p w14:paraId="1203042F" w14:textId="77777777" w:rsidR="004C67A0" w:rsidRDefault="004C67A0"/>
    <w:p w14:paraId="4EC9FCFC" w14:textId="1688E397" w:rsidR="00F93D70" w:rsidRDefault="00F93D70" w:rsidP="00F93D70">
      <w:pPr>
        <w:pStyle w:val="Beschriftung"/>
        <w:keepNext/>
      </w:pPr>
      <w:bookmarkStart w:id="37" w:name="_Toc173414306"/>
      <w:bookmarkStart w:id="38" w:name="_Toc180767403"/>
      <w:r>
        <w:t xml:space="preserve">Tabelle </w:t>
      </w:r>
      <w:r>
        <w:fldChar w:fldCharType="begin"/>
      </w:r>
      <w:r>
        <w:instrText xml:space="preserve"> SEQ Tabelle \* ARABIC </w:instrText>
      </w:r>
      <w:r>
        <w:fldChar w:fldCharType="separate"/>
      </w:r>
      <w:r w:rsidR="009445BC">
        <w:rPr>
          <w:noProof/>
        </w:rPr>
        <w:t>4</w:t>
      </w:r>
      <w:r>
        <w:fldChar w:fldCharType="end"/>
      </w:r>
      <w:r>
        <w:t>: Phase 3 "Finalisierung"</w:t>
      </w:r>
      <w:bookmarkEnd w:id="37"/>
      <w:bookmarkEnd w:id="38"/>
    </w:p>
    <w:tbl>
      <w:tblPr>
        <w:tblStyle w:val="Gitternetztabelle1hell"/>
        <w:tblW w:w="9628" w:type="dxa"/>
        <w:tblLook w:val="04A0" w:firstRow="1" w:lastRow="0" w:firstColumn="1" w:lastColumn="0" w:noHBand="0" w:noVBand="1"/>
      </w:tblPr>
      <w:tblGrid>
        <w:gridCol w:w="1413"/>
        <w:gridCol w:w="1363"/>
        <w:gridCol w:w="5583"/>
        <w:gridCol w:w="1269"/>
      </w:tblGrid>
      <w:tr w:rsidR="004C67A0" w:rsidRPr="008A18B3" w14:paraId="0F967DBC" w14:textId="77777777" w:rsidTr="00990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6EC35F" w14:textId="1BE8C180" w:rsidR="004C67A0" w:rsidRPr="00CF30E2" w:rsidRDefault="004C67A0" w:rsidP="004C67A0">
            <w:pPr>
              <w:rPr>
                <w:b w:val="0"/>
              </w:rPr>
            </w:pPr>
            <w:r>
              <w:t>Datum von</w:t>
            </w:r>
          </w:p>
        </w:tc>
        <w:tc>
          <w:tcPr>
            <w:tcW w:w="1363" w:type="dxa"/>
          </w:tcPr>
          <w:p w14:paraId="2649CF88" w14:textId="4B540AAA"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t>Datum bis</w:t>
            </w:r>
          </w:p>
        </w:tc>
        <w:tc>
          <w:tcPr>
            <w:tcW w:w="5583" w:type="dxa"/>
          </w:tcPr>
          <w:p w14:paraId="78AB5AD6" w14:textId="7229FA51"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Beschreibung</w:t>
            </w:r>
          </w:p>
        </w:tc>
        <w:tc>
          <w:tcPr>
            <w:tcW w:w="1269" w:type="dxa"/>
          </w:tcPr>
          <w:p w14:paraId="60C8BA0D" w14:textId="4F74D81B" w:rsidR="004C67A0" w:rsidRPr="008A18B3" w:rsidRDefault="004C67A0" w:rsidP="004C67A0">
            <w:pPr>
              <w:cnfStyle w:val="100000000000" w:firstRow="1" w:lastRow="0" w:firstColumn="0" w:lastColumn="0" w:oddVBand="0" w:evenVBand="0" w:oddHBand="0" w:evenHBand="0" w:firstRowFirstColumn="0" w:firstRowLastColumn="0" w:lastRowFirstColumn="0" w:lastRowLastColumn="0"/>
            </w:pPr>
            <w:r>
              <w:rPr>
                <w:bCs/>
              </w:rPr>
              <w:t>Aufwand</w:t>
            </w:r>
          </w:p>
        </w:tc>
      </w:tr>
      <w:tr w:rsidR="004C67A0" w:rsidRPr="008A18B3" w14:paraId="69A7BC6E" w14:textId="05F87BCB" w:rsidTr="00990504">
        <w:tc>
          <w:tcPr>
            <w:cnfStyle w:val="001000000000" w:firstRow="0" w:lastRow="0" w:firstColumn="1" w:lastColumn="0" w:oddVBand="0" w:evenVBand="0" w:oddHBand="0" w:evenHBand="0" w:firstRowFirstColumn="0" w:firstRowLastColumn="0" w:lastRowFirstColumn="0" w:lastRowLastColumn="0"/>
            <w:tcW w:w="1413" w:type="dxa"/>
          </w:tcPr>
          <w:p w14:paraId="4147FD4D" w14:textId="6848DC2F" w:rsidR="004C67A0" w:rsidRPr="00302BEC" w:rsidRDefault="00283359" w:rsidP="004C67A0">
            <w:pPr>
              <w:rPr>
                <w:b w:val="0"/>
                <w:bCs/>
              </w:rPr>
            </w:pPr>
            <w:r>
              <w:rPr>
                <w:b w:val="0"/>
                <w:bCs/>
              </w:rPr>
              <w:t>30</w:t>
            </w:r>
            <w:r w:rsidR="00302BEC">
              <w:rPr>
                <w:b w:val="0"/>
                <w:bCs/>
              </w:rPr>
              <w:t>.</w:t>
            </w:r>
            <w:r>
              <w:rPr>
                <w:b w:val="0"/>
                <w:bCs/>
              </w:rPr>
              <w:t>09</w:t>
            </w:r>
            <w:r w:rsidR="00302BEC">
              <w:rPr>
                <w:b w:val="0"/>
                <w:bCs/>
              </w:rPr>
              <w:t>.2024</w:t>
            </w:r>
          </w:p>
        </w:tc>
        <w:tc>
          <w:tcPr>
            <w:tcW w:w="1363" w:type="dxa"/>
          </w:tcPr>
          <w:p w14:paraId="01CD5BBA" w14:textId="55C6268A" w:rsidR="00302BEC" w:rsidRPr="008A18B3" w:rsidRDefault="00283359" w:rsidP="004C67A0">
            <w:pPr>
              <w:cnfStyle w:val="000000000000" w:firstRow="0" w:lastRow="0" w:firstColumn="0" w:lastColumn="0" w:oddVBand="0" w:evenVBand="0" w:oddHBand="0" w:evenHBand="0" w:firstRowFirstColumn="0" w:firstRowLastColumn="0" w:lastRowFirstColumn="0" w:lastRowLastColumn="0"/>
            </w:pPr>
            <w:r>
              <w:t>06</w:t>
            </w:r>
            <w:r w:rsidR="00302BEC">
              <w:t>.10.2024</w:t>
            </w:r>
          </w:p>
        </w:tc>
        <w:tc>
          <w:tcPr>
            <w:tcW w:w="5583" w:type="dxa"/>
          </w:tcPr>
          <w:p w14:paraId="5FA006D2" w14:textId="6781AB77" w:rsidR="004C67A0" w:rsidRPr="008A18B3" w:rsidRDefault="00230AE7" w:rsidP="004C67A0">
            <w:pPr>
              <w:cnfStyle w:val="000000000000" w:firstRow="0" w:lastRow="0" w:firstColumn="0" w:lastColumn="0" w:oddVBand="0" w:evenVBand="0" w:oddHBand="0" w:evenHBand="0" w:firstRowFirstColumn="0" w:firstRowLastColumn="0" w:lastRowFirstColumn="0" w:lastRowLastColumn="0"/>
            </w:pPr>
            <w:r>
              <w:t>Einarbeitung des Feedbacks in Konzept &amp; Implementierung</w:t>
            </w:r>
          </w:p>
        </w:tc>
        <w:tc>
          <w:tcPr>
            <w:tcW w:w="1269" w:type="dxa"/>
          </w:tcPr>
          <w:p w14:paraId="28B1CC33" w14:textId="72FB2FA0" w:rsidR="004C67A0" w:rsidRPr="008A18B3" w:rsidRDefault="008655A3" w:rsidP="004C67A0">
            <w:pPr>
              <w:cnfStyle w:val="000000000000" w:firstRow="0" w:lastRow="0" w:firstColumn="0" w:lastColumn="0" w:oddVBand="0" w:evenVBand="0" w:oddHBand="0" w:evenHBand="0" w:firstRowFirstColumn="0" w:firstRowLastColumn="0" w:lastRowFirstColumn="0" w:lastRowLastColumn="0"/>
            </w:pPr>
            <w:r>
              <w:t>12 h</w:t>
            </w:r>
          </w:p>
        </w:tc>
      </w:tr>
      <w:tr w:rsidR="008655A3" w:rsidRPr="008A18B3" w14:paraId="0C0E978F"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0E6ACC9D" w14:textId="13ECFEBA" w:rsidR="008655A3" w:rsidRDefault="00283359" w:rsidP="004C67A0">
            <w:pPr>
              <w:rPr>
                <w:b w:val="0"/>
                <w:bCs/>
              </w:rPr>
            </w:pPr>
            <w:r>
              <w:rPr>
                <w:b w:val="0"/>
                <w:bCs/>
              </w:rPr>
              <w:t>07</w:t>
            </w:r>
            <w:r w:rsidR="008655A3">
              <w:rPr>
                <w:b w:val="0"/>
                <w:bCs/>
              </w:rPr>
              <w:t>.10.2024</w:t>
            </w:r>
          </w:p>
        </w:tc>
        <w:tc>
          <w:tcPr>
            <w:tcW w:w="1363" w:type="dxa"/>
          </w:tcPr>
          <w:p w14:paraId="32385C7F" w14:textId="49C2F9A1" w:rsidR="008655A3" w:rsidRDefault="00283359" w:rsidP="004C67A0">
            <w:pPr>
              <w:cnfStyle w:val="000000000000" w:firstRow="0" w:lastRow="0" w:firstColumn="0" w:lastColumn="0" w:oddVBand="0" w:evenVBand="0" w:oddHBand="0" w:evenHBand="0" w:firstRowFirstColumn="0" w:firstRowLastColumn="0" w:lastRowFirstColumn="0" w:lastRowLastColumn="0"/>
            </w:pPr>
            <w:r>
              <w:t>13</w:t>
            </w:r>
            <w:r w:rsidR="008655A3">
              <w:t>.10.2024</w:t>
            </w:r>
          </w:p>
        </w:tc>
        <w:tc>
          <w:tcPr>
            <w:tcW w:w="5583" w:type="dxa"/>
          </w:tcPr>
          <w:p w14:paraId="37414AF1" w14:textId="1E7E91CB" w:rsidR="008655A3" w:rsidRDefault="00B44150" w:rsidP="004C67A0">
            <w:pPr>
              <w:cnfStyle w:val="000000000000" w:firstRow="0" w:lastRow="0" w:firstColumn="0" w:lastColumn="0" w:oddVBand="0" w:evenVBand="0" w:oddHBand="0" w:evenHBand="0" w:firstRowFirstColumn="0" w:firstRowLastColumn="0" w:lastRowFirstColumn="0" w:lastRowLastColumn="0"/>
            </w:pPr>
            <w:r>
              <w:t>Finalisierung der Anwendung</w:t>
            </w:r>
          </w:p>
        </w:tc>
        <w:tc>
          <w:tcPr>
            <w:tcW w:w="1269" w:type="dxa"/>
          </w:tcPr>
          <w:p w14:paraId="5EE4D6BA" w14:textId="580EC689" w:rsidR="008655A3" w:rsidRDefault="00B44150" w:rsidP="004C67A0">
            <w:pPr>
              <w:cnfStyle w:val="000000000000" w:firstRow="0" w:lastRow="0" w:firstColumn="0" w:lastColumn="0" w:oddVBand="0" w:evenVBand="0" w:oddHBand="0" w:evenHBand="0" w:firstRowFirstColumn="0" w:firstRowLastColumn="0" w:lastRowFirstColumn="0" w:lastRowLastColumn="0"/>
            </w:pPr>
            <w:r>
              <w:t>20 h</w:t>
            </w:r>
          </w:p>
        </w:tc>
      </w:tr>
      <w:tr w:rsidR="00185E58" w:rsidRPr="008A18B3" w14:paraId="0E708D1F"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val="restart"/>
          </w:tcPr>
          <w:p w14:paraId="469B96F5" w14:textId="72619FC6" w:rsidR="00185E58" w:rsidRDefault="00283359" w:rsidP="004C67A0">
            <w:pPr>
              <w:rPr>
                <w:b w:val="0"/>
                <w:bCs/>
              </w:rPr>
            </w:pPr>
            <w:r>
              <w:rPr>
                <w:b w:val="0"/>
                <w:bCs/>
              </w:rPr>
              <w:t>14</w:t>
            </w:r>
            <w:r w:rsidR="00185E58">
              <w:rPr>
                <w:b w:val="0"/>
                <w:bCs/>
              </w:rPr>
              <w:t>.10.2024</w:t>
            </w:r>
          </w:p>
        </w:tc>
        <w:tc>
          <w:tcPr>
            <w:tcW w:w="1363" w:type="dxa"/>
            <w:vMerge w:val="restart"/>
          </w:tcPr>
          <w:p w14:paraId="59FB118A" w14:textId="578A976C" w:rsidR="00185E58" w:rsidRDefault="00283359" w:rsidP="004C67A0">
            <w:pPr>
              <w:cnfStyle w:val="000000000000" w:firstRow="0" w:lastRow="0" w:firstColumn="0" w:lastColumn="0" w:oddVBand="0" w:evenVBand="0" w:oddHBand="0" w:evenHBand="0" w:firstRowFirstColumn="0" w:firstRowLastColumn="0" w:lastRowFirstColumn="0" w:lastRowLastColumn="0"/>
            </w:pPr>
            <w:r>
              <w:t>20</w:t>
            </w:r>
            <w:r w:rsidR="00185E58">
              <w:t>.</w:t>
            </w:r>
            <w:r w:rsidR="00424088">
              <w:t>1</w:t>
            </w:r>
            <w:r>
              <w:t>0</w:t>
            </w:r>
            <w:r w:rsidR="00185E58">
              <w:t>.2024</w:t>
            </w:r>
          </w:p>
        </w:tc>
        <w:tc>
          <w:tcPr>
            <w:tcW w:w="5583" w:type="dxa"/>
          </w:tcPr>
          <w:p w14:paraId="0FDCC17D" w14:textId="7817B32F"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Benutzeranleitung</w:t>
            </w:r>
          </w:p>
        </w:tc>
        <w:tc>
          <w:tcPr>
            <w:tcW w:w="1269" w:type="dxa"/>
          </w:tcPr>
          <w:p w14:paraId="22F79089" w14:textId="5A235365" w:rsidR="00185E58" w:rsidRDefault="00185E58" w:rsidP="004C67A0">
            <w:pPr>
              <w:cnfStyle w:val="000000000000" w:firstRow="0" w:lastRow="0" w:firstColumn="0" w:lastColumn="0" w:oddVBand="0" w:evenVBand="0" w:oddHBand="0" w:evenHBand="0" w:firstRowFirstColumn="0" w:firstRowLastColumn="0" w:lastRowFirstColumn="0" w:lastRowLastColumn="0"/>
            </w:pPr>
            <w:r>
              <w:t>12 h</w:t>
            </w:r>
          </w:p>
        </w:tc>
      </w:tr>
      <w:tr w:rsidR="00185E58" w:rsidRPr="008A18B3" w14:paraId="61E16AD3" w14:textId="77777777" w:rsidTr="00990504">
        <w:tc>
          <w:tcPr>
            <w:cnfStyle w:val="001000000000" w:firstRow="0" w:lastRow="0" w:firstColumn="1" w:lastColumn="0" w:oddVBand="0" w:evenVBand="0" w:oddHBand="0" w:evenHBand="0" w:firstRowFirstColumn="0" w:firstRowLastColumn="0" w:lastRowFirstColumn="0" w:lastRowLastColumn="0"/>
            <w:tcW w:w="1413" w:type="dxa"/>
            <w:vMerge/>
          </w:tcPr>
          <w:p w14:paraId="7DAA5AF4" w14:textId="77777777" w:rsidR="00185E58" w:rsidRDefault="00185E58" w:rsidP="004C67A0">
            <w:pPr>
              <w:rPr>
                <w:b w:val="0"/>
                <w:bCs/>
              </w:rPr>
            </w:pPr>
          </w:p>
        </w:tc>
        <w:tc>
          <w:tcPr>
            <w:tcW w:w="1363" w:type="dxa"/>
            <w:vMerge/>
          </w:tcPr>
          <w:p w14:paraId="0B704B63" w14:textId="77777777" w:rsidR="00185E58" w:rsidRDefault="00185E58" w:rsidP="004C67A0">
            <w:pPr>
              <w:cnfStyle w:val="000000000000" w:firstRow="0" w:lastRow="0" w:firstColumn="0" w:lastColumn="0" w:oddVBand="0" w:evenVBand="0" w:oddHBand="0" w:evenHBand="0" w:firstRowFirstColumn="0" w:firstRowLastColumn="0" w:lastRowFirstColumn="0" w:lastRowLastColumn="0"/>
            </w:pPr>
          </w:p>
        </w:tc>
        <w:tc>
          <w:tcPr>
            <w:tcW w:w="5583" w:type="dxa"/>
          </w:tcPr>
          <w:p w14:paraId="6E08DB78" w14:textId="1B0EBD43" w:rsidR="00185E58" w:rsidRDefault="00185E58" w:rsidP="004C67A0">
            <w:pPr>
              <w:cnfStyle w:val="000000000000" w:firstRow="0" w:lastRow="0" w:firstColumn="0" w:lastColumn="0" w:oddVBand="0" w:evenVBand="0" w:oddHBand="0" w:evenHBand="0" w:firstRowFirstColumn="0" w:firstRowLastColumn="0" w:lastRowFirstColumn="0" w:lastRowLastColumn="0"/>
            </w:pPr>
            <w:r>
              <w:t>Erstellung Abstract</w:t>
            </w:r>
          </w:p>
        </w:tc>
        <w:tc>
          <w:tcPr>
            <w:tcW w:w="1269" w:type="dxa"/>
          </w:tcPr>
          <w:p w14:paraId="64D887DF" w14:textId="5954309D" w:rsidR="00185E58" w:rsidRDefault="00424088" w:rsidP="004C67A0">
            <w:pPr>
              <w:cnfStyle w:val="000000000000" w:firstRow="0" w:lastRow="0" w:firstColumn="0" w:lastColumn="0" w:oddVBand="0" w:evenVBand="0" w:oddHBand="0" w:evenHBand="0" w:firstRowFirstColumn="0" w:firstRowLastColumn="0" w:lastRowFirstColumn="0" w:lastRowLastColumn="0"/>
            </w:pPr>
            <w:r>
              <w:t>8 h</w:t>
            </w:r>
          </w:p>
        </w:tc>
      </w:tr>
      <w:tr w:rsidR="00424088" w:rsidRPr="008A18B3" w14:paraId="267196A6"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47F4CD94" w14:textId="639C437C" w:rsidR="00424088" w:rsidRDefault="00283359" w:rsidP="004C67A0">
            <w:pPr>
              <w:rPr>
                <w:b w:val="0"/>
                <w:bCs/>
              </w:rPr>
            </w:pPr>
            <w:r>
              <w:rPr>
                <w:b w:val="0"/>
                <w:bCs/>
              </w:rPr>
              <w:t>21.10</w:t>
            </w:r>
            <w:r w:rsidR="00424088">
              <w:rPr>
                <w:b w:val="0"/>
                <w:bCs/>
              </w:rPr>
              <w:t>.2024</w:t>
            </w:r>
          </w:p>
        </w:tc>
        <w:tc>
          <w:tcPr>
            <w:tcW w:w="1363" w:type="dxa"/>
          </w:tcPr>
          <w:p w14:paraId="157F8687" w14:textId="5AADE69F" w:rsidR="00424088" w:rsidRDefault="00283359" w:rsidP="004C67A0">
            <w:pPr>
              <w:cnfStyle w:val="000000000000" w:firstRow="0" w:lastRow="0" w:firstColumn="0" w:lastColumn="0" w:oddVBand="0" w:evenVBand="0" w:oddHBand="0" w:evenHBand="0" w:firstRowFirstColumn="0" w:firstRowLastColumn="0" w:lastRowFirstColumn="0" w:lastRowLastColumn="0"/>
            </w:pPr>
            <w:r>
              <w:t>27.10</w:t>
            </w:r>
            <w:r w:rsidR="00424088">
              <w:t>.2024</w:t>
            </w:r>
          </w:p>
        </w:tc>
        <w:tc>
          <w:tcPr>
            <w:tcW w:w="5583" w:type="dxa"/>
          </w:tcPr>
          <w:p w14:paraId="5858A1C3" w14:textId="76601072" w:rsidR="00424088" w:rsidRDefault="00424088" w:rsidP="004C67A0">
            <w:pPr>
              <w:cnfStyle w:val="000000000000" w:firstRow="0" w:lastRow="0" w:firstColumn="0" w:lastColumn="0" w:oddVBand="0" w:evenVBand="0" w:oddHBand="0" w:evenHBand="0" w:firstRowFirstColumn="0" w:firstRowLastColumn="0" w:lastRowFirstColumn="0" w:lastRowLastColumn="0"/>
            </w:pPr>
            <w:r>
              <w:t>Finalisierung der Dokumente</w:t>
            </w:r>
          </w:p>
        </w:tc>
        <w:tc>
          <w:tcPr>
            <w:tcW w:w="1269" w:type="dxa"/>
          </w:tcPr>
          <w:p w14:paraId="5B42A2EF" w14:textId="54B51D9E" w:rsidR="00424088" w:rsidRDefault="00424088" w:rsidP="004C67A0">
            <w:pPr>
              <w:cnfStyle w:val="000000000000" w:firstRow="0" w:lastRow="0" w:firstColumn="0" w:lastColumn="0" w:oddVBand="0" w:evenVBand="0" w:oddHBand="0" w:evenHBand="0" w:firstRowFirstColumn="0" w:firstRowLastColumn="0" w:lastRowFirstColumn="0" w:lastRowLastColumn="0"/>
            </w:pPr>
            <w:r>
              <w:t>20 h</w:t>
            </w:r>
          </w:p>
        </w:tc>
      </w:tr>
      <w:tr w:rsidR="006F0AFA" w:rsidRPr="006F0AFA" w14:paraId="44BFFF5C" w14:textId="77777777" w:rsidTr="00990504">
        <w:tc>
          <w:tcPr>
            <w:cnfStyle w:val="001000000000" w:firstRow="0" w:lastRow="0" w:firstColumn="1" w:lastColumn="0" w:oddVBand="0" w:evenVBand="0" w:oddHBand="0" w:evenHBand="0" w:firstRowFirstColumn="0" w:firstRowLastColumn="0" w:lastRowFirstColumn="0" w:lastRowLastColumn="0"/>
            <w:tcW w:w="1413" w:type="dxa"/>
          </w:tcPr>
          <w:p w14:paraId="7F8F6641" w14:textId="7E834EA9" w:rsidR="006F0AFA" w:rsidRPr="006F0AFA" w:rsidRDefault="00283359" w:rsidP="004C67A0">
            <w:pPr>
              <w:rPr>
                <w:bCs/>
              </w:rPr>
            </w:pPr>
            <w:r>
              <w:rPr>
                <w:bCs/>
              </w:rPr>
              <w:t>28</w:t>
            </w:r>
            <w:r w:rsidR="006F0AFA" w:rsidRPr="006F0AFA">
              <w:rPr>
                <w:bCs/>
              </w:rPr>
              <w:t>.1</w:t>
            </w:r>
            <w:r>
              <w:rPr>
                <w:bCs/>
              </w:rPr>
              <w:t>0</w:t>
            </w:r>
            <w:r w:rsidR="006F0AFA" w:rsidRPr="006F0AFA">
              <w:rPr>
                <w:bCs/>
              </w:rPr>
              <w:t>.2024</w:t>
            </w:r>
          </w:p>
        </w:tc>
        <w:tc>
          <w:tcPr>
            <w:tcW w:w="1363" w:type="dxa"/>
          </w:tcPr>
          <w:p w14:paraId="3B52BC88"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c>
          <w:tcPr>
            <w:tcW w:w="5583" w:type="dxa"/>
          </w:tcPr>
          <w:p w14:paraId="70177D0D" w14:textId="52AA511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r w:rsidRPr="006F0AFA">
              <w:rPr>
                <w:b/>
              </w:rPr>
              <w:t>Abgabe Phase 3</w:t>
            </w:r>
          </w:p>
        </w:tc>
        <w:tc>
          <w:tcPr>
            <w:tcW w:w="1269" w:type="dxa"/>
          </w:tcPr>
          <w:p w14:paraId="50255F25" w14:textId="77777777" w:rsidR="006F0AFA" w:rsidRPr="006F0AFA" w:rsidRDefault="006F0AFA" w:rsidP="004C67A0">
            <w:pPr>
              <w:cnfStyle w:val="000000000000" w:firstRow="0" w:lastRow="0" w:firstColumn="0" w:lastColumn="0" w:oddVBand="0" w:evenVBand="0" w:oddHBand="0" w:evenHBand="0" w:firstRowFirstColumn="0" w:firstRowLastColumn="0" w:lastRowFirstColumn="0" w:lastRowLastColumn="0"/>
              <w:rPr>
                <w:b/>
              </w:rPr>
            </w:pPr>
          </w:p>
        </w:tc>
      </w:tr>
    </w:tbl>
    <w:p w14:paraId="62F4AB04" w14:textId="77777777" w:rsidR="003A2663" w:rsidRDefault="003A2663" w:rsidP="0063442D"/>
    <w:p w14:paraId="23B75D6A" w14:textId="7ACB1377" w:rsidR="00A34497" w:rsidRPr="00717352" w:rsidRDefault="00CF30E2" w:rsidP="00DA35D5">
      <w:pPr>
        <w:keepNext/>
      </w:pPr>
      <w:r w:rsidRPr="00717352">
        <w:lastRenderedPageBreak/>
        <w:t>Die Meilensteine des Projekts werden unter folgenden Voraussetzungen erreicht:</w:t>
      </w:r>
    </w:p>
    <w:p w14:paraId="1D9184AA" w14:textId="1FAA5533" w:rsidR="00053B89" w:rsidRDefault="00053B89" w:rsidP="00053B89">
      <w:pPr>
        <w:pStyle w:val="Beschriftung"/>
        <w:keepNext/>
      </w:pPr>
      <w:bookmarkStart w:id="39" w:name="_Toc180767404"/>
      <w:r>
        <w:t xml:space="preserve">Tabelle </w:t>
      </w:r>
      <w:r>
        <w:fldChar w:fldCharType="begin"/>
      </w:r>
      <w:r>
        <w:instrText xml:space="preserve"> SEQ Tabelle \* ARABIC </w:instrText>
      </w:r>
      <w:r>
        <w:fldChar w:fldCharType="separate"/>
      </w:r>
      <w:r w:rsidR="009445BC">
        <w:rPr>
          <w:noProof/>
        </w:rPr>
        <w:t>5</w:t>
      </w:r>
      <w:r>
        <w:fldChar w:fldCharType="end"/>
      </w:r>
      <w:r>
        <w:t>: Meilensteine des Projekts</w:t>
      </w:r>
      <w:bookmarkEnd w:id="39"/>
    </w:p>
    <w:tbl>
      <w:tblPr>
        <w:tblStyle w:val="Gitternetztabelle1hell"/>
        <w:tblW w:w="0" w:type="auto"/>
        <w:tblLook w:val="04A0" w:firstRow="1" w:lastRow="0" w:firstColumn="1" w:lastColumn="0" w:noHBand="0" w:noVBand="1"/>
      </w:tblPr>
      <w:tblGrid>
        <w:gridCol w:w="3210"/>
        <w:gridCol w:w="4298"/>
        <w:gridCol w:w="2120"/>
      </w:tblGrid>
      <w:tr w:rsidR="00282147" w:rsidRPr="000B2D38" w14:paraId="42CE1A82" w14:textId="7F9AAEEF" w:rsidTr="00282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14:paraId="54CFCBE6" w14:textId="4D7E1B7B" w:rsidR="00282147" w:rsidRPr="000B2D38" w:rsidRDefault="00282147" w:rsidP="00DA35D5">
            <w:pPr>
              <w:keepNext/>
              <w:keepLines/>
              <w:rPr>
                <w:lang w:val="en-US"/>
              </w:rPr>
            </w:pPr>
            <w:r w:rsidRPr="008A18B3">
              <w:t>Meilenstein</w:t>
            </w:r>
          </w:p>
        </w:tc>
        <w:tc>
          <w:tcPr>
            <w:tcW w:w="4298" w:type="dxa"/>
          </w:tcPr>
          <w:p w14:paraId="2C0C2652" w14:textId="5400A9AA" w:rsidR="00282147" w:rsidRPr="008A18B3" w:rsidRDefault="00282147" w:rsidP="00DA35D5">
            <w:pPr>
              <w:keepNext/>
              <w:keepLines/>
              <w:cnfStyle w:val="100000000000" w:firstRow="1" w:lastRow="0" w:firstColumn="0" w:lastColumn="0" w:oddVBand="0" w:evenVBand="0" w:oddHBand="0" w:evenHBand="0" w:firstRowFirstColumn="0" w:firstRowLastColumn="0" w:lastRowFirstColumn="0" w:lastRowLastColumn="0"/>
            </w:pPr>
            <w:r>
              <w:t>Voraussetzung</w:t>
            </w:r>
            <w:r w:rsidR="00C17E8B">
              <w:t>en</w:t>
            </w:r>
          </w:p>
        </w:tc>
        <w:tc>
          <w:tcPr>
            <w:tcW w:w="2120" w:type="dxa"/>
          </w:tcPr>
          <w:p w14:paraId="6C35FB09" w14:textId="653C656B" w:rsidR="00282147" w:rsidRDefault="00282147" w:rsidP="00DA35D5">
            <w:pPr>
              <w:keepNext/>
              <w:keepLines/>
              <w:cnfStyle w:val="100000000000" w:firstRow="1" w:lastRow="0" w:firstColumn="0" w:lastColumn="0" w:oddVBand="0" w:evenVBand="0" w:oddHBand="0" w:evenHBand="0" w:firstRowFirstColumn="0" w:firstRowLastColumn="0" w:lastRowFirstColumn="0" w:lastRowLastColumn="0"/>
            </w:pPr>
            <w:r>
              <w:t>Erwartetes Datum</w:t>
            </w:r>
          </w:p>
        </w:tc>
      </w:tr>
      <w:tr w:rsidR="00282147" w:rsidRPr="008A18B3" w14:paraId="4736D46A" w14:textId="26150022" w:rsidTr="00282147">
        <w:tc>
          <w:tcPr>
            <w:cnfStyle w:val="001000000000" w:firstRow="0" w:lastRow="0" w:firstColumn="1" w:lastColumn="0" w:oddVBand="0" w:evenVBand="0" w:oddHBand="0" w:evenHBand="0" w:firstRowFirstColumn="0" w:firstRowLastColumn="0" w:lastRowFirstColumn="0" w:lastRowLastColumn="0"/>
            <w:tcW w:w="3210" w:type="dxa"/>
          </w:tcPr>
          <w:p w14:paraId="77DBD2E7" w14:textId="77777777" w:rsidR="00282147" w:rsidRPr="00717352" w:rsidRDefault="00282147" w:rsidP="00DA35D5">
            <w:pPr>
              <w:keepNext/>
              <w:keepLines/>
              <w:rPr>
                <w:b w:val="0"/>
                <w:bCs/>
              </w:rPr>
            </w:pPr>
            <w:r w:rsidRPr="00717352">
              <w:rPr>
                <w:b w:val="0"/>
                <w:bCs/>
              </w:rPr>
              <w:t>Konzept abgeschlossen</w:t>
            </w:r>
          </w:p>
        </w:tc>
        <w:tc>
          <w:tcPr>
            <w:tcW w:w="4298" w:type="dxa"/>
          </w:tcPr>
          <w:p w14:paraId="135FEB5E" w14:textId="3BAB3888" w:rsidR="00282147" w:rsidRDefault="00282147"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rsidRPr="00C17E8B">
              <w:t>Konzept erarbeitet</w:t>
            </w:r>
          </w:p>
          <w:p w14:paraId="4D578C1D" w14:textId="77777777" w:rsid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für Phase 1 eingeholt</w:t>
            </w:r>
          </w:p>
          <w:p w14:paraId="74B69B4D" w14:textId="467B41CC" w:rsidR="00C17E8B" w:rsidRPr="00C17E8B" w:rsidRDefault="00C17E8B" w:rsidP="00DA35D5">
            <w:pPr>
              <w:pStyle w:val="Listenabsatz"/>
              <w:keepNext/>
              <w:keepLines/>
              <w:numPr>
                <w:ilvl w:val="0"/>
                <w:numId w:val="38"/>
              </w:numPr>
              <w:tabs>
                <w:tab w:val="clear" w:pos="709"/>
                <w:tab w:val="left" w:pos="362"/>
              </w:tabs>
              <w:ind w:left="362" w:hanging="358"/>
              <w:cnfStyle w:val="000000000000" w:firstRow="0" w:lastRow="0" w:firstColumn="0" w:lastColumn="0" w:oddVBand="0" w:evenVBand="0" w:oddHBand="0" w:evenHBand="0" w:firstRowFirstColumn="0" w:firstRowLastColumn="0" w:lastRowFirstColumn="0" w:lastRowLastColumn="0"/>
            </w:pPr>
            <w:r>
              <w:t>Feedback in Konzept eingearbeitet</w:t>
            </w:r>
          </w:p>
        </w:tc>
        <w:tc>
          <w:tcPr>
            <w:tcW w:w="2120" w:type="dxa"/>
          </w:tcPr>
          <w:p w14:paraId="0EB2DB57" w14:textId="4F4B16E5" w:rsidR="00282147" w:rsidRPr="008A18B3" w:rsidRDefault="00282147" w:rsidP="00DA35D5">
            <w:pPr>
              <w:keepNext/>
              <w:keepLines/>
              <w:cnfStyle w:val="000000000000" w:firstRow="0" w:lastRow="0" w:firstColumn="0" w:lastColumn="0" w:oddVBand="0" w:evenVBand="0" w:oddHBand="0" w:evenHBand="0" w:firstRowFirstColumn="0" w:firstRowLastColumn="0" w:lastRowFirstColumn="0" w:lastRowLastColumn="0"/>
            </w:pPr>
            <w:r>
              <w:t>03.08.2024</w:t>
            </w:r>
          </w:p>
        </w:tc>
      </w:tr>
      <w:tr w:rsidR="00C509B1" w:rsidRPr="008A18B3" w14:paraId="1492EECD"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4EDE3C6" w14:textId="51BFF742" w:rsidR="00C509B1" w:rsidRPr="00717352" w:rsidRDefault="00C509B1" w:rsidP="00DA35D5">
            <w:pPr>
              <w:keepNext/>
              <w:keepLines/>
              <w:rPr>
                <w:b w:val="0"/>
                <w:bCs/>
              </w:rPr>
            </w:pPr>
            <w:r w:rsidRPr="00717352">
              <w:rPr>
                <w:b w:val="0"/>
                <w:bCs/>
              </w:rPr>
              <w:t>Datenbankanbindung</w:t>
            </w:r>
          </w:p>
        </w:tc>
        <w:tc>
          <w:tcPr>
            <w:tcW w:w="4298" w:type="dxa"/>
          </w:tcPr>
          <w:p w14:paraId="7547FF63" w14:textId="7A20DCC0" w:rsidR="00C509B1" w:rsidRPr="00C509B1" w:rsidRDefault="00C509B1"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1 durchgeführt</w:t>
            </w:r>
          </w:p>
        </w:tc>
        <w:tc>
          <w:tcPr>
            <w:tcW w:w="2120" w:type="dxa"/>
          </w:tcPr>
          <w:p w14:paraId="661D7EB6" w14:textId="45EDDB6F" w:rsidR="00C509B1"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11.08.2024</w:t>
            </w:r>
          </w:p>
        </w:tc>
      </w:tr>
      <w:tr w:rsidR="003E0024" w:rsidRPr="008A18B3" w14:paraId="5E532CAB"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02BAB469" w14:textId="0B741520" w:rsidR="003E0024" w:rsidRPr="00717352" w:rsidRDefault="003E0024" w:rsidP="00DA35D5">
            <w:pPr>
              <w:keepNext/>
              <w:keepLines/>
              <w:rPr>
                <w:b w:val="0"/>
                <w:bCs/>
              </w:rPr>
            </w:pPr>
            <w:r w:rsidRPr="00717352">
              <w:rPr>
                <w:b w:val="0"/>
                <w:bCs/>
              </w:rPr>
              <w:t>Frontendimplementierung</w:t>
            </w:r>
          </w:p>
        </w:tc>
        <w:tc>
          <w:tcPr>
            <w:tcW w:w="4298" w:type="dxa"/>
          </w:tcPr>
          <w:p w14:paraId="4FA7C097" w14:textId="1C9C6F65" w:rsidR="003E0024" w:rsidRDefault="003E0024" w:rsidP="00DA35D5">
            <w:pPr>
              <w:keepNext/>
              <w:keepLines/>
              <w:tabs>
                <w:tab w:val="clear" w:pos="709"/>
                <w:tab w:val="left" w:pos="362"/>
              </w:tabs>
              <w:cnfStyle w:val="000000000000" w:firstRow="0" w:lastRow="0" w:firstColumn="0" w:lastColumn="0" w:oddVBand="0" w:evenVBand="0" w:oddHBand="0" w:evenHBand="0" w:firstRowFirstColumn="0" w:firstRowLastColumn="0" w:lastRowFirstColumn="0" w:lastRowLastColumn="0"/>
            </w:pPr>
            <w:r>
              <w:t>Sprint 2 durchgeführt</w:t>
            </w:r>
          </w:p>
        </w:tc>
        <w:tc>
          <w:tcPr>
            <w:tcW w:w="2120" w:type="dxa"/>
          </w:tcPr>
          <w:p w14:paraId="719438C7" w14:textId="066094F8" w:rsidR="003E0024" w:rsidRDefault="003E0024" w:rsidP="00DA35D5">
            <w:pPr>
              <w:keepNext/>
              <w:keepLines/>
              <w:cnfStyle w:val="000000000000" w:firstRow="0" w:lastRow="0" w:firstColumn="0" w:lastColumn="0" w:oddVBand="0" w:evenVBand="0" w:oddHBand="0" w:evenHBand="0" w:firstRowFirstColumn="0" w:firstRowLastColumn="0" w:lastRowFirstColumn="0" w:lastRowLastColumn="0"/>
            </w:pPr>
            <w:r>
              <w:t>18.08.2024</w:t>
            </w:r>
          </w:p>
        </w:tc>
      </w:tr>
      <w:tr w:rsidR="00282147" w:rsidRPr="008A18B3" w14:paraId="4919E6F8" w14:textId="6959B0B6" w:rsidTr="00282147">
        <w:tc>
          <w:tcPr>
            <w:cnfStyle w:val="001000000000" w:firstRow="0" w:lastRow="0" w:firstColumn="1" w:lastColumn="0" w:oddVBand="0" w:evenVBand="0" w:oddHBand="0" w:evenHBand="0" w:firstRowFirstColumn="0" w:firstRowLastColumn="0" w:lastRowFirstColumn="0" w:lastRowLastColumn="0"/>
            <w:tcW w:w="3210" w:type="dxa"/>
          </w:tcPr>
          <w:p w14:paraId="1D7FC0F3" w14:textId="20AE5623" w:rsidR="00282147" w:rsidRPr="00717352" w:rsidRDefault="00282147" w:rsidP="00DA35D5">
            <w:pPr>
              <w:keepNext/>
              <w:keepLines/>
              <w:rPr>
                <w:b w:val="0"/>
                <w:bCs/>
                <w:lang w:val="en-US"/>
              </w:rPr>
            </w:pPr>
            <w:r w:rsidRPr="00717352">
              <w:rPr>
                <w:b w:val="0"/>
                <w:bCs/>
                <w:lang w:val="en-US"/>
              </w:rPr>
              <w:t>Minimum Viable Product</w:t>
            </w:r>
          </w:p>
        </w:tc>
        <w:tc>
          <w:tcPr>
            <w:tcW w:w="4298" w:type="dxa"/>
          </w:tcPr>
          <w:p w14:paraId="1CAD04CF" w14:textId="63113A0F" w:rsidR="00282147" w:rsidRPr="0001523F" w:rsidRDefault="00E71865"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sidRPr="0001523F">
              <w:rPr>
                <w:lang w:val="en-US"/>
              </w:rPr>
              <w:t>Sprints 1-</w:t>
            </w:r>
            <w:r w:rsidR="00890A8F">
              <w:rPr>
                <w:lang w:val="en-US"/>
              </w:rPr>
              <w:t>4</w:t>
            </w:r>
            <w:r w:rsidRPr="0001523F">
              <w:rPr>
                <w:lang w:val="en-US"/>
              </w:rPr>
              <w:t xml:space="preserve"> </w:t>
            </w:r>
            <w:proofErr w:type="spellStart"/>
            <w:r w:rsidRPr="0001523F">
              <w:rPr>
                <w:lang w:val="en-US"/>
              </w:rPr>
              <w:t>durchgeführt</w:t>
            </w:r>
            <w:proofErr w:type="spellEnd"/>
          </w:p>
        </w:tc>
        <w:tc>
          <w:tcPr>
            <w:tcW w:w="2120" w:type="dxa"/>
          </w:tcPr>
          <w:p w14:paraId="30DD2829" w14:textId="7622D402" w:rsidR="00282147" w:rsidRPr="008A18B3" w:rsidRDefault="00890A8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01.09.2024</w:t>
            </w:r>
          </w:p>
        </w:tc>
      </w:tr>
      <w:tr w:rsidR="00DA35D5" w:rsidRPr="008A18B3" w14:paraId="720E52B4" w14:textId="77777777" w:rsidTr="00282147">
        <w:tc>
          <w:tcPr>
            <w:cnfStyle w:val="001000000000" w:firstRow="0" w:lastRow="0" w:firstColumn="1" w:lastColumn="0" w:oddVBand="0" w:evenVBand="0" w:oddHBand="0" w:evenHBand="0" w:firstRowFirstColumn="0" w:firstRowLastColumn="0" w:lastRowFirstColumn="0" w:lastRowLastColumn="0"/>
            <w:tcW w:w="3210" w:type="dxa"/>
          </w:tcPr>
          <w:p w14:paraId="4DC00DD4" w14:textId="34DB5261" w:rsidR="00DA35D5" w:rsidRPr="00DA35D5" w:rsidRDefault="00DA35D5" w:rsidP="00DA35D5">
            <w:pPr>
              <w:keepNext/>
              <w:keepLines/>
              <w:rPr>
                <w:b w:val="0"/>
                <w:lang w:val="en-US"/>
              </w:rPr>
            </w:pPr>
            <w:proofErr w:type="spellStart"/>
            <w:r>
              <w:rPr>
                <w:b w:val="0"/>
                <w:lang w:val="en-US"/>
              </w:rPr>
              <w:t>Erster</w:t>
            </w:r>
            <w:proofErr w:type="spellEnd"/>
            <w:r>
              <w:rPr>
                <w:b w:val="0"/>
                <w:lang w:val="en-US"/>
              </w:rPr>
              <w:t xml:space="preserve"> </w:t>
            </w:r>
            <w:proofErr w:type="spellStart"/>
            <w:r>
              <w:rPr>
                <w:b w:val="0"/>
                <w:lang w:val="en-US"/>
              </w:rPr>
              <w:t>funktionierender</w:t>
            </w:r>
            <w:proofErr w:type="spellEnd"/>
            <w:r>
              <w:rPr>
                <w:b w:val="0"/>
                <w:lang w:val="en-US"/>
              </w:rPr>
              <w:t xml:space="preserve"> Build</w:t>
            </w:r>
          </w:p>
        </w:tc>
        <w:tc>
          <w:tcPr>
            <w:tcW w:w="4298" w:type="dxa"/>
          </w:tcPr>
          <w:p w14:paraId="5BDF65A4" w14:textId="24F72CDC" w:rsidR="00DA35D5" w:rsidRPr="0001523F" w:rsidRDefault="00DA35D5" w:rsidP="00DA35D5">
            <w:pPr>
              <w:keepNext/>
              <w:keepLines/>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Anwendungsverteilung</w:t>
            </w:r>
            <w:proofErr w:type="spellEnd"/>
            <w:r>
              <w:rPr>
                <w:lang w:val="en-US"/>
              </w:rPr>
              <w:t xml:space="preserve"> </w:t>
            </w:r>
            <w:proofErr w:type="spellStart"/>
            <w:r>
              <w:rPr>
                <w:lang w:val="en-US"/>
              </w:rPr>
              <w:t>implementiert</w:t>
            </w:r>
            <w:proofErr w:type="spellEnd"/>
            <w:r w:rsidR="00A212DF">
              <w:rPr>
                <w:lang w:val="en-US"/>
              </w:rPr>
              <w:t xml:space="preserve">, Tests </w:t>
            </w:r>
            <w:proofErr w:type="spellStart"/>
            <w:r w:rsidR="00A212DF">
              <w:rPr>
                <w:lang w:val="en-US"/>
              </w:rPr>
              <w:t>durchgeführt</w:t>
            </w:r>
            <w:proofErr w:type="spellEnd"/>
          </w:p>
        </w:tc>
        <w:tc>
          <w:tcPr>
            <w:tcW w:w="2120" w:type="dxa"/>
          </w:tcPr>
          <w:p w14:paraId="244B2670" w14:textId="7324E689" w:rsidR="00DA35D5"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08</w:t>
            </w:r>
            <w:r w:rsidR="00DA35D5">
              <w:rPr>
                <w:lang w:val="en-US"/>
              </w:rPr>
              <w:t>.</w:t>
            </w:r>
            <w:r>
              <w:rPr>
                <w:lang w:val="en-US"/>
              </w:rPr>
              <w:t>09</w:t>
            </w:r>
            <w:r w:rsidR="00DA35D5">
              <w:rPr>
                <w:lang w:val="en-US"/>
              </w:rPr>
              <w:t>.2024</w:t>
            </w:r>
          </w:p>
        </w:tc>
      </w:tr>
      <w:tr w:rsidR="00282147" w:rsidRPr="008A18B3" w14:paraId="07AF06F7" w14:textId="4B2E24E1" w:rsidTr="00282147">
        <w:tc>
          <w:tcPr>
            <w:cnfStyle w:val="001000000000" w:firstRow="0" w:lastRow="0" w:firstColumn="1" w:lastColumn="0" w:oddVBand="0" w:evenVBand="0" w:oddHBand="0" w:evenHBand="0" w:firstRowFirstColumn="0" w:firstRowLastColumn="0" w:lastRowFirstColumn="0" w:lastRowLastColumn="0"/>
            <w:tcW w:w="3210" w:type="dxa"/>
          </w:tcPr>
          <w:p w14:paraId="01BE96E2" w14:textId="110B1BC6" w:rsidR="00282147" w:rsidRPr="00717352" w:rsidRDefault="00282147" w:rsidP="00DA35D5">
            <w:pPr>
              <w:keepNext/>
              <w:keepLines/>
              <w:rPr>
                <w:b w:val="0"/>
                <w:bCs/>
              </w:rPr>
            </w:pPr>
            <w:r w:rsidRPr="00717352">
              <w:rPr>
                <w:b w:val="0"/>
                <w:bCs/>
                <w:lang w:val="en-US"/>
              </w:rPr>
              <w:t>Feature-Complete</w:t>
            </w:r>
          </w:p>
        </w:tc>
        <w:tc>
          <w:tcPr>
            <w:tcW w:w="4298" w:type="dxa"/>
          </w:tcPr>
          <w:p w14:paraId="7453AFDC" w14:textId="77777777" w:rsidR="00282147"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Alle </w:t>
            </w:r>
            <w:r w:rsidR="009C6EB3" w:rsidRPr="009C6EB3">
              <w:rPr>
                <w:lang w:val="en-US"/>
              </w:rPr>
              <w:t>Sprint</w:t>
            </w:r>
            <w:r>
              <w:rPr>
                <w:lang w:val="en-US"/>
              </w:rPr>
              <w:t>s</w:t>
            </w:r>
            <w:r w:rsidR="009C6EB3" w:rsidRPr="009C6EB3">
              <w:rPr>
                <w:lang w:val="en-US"/>
              </w:rPr>
              <w:t xml:space="preserve"> </w:t>
            </w:r>
            <w:proofErr w:type="spellStart"/>
            <w:r w:rsidR="009C6EB3">
              <w:rPr>
                <w:lang w:val="en-US"/>
              </w:rPr>
              <w:t>durchgeführt</w:t>
            </w:r>
            <w:proofErr w:type="spellEnd"/>
          </w:p>
          <w:p w14:paraId="221F68CC" w14:textId="186E60F7" w:rsidR="008E02B9" w:rsidRPr="008E16B4" w:rsidRDefault="008E02B9"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pPr>
            <w:r w:rsidRPr="008E16B4">
              <w:t>Feedback</w:t>
            </w:r>
            <w:r w:rsidR="009A153C" w:rsidRPr="008E16B4">
              <w:t xml:space="preserve"> von Phase 2</w:t>
            </w:r>
            <w:r w:rsidRPr="008E16B4">
              <w:t xml:space="preserve"> in Anwendung eingearbeitet</w:t>
            </w:r>
          </w:p>
          <w:p w14:paraId="42C8E037" w14:textId="767D3454" w:rsidR="008E02B9" w:rsidRPr="009C6EB3" w:rsidRDefault="00320A6D" w:rsidP="00DA35D5">
            <w:pPr>
              <w:pStyle w:val="Listenabsatz"/>
              <w:keepNext/>
              <w:keepLines/>
              <w:numPr>
                <w:ilvl w:val="0"/>
                <w:numId w:val="41"/>
              </w:numPr>
              <w:tabs>
                <w:tab w:val="clear" w:pos="709"/>
              </w:tabs>
              <w:ind w:left="362"/>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Anwendung</w:t>
            </w:r>
            <w:proofErr w:type="spellEnd"/>
            <w:r>
              <w:rPr>
                <w:lang w:val="en-US"/>
              </w:rPr>
              <w:t xml:space="preserve"> </w:t>
            </w:r>
            <w:proofErr w:type="spellStart"/>
            <w:r>
              <w:rPr>
                <w:lang w:val="en-US"/>
              </w:rPr>
              <w:t>finalisiert</w:t>
            </w:r>
            <w:proofErr w:type="spellEnd"/>
          </w:p>
        </w:tc>
        <w:tc>
          <w:tcPr>
            <w:tcW w:w="2120" w:type="dxa"/>
          </w:tcPr>
          <w:p w14:paraId="4449A4E7" w14:textId="61953A3D" w:rsidR="00282147" w:rsidRPr="000B2D38" w:rsidRDefault="00A212DF" w:rsidP="00DA35D5">
            <w:pPr>
              <w:keepNext/>
              <w:keepLines/>
              <w:cnfStyle w:val="000000000000" w:firstRow="0" w:lastRow="0" w:firstColumn="0" w:lastColumn="0" w:oddVBand="0" w:evenVBand="0" w:oddHBand="0" w:evenHBand="0" w:firstRowFirstColumn="0" w:firstRowLastColumn="0" w:lastRowFirstColumn="0" w:lastRowLastColumn="0"/>
              <w:rPr>
                <w:lang w:val="en-US"/>
              </w:rPr>
            </w:pPr>
            <w:r>
              <w:rPr>
                <w:lang w:val="en-US"/>
              </w:rPr>
              <w:t>13</w:t>
            </w:r>
            <w:r w:rsidR="00320A6D">
              <w:rPr>
                <w:lang w:val="en-US"/>
              </w:rPr>
              <w:t>.10.2024</w:t>
            </w:r>
          </w:p>
        </w:tc>
      </w:tr>
    </w:tbl>
    <w:p w14:paraId="7DA00FA1" w14:textId="77777777" w:rsidR="00A34497" w:rsidRPr="008A18B3" w:rsidRDefault="00A34497" w:rsidP="0063442D"/>
    <w:p w14:paraId="4F63F039" w14:textId="58E71957" w:rsidR="00D5505F" w:rsidRDefault="00B727FC" w:rsidP="007B0A35">
      <w:pPr>
        <w:pStyle w:val="berschrift1"/>
        <w:pageBreakBefore/>
        <w:ind w:left="431" w:hanging="431"/>
      </w:pPr>
      <w:bookmarkStart w:id="40" w:name="_Toc180767478"/>
      <w:r>
        <w:lastRenderedPageBreak/>
        <w:t>Anforderungsdokument</w:t>
      </w:r>
      <w:bookmarkEnd w:id="40"/>
    </w:p>
    <w:p w14:paraId="0A300A1E" w14:textId="69F423CF" w:rsidR="00DC7FF7" w:rsidRDefault="00DC7FF7" w:rsidP="0063442D">
      <w:pPr>
        <w:pStyle w:val="berschrift2"/>
        <w:rPr>
          <w:lang w:eastAsia="de-DE"/>
        </w:rPr>
      </w:pPr>
      <w:bookmarkStart w:id="41" w:name="_Toc180767479"/>
      <w:r>
        <w:rPr>
          <w:lang w:eastAsia="de-DE"/>
        </w:rPr>
        <w:t>Management Summary</w:t>
      </w:r>
      <w:bookmarkEnd w:id="41"/>
    </w:p>
    <w:p w14:paraId="2B5F0EAB" w14:textId="1DBE4133" w:rsidR="00DC7FF7" w:rsidRDefault="000E7ECB" w:rsidP="0063442D">
      <w:pPr>
        <w:rPr>
          <w:lang w:eastAsia="de-DE"/>
        </w:rPr>
      </w:pPr>
      <w:r w:rsidRPr="000E7ECB">
        <w:rPr>
          <w:lang w:eastAsia="de-DE"/>
        </w:rPr>
        <w:t xml:space="preserve">Das Ziel des Projekts ist es, eine Verwaltungssoftware für Sporttrainer zu erstellen, mit welcher Übungen, Einheiten und ganze Pläne verwaltet und exportiert werden können. Die Software wird in Python programmiert mit </w:t>
      </w:r>
      <w:r w:rsidR="00DA35D5">
        <w:rPr>
          <w:lang w:eastAsia="de-DE"/>
        </w:rPr>
        <w:t xml:space="preserve">einer </w:t>
      </w:r>
      <w:r w:rsidR="00D15E8C">
        <w:rPr>
          <w:lang w:eastAsia="de-DE"/>
        </w:rPr>
        <w:t>SQLite</w:t>
      </w:r>
      <w:r w:rsidRPr="000E7ECB">
        <w:rPr>
          <w:lang w:eastAsia="de-DE"/>
        </w:rPr>
        <w:t xml:space="preserve"> Datenbank im Hintergrund. Der User soll sich intuitiv im Programm zurechtfinden und </w:t>
      </w:r>
      <w:r w:rsidR="00C11A0D">
        <w:rPr>
          <w:lang w:eastAsia="de-DE"/>
        </w:rPr>
        <w:t>mit möglichst wenig</w:t>
      </w:r>
      <w:r w:rsidRPr="000E7ECB">
        <w:rPr>
          <w:lang w:eastAsia="de-DE"/>
        </w:rPr>
        <w:t xml:space="preserve"> zusätzliche</w:t>
      </w:r>
      <w:r w:rsidR="00C11A0D">
        <w:rPr>
          <w:lang w:eastAsia="de-DE"/>
        </w:rPr>
        <w:t>r</w:t>
      </w:r>
      <w:r w:rsidRPr="000E7ECB">
        <w:rPr>
          <w:lang w:eastAsia="de-DE"/>
        </w:rPr>
        <w:t xml:space="preserve"> Dokumentation alle Funktionen ausführen können. Einen Nutzen wird es für den User vor allem dann geben, wenn die Software regelmäßig genutzt wird und</w:t>
      </w:r>
      <w:r w:rsidR="00DA35D5">
        <w:rPr>
          <w:lang w:eastAsia="de-DE"/>
        </w:rPr>
        <w:t xml:space="preserve"> die Datenbank</w:t>
      </w:r>
      <w:r w:rsidRPr="000E7ECB">
        <w:rPr>
          <w:lang w:eastAsia="de-DE"/>
        </w:rPr>
        <w:t xml:space="preserve"> somit viele verschiedene Übungen bzw. Einheiten enthält, die dann wiederverwendet werden können. Hierbei hilft eine Suchfunktion zum Wiederfinden erstellter Übungen bzw. Einheiten. Bei der Bedienung sollen Datenbankänderungen erst nach expliziter Bestätigung durchgeführt werden</w:t>
      </w:r>
      <w:r w:rsidR="00DA35D5">
        <w:rPr>
          <w:lang w:eastAsia="de-DE"/>
        </w:rPr>
        <w:t>.</w:t>
      </w:r>
      <w:r w:rsidRPr="000E7ECB">
        <w:rPr>
          <w:lang w:eastAsia="de-DE"/>
        </w:rPr>
        <w:t xml:space="preserve"> </w:t>
      </w:r>
      <w:r w:rsidR="00DA35D5">
        <w:rPr>
          <w:lang w:eastAsia="de-DE"/>
        </w:rPr>
        <w:t>A</w:t>
      </w:r>
      <w:r w:rsidRPr="000E7ECB">
        <w:rPr>
          <w:lang w:eastAsia="de-DE"/>
        </w:rPr>
        <w:t>ußerdem sollen dem User auftretende Fehler direkt gemeldet werden, ohne die Software abstürzen zu lassen oder unbe</w:t>
      </w:r>
      <w:r w:rsidR="00DA35D5">
        <w:rPr>
          <w:lang w:eastAsia="de-DE"/>
        </w:rPr>
        <w:t>nutzbar</w:t>
      </w:r>
      <w:r w:rsidRPr="000E7ECB">
        <w:rPr>
          <w:lang w:eastAsia="de-DE"/>
        </w:rPr>
        <w:t xml:space="preserve"> zu machen. Eine Userverwaltung ist nicht geplant, da keine sensiblen Daten gespeichert werden.</w:t>
      </w:r>
      <w:r w:rsidR="00D15E8C">
        <w:rPr>
          <w:lang w:eastAsia="de-DE"/>
        </w:rPr>
        <w:t xml:space="preserve"> Ein erstellter Plan soll als </w:t>
      </w:r>
      <w:r w:rsidR="00B06294">
        <w:rPr>
          <w:lang w:eastAsia="de-DE"/>
        </w:rPr>
        <w:t>PDF-D</w:t>
      </w:r>
      <w:r w:rsidR="00D15E8C">
        <w:rPr>
          <w:lang w:eastAsia="de-DE"/>
        </w:rPr>
        <w:t xml:space="preserve">atei </w:t>
      </w:r>
      <w:proofErr w:type="gramStart"/>
      <w:r w:rsidR="00D15E8C">
        <w:rPr>
          <w:lang w:eastAsia="de-DE"/>
        </w:rPr>
        <w:t>exportiert</w:t>
      </w:r>
      <w:proofErr w:type="gramEnd"/>
      <w:r w:rsidR="00D15E8C">
        <w:rPr>
          <w:lang w:eastAsia="de-DE"/>
        </w:rPr>
        <w:t xml:space="preserve"> werden können mit allen darin enthaltenen Einheiten und Übungen.</w:t>
      </w:r>
    </w:p>
    <w:p w14:paraId="0493DD5F" w14:textId="77777777" w:rsidR="00DC7FF7" w:rsidRDefault="00DC7FF7" w:rsidP="0063442D">
      <w:pPr>
        <w:rPr>
          <w:lang w:eastAsia="de-DE"/>
        </w:rPr>
      </w:pPr>
    </w:p>
    <w:p w14:paraId="1996D933" w14:textId="204C8D02" w:rsidR="00DC7FF7" w:rsidRDefault="0063442D" w:rsidP="0063442D">
      <w:pPr>
        <w:pStyle w:val="berschrift2"/>
        <w:rPr>
          <w:lang w:eastAsia="de-DE"/>
        </w:rPr>
      </w:pPr>
      <w:bookmarkStart w:id="42" w:name="_Toc180767480"/>
      <w:r>
        <w:rPr>
          <w:lang w:eastAsia="de-DE"/>
        </w:rPr>
        <w:t>Systemumfang und Kontext</w:t>
      </w:r>
      <w:bookmarkEnd w:id="42"/>
    </w:p>
    <w:p w14:paraId="120E38C3" w14:textId="4113BB9A" w:rsidR="0063442D" w:rsidRDefault="0063442D" w:rsidP="0063442D">
      <w:pPr>
        <w:rPr>
          <w:lang w:eastAsia="de-DE"/>
        </w:rPr>
      </w:pPr>
      <w:r>
        <w:rPr>
          <w:lang w:eastAsia="de-DE"/>
        </w:rPr>
        <w:t>Das System besteht aus einer Frontend-Anwendung auf Basis von Python mit einer dahinterliegenden SQL</w:t>
      </w:r>
      <w:r w:rsidR="00D15E8C">
        <w:rPr>
          <w:lang w:eastAsia="de-DE"/>
        </w:rPr>
        <w:t>ite</w:t>
      </w:r>
      <w:r>
        <w:rPr>
          <w:lang w:eastAsia="de-DE"/>
        </w:rPr>
        <w:t>-Datenbank.</w:t>
      </w:r>
    </w:p>
    <w:p w14:paraId="46A43ABA" w14:textId="6A2E51F7" w:rsidR="0063442D" w:rsidRDefault="0063442D" w:rsidP="0063442D">
      <w:pPr>
        <w:rPr>
          <w:lang w:eastAsia="de-DE"/>
        </w:rPr>
      </w:pPr>
      <w:r>
        <w:rPr>
          <w:lang w:eastAsia="de-DE"/>
        </w:rPr>
        <w:t>Das Frontend soll optisch ansprechend und übersichtlich sein. Alle Funktionen sind leicht zu erreichen und die Navigation ist selbsterklärend und intuitiv. Änderungen an Feldern im Frontend sollen nicht direkt auf der Datenbank gespeichert werden, sondern erst nach dem Betätigen eines „Speichern“-Buttons. Bei der Erstellung einer Trainingseinheit sollen Übungen anhand von Schlüsselwörtern oder bestimmten Filtern gesucht und ausgewählt werden können. Gleiches gilt für die Suche nach Einheiten bei Erstellung eines Trainingsplans. Das Frontend soll eine Kalenderfunktion bieten, die eine Übersicht über die terminierten Trainingspläne bietet.</w:t>
      </w:r>
      <w:r w:rsidR="00D15E8C">
        <w:rPr>
          <w:lang w:eastAsia="de-DE"/>
        </w:rPr>
        <w:t xml:space="preserve"> Zusätzlich sollen die angelegten Daten in einer übersichtlichen Baumstruktur direkt auf dem Startbildschirm dargestellt werden, um dem User die Suche nach relevanten Daten zu vereinfachen.</w:t>
      </w:r>
    </w:p>
    <w:p w14:paraId="256DB9A7" w14:textId="45EF6B2A" w:rsidR="0063442D" w:rsidRDefault="0063442D" w:rsidP="0063442D">
      <w:pPr>
        <w:rPr>
          <w:lang w:eastAsia="de-DE"/>
        </w:rPr>
      </w:pPr>
      <w:r>
        <w:rPr>
          <w:lang w:eastAsia="de-DE"/>
        </w:rPr>
        <w:t xml:space="preserve">Ein Trainingsplan kann mehrere Trainingseinheiten enthalten, welche wiederum mehrere Trainingsübungen enthalten können. Übungen und Einheiten können jeweils einer eindeutigen Kategorie zugeordnet werden. Zu Übungen können Ressourcen angegeben werden, damit diese auf Einheits- bzw. Plan-Ebene aggregiert dargestellt werden können. </w:t>
      </w:r>
      <w:r w:rsidR="00EB3C98">
        <w:rPr>
          <w:lang w:eastAsia="de-DE"/>
        </w:rPr>
        <w:t xml:space="preserve">Ressourcen sind die in einer Übung verwendeten Materialien oder Geräte und </w:t>
      </w:r>
      <w:r>
        <w:rPr>
          <w:lang w:eastAsia="de-DE"/>
        </w:rPr>
        <w:t>stellen ein eigenes Datenobjekt dar. Jeder Plan kann mehreren Kalendertagen zugeordnet werden.</w:t>
      </w:r>
    </w:p>
    <w:p w14:paraId="27325082" w14:textId="7D780B77" w:rsidR="00DC7FF7" w:rsidRDefault="0063442D" w:rsidP="0063442D">
      <w:pPr>
        <w:rPr>
          <w:lang w:eastAsia="de-DE"/>
        </w:rPr>
      </w:pPr>
      <w:r>
        <w:rPr>
          <w:lang w:eastAsia="de-DE"/>
        </w:rPr>
        <w:t>Es gibt keine Userverwaltung, da keine sensiblen Daten in der Datenbank gespeichert werden.</w:t>
      </w:r>
    </w:p>
    <w:p w14:paraId="75EDE467" w14:textId="77777777" w:rsidR="00DC7FF7" w:rsidRPr="00DC7FF7" w:rsidRDefault="00DC7FF7" w:rsidP="0063442D">
      <w:pPr>
        <w:rPr>
          <w:lang w:eastAsia="de-DE"/>
        </w:rPr>
      </w:pPr>
    </w:p>
    <w:p w14:paraId="080700F8" w14:textId="41748BC0" w:rsidR="00D5505F" w:rsidRDefault="0063442D" w:rsidP="0063442D">
      <w:pPr>
        <w:pStyle w:val="berschrift2"/>
        <w:rPr>
          <w:lang w:eastAsia="de-DE"/>
        </w:rPr>
      </w:pPr>
      <w:bookmarkStart w:id="43" w:name="_Toc180767481"/>
      <w:r>
        <w:rPr>
          <w:lang w:eastAsia="de-DE"/>
        </w:rPr>
        <w:lastRenderedPageBreak/>
        <w:t>Funktionale Anforderungen</w:t>
      </w:r>
      <w:bookmarkEnd w:id="43"/>
    </w:p>
    <w:p w14:paraId="4126BCDA" w14:textId="77777777" w:rsidR="00F022DF" w:rsidRDefault="002B347B" w:rsidP="001A05D7">
      <w:pPr>
        <w:keepNext/>
      </w:pPr>
      <w:r>
        <w:t>Folgende User Stories werden für die Anwendung</w:t>
      </w:r>
      <w:r w:rsidR="002705FB">
        <w:t xml:space="preserve"> als funktionale Anforderungen definiert</w:t>
      </w:r>
      <w:r w:rsidR="009A34B1">
        <w:t>:</w:t>
      </w:r>
    </w:p>
    <w:p w14:paraId="5CBCBC5D" w14:textId="0AF3AC54" w:rsidR="002B347B" w:rsidRDefault="009A34B1" w:rsidP="001A05D7">
      <w:pPr>
        <w:keepNext/>
      </w:pPr>
      <w:r>
        <w:t>(obligatorische Anforderungen sind mit [+] gekennzeichnet, optionale mit [-])</w:t>
      </w:r>
    </w:p>
    <w:p w14:paraId="250BA628" w14:textId="573D1273" w:rsidR="002705FB" w:rsidRDefault="00790633" w:rsidP="00790633">
      <w:pPr>
        <w:pStyle w:val="Listenabsatz"/>
        <w:numPr>
          <w:ilvl w:val="0"/>
          <w:numId w:val="42"/>
        </w:numPr>
      </w:pPr>
      <w:r w:rsidRPr="004F3531">
        <w:t>Als Trainer möchte ich einen Trainingsplan für einen Trainingstag erstellen, damit ich organisiert die Spieler trainieren kann.</w:t>
      </w:r>
      <w:r w:rsidR="00EB0090">
        <w:t xml:space="preserve"> [+]</w:t>
      </w:r>
    </w:p>
    <w:p w14:paraId="646709DD" w14:textId="0716B529" w:rsidR="002705FB" w:rsidRDefault="00790633" w:rsidP="00790633">
      <w:pPr>
        <w:pStyle w:val="Listenabsatz"/>
        <w:numPr>
          <w:ilvl w:val="0"/>
          <w:numId w:val="42"/>
        </w:numPr>
      </w:pPr>
      <w:r w:rsidRPr="004F3531">
        <w:t>Als Trainer möchte ich einen erstellten Trainingsplan exportieren, um ihn mit anderen Trainern oder den Spielern teilen zu können.</w:t>
      </w:r>
      <w:r w:rsidR="00EB0090">
        <w:t xml:space="preserve"> [+]</w:t>
      </w:r>
    </w:p>
    <w:p w14:paraId="0F149D3E" w14:textId="452453A9" w:rsidR="00790633" w:rsidRDefault="00790633" w:rsidP="00790633">
      <w:pPr>
        <w:pStyle w:val="Listenabsatz"/>
        <w:numPr>
          <w:ilvl w:val="0"/>
          <w:numId w:val="42"/>
        </w:numPr>
      </w:pPr>
      <w:r w:rsidRPr="004F3531">
        <w:t>Als Trainer möchte ich die Übungen und Einheiten mit detaillierten Beschreibungen versehen, damit die Spieler auf dieser Basis die Übungen und Einheiten auch selbstständig ausführen können.</w:t>
      </w:r>
      <w:r w:rsidR="00EB0090">
        <w:t xml:space="preserve"> [+]</w:t>
      </w:r>
    </w:p>
    <w:p w14:paraId="0E1C1718" w14:textId="002DB88B" w:rsidR="00A575F4" w:rsidRDefault="00A575F4" w:rsidP="00790633">
      <w:pPr>
        <w:pStyle w:val="Listenabsatz"/>
        <w:numPr>
          <w:ilvl w:val="0"/>
          <w:numId w:val="42"/>
        </w:numPr>
      </w:pPr>
      <w:r>
        <w:t xml:space="preserve">Als Trainer möchte ich </w:t>
      </w:r>
      <w:r w:rsidR="00F0629D">
        <w:t>die erstellten Übungen und Einheiten bzw. Teile eines Trainingsplans</w:t>
      </w:r>
      <w:r w:rsidR="002B3890">
        <w:t xml:space="preserve"> für </w:t>
      </w:r>
      <w:r w:rsidR="00F0629D">
        <w:t xml:space="preserve">die Erstellung eines </w:t>
      </w:r>
      <w:r w:rsidR="002B3890">
        <w:t>neuen Trainingsplan</w:t>
      </w:r>
      <w:r w:rsidR="00F0629D">
        <w:t>s</w:t>
      </w:r>
      <w:r w:rsidR="002B3890">
        <w:t xml:space="preserve"> wiederverwenden</w:t>
      </w:r>
      <w:r w:rsidR="00F0629D">
        <w:t>.</w:t>
      </w:r>
      <w:r w:rsidR="00F022DF">
        <w:t xml:space="preserve"> [+]</w:t>
      </w:r>
    </w:p>
    <w:p w14:paraId="5D03064C" w14:textId="425287FF" w:rsidR="00FE1A16" w:rsidRDefault="00FE1A16" w:rsidP="00790633">
      <w:pPr>
        <w:pStyle w:val="Listenabsatz"/>
        <w:numPr>
          <w:ilvl w:val="0"/>
          <w:numId w:val="42"/>
        </w:numPr>
      </w:pPr>
      <w:r>
        <w:t>Als Trainer möchte ich im Trainingsplan auf einen Blick sehen können, welche</w:t>
      </w:r>
      <w:r w:rsidR="00EB3C98">
        <w:t xml:space="preserve"> Ressourcen</w:t>
      </w:r>
      <w:r w:rsidR="003A6667">
        <w:t xml:space="preserve"> für den Trainingstag insgesamt benötigt werden.</w:t>
      </w:r>
      <w:r w:rsidR="00EB0090">
        <w:t xml:space="preserve"> [-]</w:t>
      </w:r>
    </w:p>
    <w:p w14:paraId="25782280" w14:textId="338F8F92" w:rsidR="00A45918" w:rsidRDefault="00A45918" w:rsidP="00790633">
      <w:pPr>
        <w:pStyle w:val="Listenabsatz"/>
        <w:numPr>
          <w:ilvl w:val="0"/>
          <w:numId w:val="42"/>
        </w:numPr>
      </w:pPr>
      <w:r>
        <w:t>Als Trainer möchte ich Pläne, Einheiten und Übungen mit Kategorien versehen können, um</w:t>
      </w:r>
      <w:r w:rsidR="00B236A2">
        <w:t xml:space="preserve"> darüber später verwandte</w:t>
      </w:r>
      <w:r w:rsidR="00AF10B2">
        <w:t xml:space="preserve"> Übungen bzw. Übungen zu ähnlichen Themenbereichen finden zu können.</w:t>
      </w:r>
      <w:r w:rsidR="00EB0090">
        <w:t xml:space="preserve"> [-]</w:t>
      </w:r>
    </w:p>
    <w:p w14:paraId="48F5481B" w14:textId="3FF31228" w:rsidR="007D5EEA" w:rsidRDefault="007D5EEA" w:rsidP="00790633">
      <w:pPr>
        <w:pStyle w:val="Listenabsatz"/>
        <w:numPr>
          <w:ilvl w:val="0"/>
          <w:numId w:val="42"/>
        </w:numPr>
      </w:pPr>
      <w:r>
        <w:t xml:space="preserve">Als Trainer möchte ich bereits angelegte Übungen, Einheiten und Pläne im Nachhinein verändern können, um </w:t>
      </w:r>
      <w:r w:rsidR="00C17F74">
        <w:t>die Objekte an neue Erkenntnisse</w:t>
      </w:r>
      <w:r w:rsidR="000244C9">
        <w:t xml:space="preserve"> </w:t>
      </w:r>
      <w:r w:rsidR="00C17F74">
        <w:t>an</w:t>
      </w:r>
      <w:r w:rsidR="000244C9">
        <w:t>zupassen und die Qualität der Datenbasis sicherzustellen.</w:t>
      </w:r>
      <w:r w:rsidR="00F022DF">
        <w:t xml:space="preserve"> [+]</w:t>
      </w:r>
    </w:p>
    <w:p w14:paraId="4DB85A47" w14:textId="2CF2F548" w:rsidR="000244C9" w:rsidRDefault="000244C9" w:rsidP="00790633">
      <w:pPr>
        <w:pStyle w:val="Listenabsatz"/>
        <w:numPr>
          <w:ilvl w:val="0"/>
          <w:numId w:val="42"/>
        </w:numPr>
      </w:pPr>
      <w:r>
        <w:t>Als Trainer möchte ich bereits angelegte Übungen, Einheiten und Pläne löschen können, um die Qualität der Datenbasis sicherzustellen.</w:t>
      </w:r>
      <w:r w:rsidR="00F022DF">
        <w:t xml:space="preserve"> [-]</w:t>
      </w:r>
    </w:p>
    <w:p w14:paraId="7969FE32" w14:textId="35C98281" w:rsidR="002F7299" w:rsidRDefault="002F7299" w:rsidP="00790633">
      <w:pPr>
        <w:pStyle w:val="Listenabsatz"/>
        <w:numPr>
          <w:ilvl w:val="0"/>
          <w:numId w:val="42"/>
        </w:numPr>
      </w:pPr>
      <w:r>
        <w:t>Als Trainer möchte ich einen erstellten Trainingsplan auf ein Datum terminieren können, um auch später noch zu wissen, wann bereits welcher Trainingsplan ausgeführt wurde oder wann die Ausführung eines Trainingsplans vorgesehen ist. [-]</w:t>
      </w:r>
    </w:p>
    <w:p w14:paraId="3BCC738B" w14:textId="77777777" w:rsidR="008D22F5" w:rsidRDefault="008D22F5" w:rsidP="002705FB"/>
    <w:p w14:paraId="3D91F333" w14:textId="36C7198B" w:rsidR="002705FB" w:rsidRPr="004F3531" w:rsidRDefault="002705FB" w:rsidP="00AD74BF">
      <w:r>
        <w:t>Auf der Grundlage dieser User Stories k</w:t>
      </w:r>
      <w:r w:rsidR="008D22F5">
        <w:t xml:space="preserve">önnen </w:t>
      </w:r>
      <w:r w:rsidR="00AD74BF">
        <w:t>die</w:t>
      </w:r>
      <w:r w:rsidR="00C40AF9">
        <w:t xml:space="preserve"> in Abb</w:t>
      </w:r>
      <w:r w:rsidR="00AD74BF">
        <w:t>ildung</w:t>
      </w:r>
      <w:r w:rsidR="00C40AF9">
        <w:t xml:space="preserve"> 1 gezeigten</w:t>
      </w:r>
      <w:r w:rsidR="008D22F5">
        <w:t xml:space="preserve"> allgemeine Anwendungsfälle</w:t>
      </w:r>
      <w:r w:rsidR="00C40AF9">
        <w:t xml:space="preserve"> für den Akteur „Sporttrainer“</w:t>
      </w:r>
      <w:r w:rsidR="008D22F5">
        <w:t xml:space="preserve"> abgeleitet werden</w:t>
      </w:r>
      <w:r w:rsidR="00AD74BF">
        <w:t>. Hierbei wurden die unterschiedlichen Objekte nicht einzeln genannt, da der Use Case für jedes Objekt (Übung, Einheit, Plan) ungeachtet der Objektart gleich aussieht.</w:t>
      </w:r>
    </w:p>
    <w:p w14:paraId="4D97B0B9" w14:textId="1B1D439B" w:rsidR="00E754F6" w:rsidRPr="002705FB" w:rsidRDefault="00E754F6" w:rsidP="00E754F6">
      <w:pPr>
        <w:pStyle w:val="Beschriftung"/>
        <w:keepNext/>
      </w:pPr>
      <w:bookmarkStart w:id="44" w:name="_Toc180767406"/>
      <w:r w:rsidRPr="002705FB">
        <w:lastRenderedPageBreak/>
        <w:t xml:space="preserve">Abbildung </w:t>
      </w:r>
      <w:r>
        <w:fldChar w:fldCharType="begin"/>
      </w:r>
      <w:r w:rsidRPr="002705FB">
        <w:instrText xml:space="preserve"> SEQ Abbildung \* ARABIC </w:instrText>
      </w:r>
      <w:r>
        <w:fldChar w:fldCharType="separate"/>
      </w:r>
      <w:r w:rsidR="00373CCA">
        <w:rPr>
          <w:noProof/>
        </w:rPr>
        <w:t>1</w:t>
      </w:r>
      <w:r>
        <w:fldChar w:fldCharType="end"/>
      </w:r>
      <w:r w:rsidRPr="002705FB">
        <w:t>: Use-Case Diagramm "Sporttrainer"</w:t>
      </w:r>
      <w:bookmarkEnd w:id="44"/>
    </w:p>
    <w:p w14:paraId="6882D4E9" w14:textId="77777777" w:rsidR="00790633" w:rsidRDefault="00790633" w:rsidP="00014EA4">
      <w:pPr>
        <w:spacing w:after="120"/>
        <w:jc w:val="center"/>
        <w:rPr>
          <w:rFonts w:cs="Arial"/>
        </w:rPr>
      </w:pPr>
      <w:r w:rsidRPr="004F3531">
        <w:rPr>
          <w:rFonts w:cs="Arial"/>
          <w:noProof/>
        </w:rPr>
        <w:drawing>
          <wp:inline distT="0" distB="0" distL="0" distR="0" wp14:anchorId="7E2EDD4F" wp14:editId="052E70ED">
            <wp:extent cx="5494963" cy="3225098"/>
            <wp:effectExtent l="0" t="0" r="0" b="0"/>
            <wp:docPr id="2096013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13431" name="Grafik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94963" cy="3225098"/>
                    </a:xfrm>
                    <a:prstGeom prst="rect">
                      <a:avLst/>
                    </a:prstGeom>
                    <a:noFill/>
                    <a:ln>
                      <a:noFill/>
                    </a:ln>
                  </pic:spPr>
                </pic:pic>
              </a:graphicData>
            </a:graphic>
          </wp:inline>
        </w:drawing>
      </w:r>
    </w:p>
    <w:p w14:paraId="3BA10CD7" w14:textId="6B194898" w:rsidR="0063442D" w:rsidRPr="006D3BAE" w:rsidRDefault="006D3BAE" w:rsidP="0063442D">
      <w:pPr>
        <w:rPr>
          <w:color w:val="FF0000"/>
          <w:lang w:eastAsia="de-DE"/>
        </w:rPr>
      </w:pPr>
      <w:proofErr w:type="gramStart"/>
      <w:r>
        <w:rPr>
          <w:color w:val="FF0000"/>
          <w:lang w:eastAsia="de-DE"/>
        </w:rPr>
        <w:t>UML Diagramm</w:t>
      </w:r>
      <w:proofErr w:type="gramEnd"/>
      <w:r>
        <w:rPr>
          <w:color w:val="FF0000"/>
          <w:lang w:eastAsia="de-DE"/>
        </w:rPr>
        <w:t xml:space="preserve"> nochmal wie ursprünglich darstellen, aber mit richtiger Notation</w:t>
      </w:r>
    </w:p>
    <w:p w14:paraId="270A0AA7" w14:textId="77777777" w:rsidR="006D3BAE" w:rsidRDefault="006D3BAE" w:rsidP="0063442D">
      <w:pPr>
        <w:rPr>
          <w:lang w:eastAsia="de-DE"/>
        </w:rPr>
      </w:pPr>
    </w:p>
    <w:p w14:paraId="6F5EFCF0" w14:textId="231164DF" w:rsidR="00790633" w:rsidRDefault="00790633" w:rsidP="00790633">
      <w:pPr>
        <w:pStyle w:val="berschrift2"/>
        <w:rPr>
          <w:lang w:eastAsia="de-DE"/>
        </w:rPr>
      </w:pPr>
      <w:bookmarkStart w:id="45" w:name="_Toc180767482"/>
      <w:r>
        <w:rPr>
          <w:lang w:eastAsia="de-DE"/>
        </w:rPr>
        <w:t>Nicht-funktionale Anforderungen</w:t>
      </w:r>
      <w:bookmarkEnd w:id="45"/>
    </w:p>
    <w:p w14:paraId="2B24515C" w14:textId="77777777" w:rsidR="00F022DF" w:rsidRDefault="00503EAF" w:rsidP="00503EAF">
      <w:pPr>
        <w:rPr>
          <w:lang w:eastAsia="de-DE"/>
        </w:rPr>
      </w:pPr>
      <w:r>
        <w:rPr>
          <w:lang w:eastAsia="de-DE"/>
        </w:rPr>
        <w:t>Folgende nicht-funktionale Anforderungen werden an die Software gestellt:</w:t>
      </w:r>
    </w:p>
    <w:p w14:paraId="02CC4260" w14:textId="3CEEAB09" w:rsidR="00503EAF" w:rsidRDefault="00F022DF" w:rsidP="00503EAF">
      <w:pPr>
        <w:rPr>
          <w:lang w:eastAsia="de-DE"/>
        </w:rPr>
      </w:pPr>
      <w:r>
        <w:t>(obligatorische Anforderungen sind mit [+] gekennzeichnet, optionale mit [-])</w:t>
      </w:r>
    </w:p>
    <w:p w14:paraId="711B0FC0" w14:textId="7DE2E98D" w:rsidR="00503EAF" w:rsidRDefault="00503EAF" w:rsidP="00503EAF">
      <w:pPr>
        <w:pStyle w:val="Listenabsatz"/>
        <w:numPr>
          <w:ilvl w:val="0"/>
          <w:numId w:val="34"/>
        </w:numPr>
        <w:rPr>
          <w:lang w:eastAsia="de-DE"/>
        </w:rPr>
      </w:pPr>
      <w:r>
        <w:rPr>
          <w:lang w:eastAsia="de-DE"/>
        </w:rPr>
        <w:t>Datenbankveränderungen erst nach expliziter Bestätigung eines Popups oder durch das Drücken eines „Speichern“-Buttons</w:t>
      </w:r>
      <w:r w:rsidR="00F022DF">
        <w:rPr>
          <w:lang w:eastAsia="de-DE"/>
        </w:rPr>
        <w:t xml:space="preserve"> [+]</w:t>
      </w:r>
    </w:p>
    <w:p w14:paraId="36381F68" w14:textId="0B133E10" w:rsidR="00503EAF" w:rsidRDefault="00503EAF" w:rsidP="00503EAF">
      <w:pPr>
        <w:pStyle w:val="Listenabsatz"/>
        <w:numPr>
          <w:ilvl w:val="0"/>
          <w:numId w:val="34"/>
        </w:numPr>
        <w:rPr>
          <w:lang w:eastAsia="de-DE"/>
        </w:rPr>
      </w:pPr>
      <w:r>
        <w:rPr>
          <w:lang w:eastAsia="de-DE"/>
        </w:rPr>
        <w:t xml:space="preserve">Prozesse </w:t>
      </w:r>
      <w:r w:rsidR="00897001">
        <w:rPr>
          <w:lang w:eastAsia="de-DE"/>
        </w:rPr>
        <w:t>mit hoher Laufzeit</w:t>
      </w:r>
      <w:r>
        <w:rPr>
          <w:lang w:eastAsia="de-DE"/>
        </w:rPr>
        <w:t xml:space="preserve"> sollen abgebrochen werden können</w:t>
      </w:r>
      <w:r w:rsidR="00F022DF">
        <w:rPr>
          <w:lang w:eastAsia="de-DE"/>
        </w:rPr>
        <w:t xml:space="preserve"> [-]</w:t>
      </w:r>
    </w:p>
    <w:p w14:paraId="22199D7E" w14:textId="6DF5FFDF" w:rsidR="00503EAF" w:rsidRDefault="00503EAF" w:rsidP="00503EAF">
      <w:pPr>
        <w:pStyle w:val="Listenabsatz"/>
        <w:numPr>
          <w:ilvl w:val="0"/>
          <w:numId w:val="34"/>
        </w:numPr>
        <w:rPr>
          <w:lang w:eastAsia="de-DE"/>
        </w:rPr>
      </w:pPr>
      <w:r>
        <w:rPr>
          <w:lang w:eastAsia="de-DE"/>
        </w:rPr>
        <w:t>Auftretende Fehler sollen die Anwendung nicht beenden bzw. abstürzen lassen, sondern eine Fehlermeldung hervorrufen</w:t>
      </w:r>
      <w:r w:rsidR="00897001">
        <w:rPr>
          <w:lang w:eastAsia="de-DE"/>
        </w:rPr>
        <w:t xml:space="preserve"> [+]</w:t>
      </w:r>
    </w:p>
    <w:p w14:paraId="4BBBB3E7" w14:textId="5F6370A1" w:rsidR="00503EAF" w:rsidRDefault="00503EAF" w:rsidP="00503EAF">
      <w:pPr>
        <w:pStyle w:val="Listenabsatz"/>
        <w:numPr>
          <w:ilvl w:val="0"/>
          <w:numId w:val="34"/>
        </w:numPr>
        <w:rPr>
          <w:lang w:eastAsia="de-DE"/>
        </w:rPr>
      </w:pPr>
      <w:r>
        <w:rPr>
          <w:lang w:eastAsia="de-DE"/>
        </w:rPr>
        <w:t xml:space="preserve">Selbsterklärung der Bedienelemente </w:t>
      </w:r>
      <w:proofErr w:type="gramStart"/>
      <w:r>
        <w:rPr>
          <w:lang w:eastAsia="de-DE"/>
        </w:rPr>
        <w:t>durch sprechende</w:t>
      </w:r>
      <w:proofErr w:type="gramEnd"/>
      <w:r>
        <w:rPr>
          <w:lang w:eastAsia="de-DE"/>
        </w:rPr>
        <w:t xml:space="preserve"> Beschreibungen, Tooltips oder Quick</w:t>
      </w:r>
      <w:r w:rsidR="00811B16">
        <w:rPr>
          <w:lang w:eastAsia="de-DE"/>
        </w:rPr>
        <w:t>-I</w:t>
      </w:r>
      <w:r>
        <w:rPr>
          <w:lang w:eastAsia="de-DE"/>
        </w:rPr>
        <w:t>nfos</w:t>
      </w:r>
      <w:r w:rsidR="00897001">
        <w:rPr>
          <w:lang w:eastAsia="de-DE"/>
        </w:rPr>
        <w:t xml:space="preserve"> [</w:t>
      </w:r>
      <w:r w:rsidR="00C11A0D">
        <w:rPr>
          <w:lang w:eastAsia="de-DE"/>
        </w:rPr>
        <w:t>+</w:t>
      </w:r>
      <w:r w:rsidR="00897001">
        <w:rPr>
          <w:lang w:eastAsia="de-DE"/>
        </w:rPr>
        <w:t>]</w:t>
      </w:r>
    </w:p>
    <w:p w14:paraId="36B07854" w14:textId="7A05943F" w:rsidR="00790633" w:rsidRDefault="00503EAF" w:rsidP="00503EAF">
      <w:pPr>
        <w:pStyle w:val="Listenabsatz"/>
        <w:numPr>
          <w:ilvl w:val="0"/>
          <w:numId w:val="34"/>
        </w:numPr>
        <w:rPr>
          <w:lang w:eastAsia="de-DE"/>
        </w:rPr>
      </w:pPr>
      <w:r>
        <w:rPr>
          <w:lang w:eastAsia="de-DE"/>
        </w:rPr>
        <w:t xml:space="preserve">Verhinderung von SQL </w:t>
      </w:r>
      <w:proofErr w:type="spellStart"/>
      <w:r>
        <w:rPr>
          <w:lang w:eastAsia="de-DE"/>
        </w:rPr>
        <w:t>Injection</w:t>
      </w:r>
      <w:proofErr w:type="spellEnd"/>
      <w:r w:rsidR="00811B16">
        <w:rPr>
          <w:lang w:eastAsia="de-DE"/>
        </w:rPr>
        <w:t xml:space="preserve"> </w:t>
      </w:r>
      <w:r>
        <w:rPr>
          <w:lang w:eastAsia="de-DE"/>
        </w:rPr>
        <w:t>Angriffen durch Eingabevalidierung aller Felder</w:t>
      </w:r>
      <w:r w:rsidR="00897001">
        <w:rPr>
          <w:lang w:eastAsia="de-DE"/>
        </w:rPr>
        <w:t xml:space="preserve"> [+]</w:t>
      </w:r>
    </w:p>
    <w:p w14:paraId="43701BD9" w14:textId="77777777" w:rsidR="004C187E" w:rsidRDefault="004C187E" w:rsidP="0063442D">
      <w:pPr>
        <w:rPr>
          <w:lang w:eastAsia="de-DE"/>
        </w:rPr>
      </w:pPr>
    </w:p>
    <w:p w14:paraId="559EF2FD" w14:textId="5526E639" w:rsidR="00790633" w:rsidRDefault="00503EAF" w:rsidP="00503EAF">
      <w:pPr>
        <w:pStyle w:val="berschrift2"/>
        <w:rPr>
          <w:lang w:eastAsia="de-DE"/>
        </w:rPr>
      </w:pPr>
      <w:bookmarkStart w:id="46" w:name="_Toc180767483"/>
      <w:r>
        <w:rPr>
          <w:lang w:eastAsia="de-DE"/>
        </w:rPr>
        <w:lastRenderedPageBreak/>
        <w:t>Glossar</w:t>
      </w:r>
      <w:bookmarkEnd w:id="46"/>
    </w:p>
    <w:p w14:paraId="3234263B" w14:textId="7AF1B20C" w:rsidR="00E754F6" w:rsidRDefault="00E754F6" w:rsidP="00E754F6">
      <w:pPr>
        <w:pStyle w:val="Beschriftung"/>
        <w:keepNext/>
      </w:pPr>
      <w:bookmarkStart w:id="47" w:name="_Toc180767405"/>
      <w:r>
        <w:t xml:space="preserve">Tabelle </w:t>
      </w:r>
      <w:r>
        <w:fldChar w:fldCharType="begin"/>
      </w:r>
      <w:r>
        <w:instrText xml:space="preserve"> SEQ Tabelle \* ARABIC </w:instrText>
      </w:r>
      <w:r>
        <w:fldChar w:fldCharType="separate"/>
      </w:r>
      <w:r w:rsidR="009445BC">
        <w:rPr>
          <w:noProof/>
        </w:rPr>
        <w:t>6</w:t>
      </w:r>
      <w:r>
        <w:fldChar w:fldCharType="end"/>
      </w:r>
      <w:r>
        <w:t>: Glossar</w:t>
      </w:r>
      <w:bookmarkEnd w:id="47"/>
    </w:p>
    <w:tbl>
      <w:tblPr>
        <w:tblStyle w:val="Tabellenraster"/>
        <w:tblW w:w="0" w:type="auto"/>
        <w:tblLook w:val="04A0" w:firstRow="1" w:lastRow="0" w:firstColumn="1" w:lastColumn="0" w:noHBand="0" w:noVBand="1"/>
      </w:tblPr>
      <w:tblGrid>
        <w:gridCol w:w="4606"/>
        <w:gridCol w:w="4606"/>
      </w:tblGrid>
      <w:tr w:rsidR="00B601D8" w:rsidRPr="004F3531" w14:paraId="0DC4681C" w14:textId="77777777" w:rsidTr="00F20892">
        <w:tc>
          <w:tcPr>
            <w:tcW w:w="4606" w:type="dxa"/>
          </w:tcPr>
          <w:p w14:paraId="42A15927" w14:textId="77777777" w:rsidR="00B601D8" w:rsidRPr="004F3531" w:rsidRDefault="00B601D8" w:rsidP="00050886">
            <w:pPr>
              <w:keepNext/>
              <w:keepLines/>
              <w:spacing w:after="120"/>
              <w:rPr>
                <w:rFonts w:cs="Arial"/>
                <w:b/>
                <w:bCs w:val="0"/>
              </w:rPr>
            </w:pPr>
            <w:r w:rsidRPr="004F3531">
              <w:rPr>
                <w:rFonts w:cs="Arial"/>
                <w:b/>
              </w:rPr>
              <w:t>Begriff</w:t>
            </w:r>
          </w:p>
        </w:tc>
        <w:tc>
          <w:tcPr>
            <w:tcW w:w="4606" w:type="dxa"/>
          </w:tcPr>
          <w:p w14:paraId="42E607C2" w14:textId="77777777" w:rsidR="00B601D8" w:rsidRPr="004F3531" w:rsidRDefault="00B601D8" w:rsidP="00050886">
            <w:pPr>
              <w:keepNext/>
              <w:keepLines/>
              <w:spacing w:after="120"/>
              <w:rPr>
                <w:rFonts w:cs="Arial"/>
                <w:b/>
                <w:bCs w:val="0"/>
              </w:rPr>
            </w:pPr>
            <w:r w:rsidRPr="004F3531">
              <w:rPr>
                <w:rFonts w:cs="Arial"/>
                <w:b/>
              </w:rPr>
              <w:t>Erläuterung</w:t>
            </w:r>
          </w:p>
        </w:tc>
      </w:tr>
      <w:tr w:rsidR="00B601D8" w:rsidRPr="004F3531" w14:paraId="412336D1" w14:textId="77777777" w:rsidTr="00F20892">
        <w:tc>
          <w:tcPr>
            <w:tcW w:w="4606" w:type="dxa"/>
          </w:tcPr>
          <w:p w14:paraId="06449457" w14:textId="6F353D24" w:rsidR="00B601D8" w:rsidRPr="004F3531" w:rsidRDefault="00B601D8" w:rsidP="00050886">
            <w:pPr>
              <w:keepNext/>
              <w:keepLines/>
            </w:pPr>
            <w:r>
              <w:t>Ressource</w:t>
            </w:r>
          </w:p>
        </w:tc>
        <w:tc>
          <w:tcPr>
            <w:tcW w:w="4606" w:type="dxa"/>
          </w:tcPr>
          <w:p w14:paraId="0FFB922B" w14:textId="0228C478" w:rsidR="00B601D8" w:rsidRPr="004F3531" w:rsidRDefault="002C1223" w:rsidP="00050886">
            <w:pPr>
              <w:keepNext/>
              <w:keepLines/>
            </w:pPr>
            <w:r>
              <w:t>Material</w:t>
            </w:r>
            <w:r w:rsidR="00EB3C98">
              <w:t xml:space="preserve"> bzw. Gerät</w:t>
            </w:r>
            <w:r>
              <w:t>, das für eine Übung benötigt wird</w:t>
            </w:r>
          </w:p>
        </w:tc>
      </w:tr>
      <w:tr w:rsidR="00B601D8" w:rsidRPr="004F3531" w14:paraId="1E7A3F06" w14:textId="77777777" w:rsidTr="00F20892">
        <w:tc>
          <w:tcPr>
            <w:tcW w:w="4606" w:type="dxa"/>
          </w:tcPr>
          <w:p w14:paraId="42DAAA5A" w14:textId="77777777" w:rsidR="00B601D8" w:rsidRPr="004F3531" w:rsidRDefault="00B601D8" w:rsidP="00050886">
            <w:pPr>
              <w:keepNext/>
              <w:keepLines/>
            </w:pPr>
            <w:r w:rsidRPr="004F3531">
              <w:t>Trainingsübung</w:t>
            </w:r>
          </w:p>
        </w:tc>
        <w:tc>
          <w:tcPr>
            <w:tcW w:w="4606" w:type="dxa"/>
          </w:tcPr>
          <w:p w14:paraId="59C610AA" w14:textId="77777777" w:rsidR="00B601D8" w:rsidRPr="004F3531" w:rsidRDefault="00B601D8" w:rsidP="00050886">
            <w:pPr>
              <w:keepNext/>
              <w:keepLines/>
            </w:pPr>
            <w:r w:rsidRPr="004F3531">
              <w:t>Kurze, in sich geschlossene und zeitlich begrenzte Anweisung zur Ausführung von Tätigkeiten</w:t>
            </w:r>
          </w:p>
        </w:tc>
      </w:tr>
      <w:tr w:rsidR="00B601D8" w:rsidRPr="004F3531" w14:paraId="14951FCE" w14:textId="77777777" w:rsidTr="00F20892">
        <w:tc>
          <w:tcPr>
            <w:tcW w:w="4606" w:type="dxa"/>
          </w:tcPr>
          <w:p w14:paraId="52D086EB" w14:textId="77777777" w:rsidR="00B601D8" w:rsidRPr="004F3531" w:rsidRDefault="00B601D8" w:rsidP="00050886">
            <w:pPr>
              <w:keepNext/>
              <w:keepLines/>
            </w:pPr>
            <w:r w:rsidRPr="004F3531">
              <w:t>Trainingseinheit</w:t>
            </w:r>
          </w:p>
        </w:tc>
        <w:tc>
          <w:tcPr>
            <w:tcW w:w="4606" w:type="dxa"/>
          </w:tcPr>
          <w:p w14:paraId="24D4D8FD" w14:textId="77777777" w:rsidR="00B601D8" w:rsidRPr="004F3531" w:rsidRDefault="00B601D8" w:rsidP="00050886">
            <w:pPr>
              <w:keepNext/>
              <w:keepLines/>
            </w:pPr>
            <w:r w:rsidRPr="004F3531">
              <w:t>Zusammenschluss mehrerer thematisch zusammenhängender Trainingsübungen</w:t>
            </w:r>
          </w:p>
        </w:tc>
      </w:tr>
      <w:tr w:rsidR="00B601D8" w:rsidRPr="004F3531" w14:paraId="44D48AB8" w14:textId="77777777" w:rsidTr="00F20892">
        <w:tc>
          <w:tcPr>
            <w:tcW w:w="4606" w:type="dxa"/>
          </w:tcPr>
          <w:p w14:paraId="37F1D6A9" w14:textId="77777777" w:rsidR="00B601D8" w:rsidRPr="004F3531" w:rsidRDefault="00B601D8" w:rsidP="00050886">
            <w:pPr>
              <w:keepNext/>
              <w:keepLines/>
            </w:pPr>
            <w:r w:rsidRPr="004F3531">
              <w:t>Trainingsplan</w:t>
            </w:r>
          </w:p>
        </w:tc>
        <w:tc>
          <w:tcPr>
            <w:tcW w:w="4606" w:type="dxa"/>
          </w:tcPr>
          <w:p w14:paraId="53C4ED68" w14:textId="4F951277" w:rsidR="00B601D8" w:rsidRPr="004F3531" w:rsidRDefault="00B601D8" w:rsidP="00050886">
            <w:pPr>
              <w:keepNext/>
              <w:keepLines/>
            </w:pPr>
            <w:r w:rsidRPr="004F3531">
              <w:t>Zusammenschluss mehrerer Trainingseinheiten zu einem Plan</w:t>
            </w:r>
            <w:r w:rsidR="00C11A0D">
              <w:t>, der einen kompletten Trainingstag umfasst</w:t>
            </w:r>
          </w:p>
        </w:tc>
      </w:tr>
    </w:tbl>
    <w:p w14:paraId="541AD9C5" w14:textId="77777777" w:rsidR="003E0200" w:rsidRPr="003E0200" w:rsidRDefault="003E0200" w:rsidP="003E0200">
      <w:pPr>
        <w:rPr>
          <w:lang w:eastAsia="de-DE"/>
        </w:rPr>
      </w:pPr>
    </w:p>
    <w:p w14:paraId="5B437589" w14:textId="46F681A7" w:rsidR="00503EAF" w:rsidRDefault="000254CE" w:rsidP="007B0A35">
      <w:pPr>
        <w:pStyle w:val="berschrift1"/>
        <w:pageBreakBefore/>
        <w:ind w:left="431" w:hanging="431"/>
      </w:pPr>
      <w:bookmarkStart w:id="48" w:name="_Toc180767484"/>
      <w:r>
        <w:lastRenderedPageBreak/>
        <w:t>Projektdokumentation</w:t>
      </w:r>
      <w:bookmarkEnd w:id="48"/>
    </w:p>
    <w:p w14:paraId="64BBB4BB" w14:textId="2B30534B" w:rsidR="00B03E72" w:rsidRDefault="00B03E72" w:rsidP="00B03E72">
      <w:pPr>
        <w:rPr>
          <w:lang w:eastAsia="de-DE"/>
        </w:rPr>
      </w:pPr>
      <w:r w:rsidRPr="00B03E72">
        <w:rPr>
          <w:lang w:eastAsia="de-DE"/>
        </w:rPr>
        <w:t>Das GitHub-Repository der Anw</w:t>
      </w:r>
      <w:r>
        <w:rPr>
          <w:lang w:eastAsia="de-DE"/>
        </w:rPr>
        <w:t>endung kann unter folgendem Link gefunden werden:</w:t>
      </w:r>
    </w:p>
    <w:p w14:paraId="369FA825" w14:textId="2B9B034F" w:rsidR="00B03E72" w:rsidRDefault="00B03E72" w:rsidP="00B03E72">
      <w:pPr>
        <w:rPr>
          <w:lang w:eastAsia="de-DE"/>
        </w:rPr>
      </w:pPr>
      <w:hyperlink r:id="rId15" w:history="1">
        <w:r w:rsidRPr="009F2961">
          <w:rPr>
            <w:rStyle w:val="Hyperlink"/>
            <w:lang w:eastAsia="de-DE"/>
          </w:rPr>
          <w:t>https://github.com/UltimateCuB3R/DLMCSPSE01_D</w:t>
        </w:r>
      </w:hyperlink>
    </w:p>
    <w:p w14:paraId="24EC6232" w14:textId="58AEB684" w:rsidR="006C24AE" w:rsidRPr="00E51728" w:rsidRDefault="003A01DA" w:rsidP="00B03E72">
      <w:pPr>
        <w:rPr>
          <w:lang w:eastAsia="de-DE"/>
        </w:rPr>
      </w:pPr>
      <w:r w:rsidRPr="00E51728">
        <w:rPr>
          <w:lang w:eastAsia="de-DE"/>
        </w:rPr>
        <w:t xml:space="preserve">Die </w:t>
      </w:r>
      <w:r w:rsidR="00C11A0D">
        <w:rPr>
          <w:lang w:eastAsia="de-DE"/>
        </w:rPr>
        <w:t xml:space="preserve">finale </w:t>
      </w:r>
      <w:r w:rsidRPr="00E51728">
        <w:rPr>
          <w:lang w:eastAsia="de-DE"/>
        </w:rPr>
        <w:t>Anwendung wird als ZIP-Datei ausgeliefert,</w:t>
      </w:r>
      <w:r w:rsidR="00155740">
        <w:rPr>
          <w:lang w:eastAsia="de-DE"/>
        </w:rPr>
        <w:t xml:space="preserve"> die im GitHub-Repository als „</w:t>
      </w:r>
      <w:r w:rsidR="00155740" w:rsidRPr="00155740">
        <w:rPr>
          <w:lang w:eastAsia="de-DE"/>
        </w:rPr>
        <w:t>sportApp_v1.</w:t>
      </w:r>
      <w:r w:rsidR="00C11A0D">
        <w:rPr>
          <w:lang w:eastAsia="de-DE"/>
        </w:rPr>
        <w:t>1</w:t>
      </w:r>
      <w:r w:rsidR="00155740" w:rsidRPr="00155740">
        <w:rPr>
          <w:lang w:eastAsia="de-DE"/>
        </w:rPr>
        <w:t>.zip</w:t>
      </w:r>
      <w:r w:rsidR="00155740">
        <w:rPr>
          <w:lang w:eastAsia="de-DE"/>
        </w:rPr>
        <w:t>“ gefunden werden kann.</w:t>
      </w:r>
      <w:r w:rsidRPr="00E51728">
        <w:rPr>
          <w:lang w:eastAsia="de-DE"/>
        </w:rPr>
        <w:t xml:space="preserve"> </w:t>
      </w:r>
      <w:r w:rsidR="00155740">
        <w:rPr>
          <w:lang w:eastAsia="de-DE"/>
        </w:rPr>
        <w:t>I</w:t>
      </w:r>
      <w:r w:rsidRPr="00E51728">
        <w:rPr>
          <w:lang w:eastAsia="de-DE"/>
        </w:rPr>
        <w:t>n der</w:t>
      </w:r>
      <w:r w:rsidR="00155740">
        <w:rPr>
          <w:lang w:eastAsia="de-DE"/>
        </w:rPr>
        <w:t xml:space="preserve"> ZIP-Datei liegen </w:t>
      </w:r>
      <w:r w:rsidRPr="00E51728">
        <w:rPr>
          <w:lang w:eastAsia="de-DE"/>
        </w:rPr>
        <w:t>eine ausführbare Datei</w:t>
      </w:r>
      <w:r w:rsidR="00395B7A">
        <w:rPr>
          <w:lang w:eastAsia="de-DE"/>
        </w:rPr>
        <w:t xml:space="preserve"> „sportApp.exe“</w:t>
      </w:r>
      <w:r w:rsidRPr="00E51728">
        <w:rPr>
          <w:lang w:eastAsia="de-DE"/>
        </w:rPr>
        <w:t xml:space="preserve"> und ein Ordner „_internal“. Die Anwendung ist für die Ausführung unter Windows 10/11 gedacht und benötigt keine vorherige Installation einer Python-Laufzeitumgebung. Der Ordner „_internal“ muss zwingend auf der gleichen Ebene wie die ausführbare Anwendung liegen. Die Datenbank</w:t>
      </w:r>
      <w:r w:rsidR="00E51728" w:rsidRPr="00E51728">
        <w:rPr>
          <w:lang w:eastAsia="de-DE"/>
        </w:rPr>
        <w:t>datei liegt im Ordner „_internal\</w:t>
      </w:r>
      <w:proofErr w:type="spellStart"/>
      <w:r w:rsidR="00E51728" w:rsidRPr="00E51728">
        <w:rPr>
          <w:lang w:eastAsia="de-DE"/>
        </w:rPr>
        <w:t>data</w:t>
      </w:r>
      <w:proofErr w:type="spellEnd"/>
      <w:r w:rsidR="00E51728" w:rsidRPr="00E51728">
        <w:rPr>
          <w:lang w:eastAsia="de-DE"/>
        </w:rPr>
        <w:t>\“, im Auslieferungszustand ist die Datei „</w:t>
      </w:r>
      <w:proofErr w:type="spellStart"/>
      <w:r w:rsidR="00E51728" w:rsidRPr="00E51728">
        <w:rPr>
          <w:lang w:eastAsia="de-DE"/>
        </w:rPr>
        <w:t>main.db</w:t>
      </w:r>
      <w:proofErr w:type="spellEnd"/>
      <w:r w:rsidR="00E51728" w:rsidRPr="00E51728">
        <w:rPr>
          <w:lang w:eastAsia="de-DE"/>
        </w:rPr>
        <w:t>“ nicht vorhanden</w:t>
      </w:r>
      <w:r w:rsidR="00C11A0D">
        <w:rPr>
          <w:lang w:eastAsia="de-DE"/>
        </w:rPr>
        <w:t>, da sie beim ersten Anwendungsstart automatisch erzeugt wird</w:t>
      </w:r>
      <w:r w:rsidR="00E51728" w:rsidRPr="00E51728">
        <w:rPr>
          <w:lang w:eastAsia="de-DE"/>
        </w:rPr>
        <w:t>. Stattdessen wird eine Datei „</w:t>
      </w:r>
      <w:proofErr w:type="spellStart"/>
      <w:r w:rsidR="00E51728" w:rsidRPr="00E51728">
        <w:rPr>
          <w:lang w:eastAsia="de-DE"/>
        </w:rPr>
        <w:t>main_prefilled.db</w:t>
      </w:r>
      <w:proofErr w:type="spellEnd"/>
      <w:r w:rsidR="00E51728" w:rsidRPr="00E51728">
        <w:rPr>
          <w:lang w:eastAsia="de-DE"/>
        </w:rPr>
        <w:t>“ mitgeliefert, die bei Bedarf als „</w:t>
      </w:r>
      <w:proofErr w:type="spellStart"/>
      <w:r w:rsidR="00E51728" w:rsidRPr="00E51728">
        <w:rPr>
          <w:lang w:eastAsia="de-DE"/>
        </w:rPr>
        <w:t>main.db</w:t>
      </w:r>
      <w:proofErr w:type="spellEnd"/>
      <w:r w:rsidR="00E51728" w:rsidRPr="00E51728">
        <w:rPr>
          <w:lang w:eastAsia="de-DE"/>
        </w:rPr>
        <w:t>“ kopiert und genutzt werden kann. Hierin sind Beispieldaten enthalten, die zum initialen Verständnis der Anwendung beitragen</w:t>
      </w:r>
      <w:r w:rsidR="00395B7A">
        <w:rPr>
          <w:lang w:eastAsia="de-DE"/>
        </w:rPr>
        <w:t xml:space="preserve"> können</w:t>
      </w:r>
      <w:r w:rsidR="00E51728" w:rsidRPr="00E51728">
        <w:rPr>
          <w:lang w:eastAsia="de-DE"/>
        </w:rPr>
        <w:t>.</w:t>
      </w:r>
    </w:p>
    <w:p w14:paraId="33F2B128" w14:textId="77777777" w:rsidR="00AD74BF" w:rsidRPr="00B03E72" w:rsidRDefault="00AD74BF" w:rsidP="00B03E72">
      <w:pPr>
        <w:rPr>
          <w:lang w:eastAsia="de-DE"/>
        </w:rPr>
      </w:pPr>
    </w:p>
    <w:p w14:paraId="29970CC2" w14:textId="35D4DEFB" w:rsidR="000254CE" w:rsidRDefault="000254CE" w:rsidP="000254CE">
      <w:pPr>
        <w:pStyle w:val="berschrift2"/>
        <w:rPr>
          <w:lang w:eastAsia="de-DE"/>
        </w:rPr>
      </w:pPr>
      <w:bookmarkStart w:id="49" w:name="_Toc180767485"/>
      <w:r>
        <w:rPr>
          <w:lang w:eastAsia="de-DE"/>
        </w:rPr>
        <w:t>Softwareprozess</w:t>
      </w:r>
      <w:bookmarkEnd w:id="49"/>
    </w:p>
    <w:p w14:paraId="208E232A" w14:textId="2A058D3C" w:rsidR="00BD6A63" w:rsidRDefault="00BD6A63" w:rsidP="00FF7903">
      <w:r>
        <w:t>Die Erarbeitungsphase soll nach dem agilen Projektmodell</w:t>
      </w:r>
      <w:r w:rsidR="008E16B4">
        <w:t xml:space="preserve"> </w:t>
      </w:r>
      <w:proofErr w:type="spellStart"/>
      <w:r w:rsidR="008E16B4">
        <w:t>Scrum</w:t>
      </w:r>
      <w:proofErr w:type="spellEnd"/>
      <w:r>
        <w:t xml:space="preserve"> durchgeführt werden. Es werden 4 Sprints angesetzt, die jeweils eine Woche lang dauern und sich </w:t>
      </w:r>
      <w:r w:rsidR="007B79F2">
        <w:t xml:space="preserve">sukzessive </w:t>
      </w:r>
      <w:r>
        <w:t>auf einen bestimmten Bereich der Implementierung fokussieren</w:t>
      </w:r>
      <w:r w:rsidR="008E16B4">
        <w:t xml:space="preserve">. Am Ende eines jeden Sprints soll </w:t>
      </w:r>
      <w:r w:rsidR="008D0CFB">
        <w:t>eine funktionierende Anwendung stehen, die mindestens die als obligatorisch definierten Anforderungen</w:t>
      </w:r>
      <w:r w:rsidR="007B79F2">
        <w:t xml:space="preserve"> des Sprints</w:t>
      </w:r>
      <w:r w:rsidR="008D0CFB">
        <w:t xml:space="preserve"> erfüllt.</w:t>
      </w:r>
      <w:r w:rsidR="001A6566">
        <w:t xml:space="preserve"> </w:t>
      </w:r>
      <w:r w:rsidR="00805E9E">
        <w:t>Während einem Sprint ist die Behebung von Bugs</w:t>
      </w:r>
      <w:r w:rsidR="00FF7903">
        <w:t xml:space="preserve"> der Implementierung von neuen Features vorzuziehen.</w:t>
      </w:r>
    </w:p>
    <w:p w14:paraId="1E3A5342" w14:textId="205B4B73" w:rsidR="00033D65" w:rsidRDefault="007D527E" w:rsidP="00FF7903">
      <w:r>
        <w:t xml:space="preserve">Da keine weiteren Personen bei diesem Projekt involviert sind, werden die drei Rollen aus </w:t>
      </w:r>
      <w:proofErr w:type="spellStart"/>
      <w:r>
        <w:t>Scrum</w:t>
      </w:r>
      <w:proofErr w:type="spellEnd"/>
      <w:r>
        <w:t xml:space="preserve"> (</w:t>
      </w:r>
      <w:proofErr w:type="spellStart"/>
      <w:r>
        <w:t>Product</w:t>
      </w:r>
      <w:proofErr w:type="spellEnd"/>
      <w:r>
        <w:t xml:space="preserve"> </w:t>
      </w:r>
      <w:proofErr w:type="spellStart"/>
      <w:r>
        <w:t>Owner</w:t>
      </w:r>
      <w:proofErr w:type="spellEnd"/>
      <w:r>
        <w:t xml:space="preserve">, </w:t>
      </w:r>
      <w:proofErr w:type="spellStart"/>
      <w:r>
        <w:t>Scrum</w:t>
      </w:r>
      <w:proofErr w:type="spellEnd"/>
      <w:r>
        <w:t xml:space="preserve"> Master &amp; Entwickler) von derselben Person ausgeführt.</w:t>
      </w:r>
      <w:r w:rsidR="007F236A">
        <w:t xml:space="preserve"> Zu Beginn jedes Sprints werden die Anforderungen bzw. Aufgabenpakete in einem Sprint Backlog festgehalten und</w:t>
      </w:r>
      <w:r w:rsidR="00724963">
        <w:t xml:space="preserve"> sowohl als obligatorisch bzw. optional markiert, als auch mit einer Priorität versehen. Bei Abarbeitung eines Aufgabenpaketes wird dies im Sprint Backlog vermerkt, damit mit das nächste Aufgabenpaket </w:t>
      </w:r>
      <w:r w:rsidR="00A56874">
        <w:t xml:space="preserve">bearbeitet werden kann. </w:t>
      </w:r>
      <w:r w:rsidR="00D55BC2">
        <w:t xml:space="preserve">Sofern ein Bug auftritt, der nicht am gleichen Tag noch behoben werden kann, muss dieser im Sprint Backlog vermerkt werden. </w:t>
      </w:r>
      <w:r w:rsidR="00A56874">
        <w:t xml:space="preserve">An jedem Tag eines Sprints wird </w:t>
      </w:r>
      <w:r w:rsidR="001E3AAE">
        <w:t xml:space="preserve">zu Beginn </w:t>
      </w:r>
      <w:r w:rsidR="00A56874">
        <w:t>ein kurze</w:t>
      </w:r>
      <w:r w:rsidR="00854239">
        <w:t>s maximal 1</w:t>
      </w:r>
      <w:r w:rsidR="00D15E8C">
        <w:t>0</w:t>
      </w:r>
      <w:r w:rsidR="00854239">
        <w:t>-minütiges</w:t>
      </w:r>
      <w:r w:rsidR="00A56874">
        <w:t xml:space="preserve"> Daily </w:t>
      </w:r>
      <w:proofErr w:type="spellStart"/>
      <w:r w:rsidR="00A56874">
        <w:t>Scrum</w:t>
      </w:r>
      <w:proofErr w:type="spellEnd"/>
      <w:r w:rsidR="00A56874">
        <w:t xml:space="preserve"> Meeting veranstaltet, in dem die </w:t>
      </w:r>
      <w:r w:rsidR="001F198B">
        <w:t>schon bearbeiteten Aufgabenpakete und die daraus eventuell resultierten Bugs</w:t>
      </w:r>
      <w:r w:rsidR="001E3AAE">
        <w:t xml:space="preserve"> angeschaut werden, um die zu bearbeitenden Aufgaben für den Tag zu definieren.</w:t>
      </w:r>
      <w:r w:rsidR="0081212A">
        <w:t xml:space="preserve"> </w:t>
      </w:r>
      <w:r w:rsidR="008B00DD">
        <w:t xml:space="preserve">Am Ende eines Sprints wird ein Sprint Review Meeting abgehalten, in dem die erledigten und </w:t>
      </w:r>
      <w:r w:rsidR="009E73A0">
        <w:t>offenen Aufgabenpakete gesichtet werden, um diese ggf. im nächsten Sprint abzuarbeiten oder</w:t>
      </w:r>
      <w:r w:rsidR="00404ECB">
        <w:t xml:space="preserve"> auf einen </w:t>
      </w:r>
      <w:r w:rsidR="001B2F2E">
        <w:t>späteren</w:t>
      </w:r>
      <w:r w:rsidR="00404ECB">
        <w:t xml:space="preserve"> Sprint</w:t>
      </w:r>
      <w:r w:rsidR="001B2F2E">
        <w:t xml:space="preserve"> bzw. die </w:t>
      </w:r>
      <w:proofErr w:type="spellStart"/>
      <w:r w:rsidR="001B2F2E">
        <w:t>Finalisierungsphase</w:t>
      </w:r>
      <w:proofErr w:type="spellEnd"/>
      <w:r w:rsidR="00404ECB">
        <w:t xml:space="preserve"> zu verschieben</w:t>
      </w:r>
      <w:r w:rsidR="001B2F2E">
        <w:t>.</w:t>
      </w:r>
    </w:p>
    <w:p w14:paraId="4ECB19D7" w14:textId="122858D8" w:rsidR="007D527E" w:rsidRDefault="0081212A" w:rsidP="00FF7903">
      <w:r>
        <w:t>Am Ende jedes Tages sollen die</w:t>
      </w:r>
      <w:r w:rsidR="005704DA">
        <w:t xml:space="preserve"> gemachten Änderungen in das Repository übertragen werden</w:t>
      </w:r>
      <w:r w:rsidR="00DE4367">
        <w:t>, wobei auch alle automatisierten Tests</w:t>
      </w:r>
      <w:r w:rsidR="00EE4932">
        <w:t>, also Unit- und ggf. Integrationstests,</w:t>
      </w:r>
      <w:r w:rsidR="00DE4367">
        <w:t xml:space="preserve"> ausgeführt werden sollen.</w:t>
      </w:r>
      <w:r w:rsidR="00033D65">
        <w:t xml:space="preserve"> Pro Sprint wird ein neuer Branch in GitHub angelegt, mit dem Ziel</w:t>
      </w:r>
      <w:r w:rsidR="009A7BDF">
        <w:t xml:space="preserve">, diesen Branch am Ende eines Sprints erfolgreich in den main-Branch </w:t>
      </w:r>
      <w:proofErr w:type="spellStart"/>
      <w:r w:rsidR="009A7BDF">
        <w:t>mergen</w:t>
      </w:r>
      <w:proofErr w:type="spellEnd"/>
      <w:r w:rsidR="009A7BDF">
        <w:t xml:space="preserve"> zu können.</w:t>
      </w:r>
      <w:r w:rsidR="00426CB2">
        <w:t xml:space="preserve"> Das erfolgreiche </w:t>
      </w:r>
      <w:proofErr w:type="spellStart"/>
      <w:r w:rsidR="00426CB2">
        <w:t>Mergen</w:t>
      </w:r>
      <w:proofErr w:type="spellEnd"/>
      <w:r w:rsidR="00426CB2">
        <w:t xml:space="preserve"> in den </w:t>
      </w:r>
      <w:r w:rsidR="00426CB2">
        <w:lastRenderedPageBreak/>
        <w:t>main-Branch soll am Ende jedes Sprint</w:t>
      </w:r>
      <w:r w:rsidR="000C7866">
        <w:t>s gegenüber der Implementierung optionaler Features priorisiert werden.</w:t>
      </w:r>
    </w:p>
    <w:p w14:paraId="4DB16D5C" w14:textId="298C8128" w:rsidR="00F20EC0" w:rsidRDefault="00C805F4" w:rsidP="00BD6A63">
      <w:r>
        <w:t xml:space="preserve">Die in </w:t>
      </w:r>
      <w:proofErr w:type="spellStart"/>
      <w:r>
        <w:t>Scrum</w:t>
      </w:r>
      <w:proofErr w:type="spellEnd"/>
      <w:r w:rsidR="003D6A99">
        <w:t xml:space="preserve"> übliche „Definition </w:t>
      </w:r>
      <w:proofErr w:type="spellStart"/>
      <w:r w:rsidR="003D6A99">
        <w:t>of</w:t>
      </w:r>
      <w:proofErr w:type="spellEnd"/>
      <w:r w:rsidR="003D6A99">
        <w:t xml:space="preserve"> </w:t>
      </w:r>
      <w:proofErr w:type="spellStart"/>
      <w:r w:rsidR="003D6A99">
        <w:t>Done</w:t>
      </w:r>
      <w:proofErr w:type="spellEnd"/>
      <w:r w:rsidR="003D6A99">
        <w:t xml:space="preserve">“ wird innerhalb dieses Projekts im Allgemeinen wie folgt definiert: </w:t>
      </w:r>
      <w:r w:rsidR="002011F7">
        <w:t>„</w:t>
      </w:r>
      <w:r w:rsidR="003D6A99">
        <w:t xml:space="preserve">Erledigt ist, was </w:t>
      </w:r>
      <w:r w:rsidR="002011F7">
        <w:t>funktioniert und aus sauberem Code besteht.“</w:t>
      </w:r>
    </w:p>
    <w:p w14:paraId="2C78DA10" w14:textId="77777777" w:rsidR="00294ECA" w:rsidRDefault="00294ECA" w:rsidP="00BD6A63"/>
    <w:p w14:paraId="1B4BCCF4" w14:textId="7AC5216C" w:rsidR="00F20EC0" w:rsidRDefault="0085760D" w:rsidP="000254CE">
      <w:pPr>
        <w:rPr>
          <w:lang w:eastAsia="de-DE"/>
        </w:rPr>
      </w:pPr>
      <w:r>
        <w:rPr>
          <w:lang w:eastAsia="de-DE"/>
        </w:rPr>
        <w:t xml:space="preserve">Für die Projektumsetzung wird </w:t>
      </w:r>
      <w:proofErr w:type="spellStart"/>
      <w:r>
        <w:rPr>
          <w:lang w:eastAsia="de-DE"/>
        </w:rPr>
        <w:t>Scrum</w:t>
      </w:r>
      <w:proofErr w:type="spellEnd"/>
      <w:r>
        <w:rPr>
          <w:lang w:eastAsia="de-DE"/>
        </w:rPr>
        <w:t xml:space="preserve"> verwendet, um flexibel </w:t>
      </w:r>
      <w:r w:rsidR="002836D0">
        <w:rPr>
          <w:lang w:eastAsia="de-DE"/>
        </w:rPr>
        <w:t>während eines Sprints auf auftretende Herausforderungen eingehen zu können</w:t>
      </w:r>
      <w:r w:rsidR="00D94B4C">
        <w:rPr>
          <w:lang w:eastAsia="de-DE"/>
        </w:rPr>
        <w:t>,</w:t>
      </w:r>
      <w:r w:rsidR="002836D0">
        <w:rPr>
          <w:lang w:eastAsia="de-DE"/>
        </w:rPr>
        <w:t xml:space="preserve"> ohne Termine verschieben oder obligatorische Anforderungen fallen lassen zu müssen.</w:t>
      </w:r>
      <w:r w:rsidR="00054A9C">
        <w:rPr>
          <w:lang w:eastAsia="de-DE"/>
        </w:rPr>
        <w:t xml:space="preserve"> Durch die Fokussierung auf funktionierenden Code wird außerdem Aufwand zur</w:t>
      </w:r>
      <w:r w:rsidR="00E51843">
        <w:rPr>
          <w:lang w:eastAsia="de-DE"/>
        </w:rPr>
        <w:t xml:space="preserve"> Fehlerbehebung in späteren Phasen vermieden, wie es bei</w:t>
      </w:r>
      <w:r w:rsidR="003131D2">
        <w:rPr>
          <w:lang w:eastAsia="de-DE"/>
        </w:rPr>
        <w:t xml:space="preserve"> anderen Projektmodellen, wie z.B. dem </w:t>
      </w:r>
      <w:r w:rsidR="00D9586C">
        <w:rPr>
          <w:lang w:eastAsia="de-DE"/>
        </w:rPr>
        <w:t xml:space="preserve">sequenziellen </w:t>
      </w:r>
      <w:r w:rsidR="003131D2">
        <w:rPr>
          <w:lang w:eastAsia="de-DE"/>
        </w:rPr>
        <w:t xml:space="preserve">Wasserfallmodell, üblich ist. Bei </w:t>
      </w:r>
      <w:proofErr w:type="spellStart"/>
      <w:r w:rsidR="003131D2">
        <w:rPr>
          <w:lang w:eastAsia="de-DE"/>
        </w:rPr>
        <w:t>Scrum</w:t>
      </w:r>
      <w:proofErr w:type="spellEnd"/>
      <w:r w:rsidR="003131D2">
        <w:rPr>
          <w:lang w:eastAsia="de-DE"/>
        </w:rPr>
        <w:t xml:space="preserve"> stehen die Kundenanforderungen</w:t>
      </w:r>
      <w:r w:rsidR="00D94B4C">
        <w:rPr>
          <w:lang w:eastAsia="de-DE"/>
        </w:rPr>
        <w:t xml:space="preserve">, also im Falle dieses Projekts die definierten Use Cases und User Stories, im Vordergrund und </w:t>
      </w:r>
      <w:r w:rsidR="00D9586C">
        <w:rPr>
          <w:lang w:eastAsia="de-DE"/>
        </w:rPr>
        <w:t>definieren,</w:t>
      </w:r>
      <w:r w:rsidR="00D94B4C">
        <w:rPr>
          <w:lang w:eastAsia="de-DE"/>
        </w:rPr>
        <w:t xml:space="preserve"> was die fertige Anwendung bieten soll.</w:t>
      </w:r>
      <w:r w:rsidR="0089545D">
        <w:rPr>
          <w:lang w:eastAsia="de-DE"/>
        </w:rPr>
        <w:t xml:space="preserve"> Ein weiterer Vorteil der Nutzung von </w:t>
      </w:r>
      <w:proofErr w:type="spellStart"/>
      <w:r w:rsidR="0089545D">
        <w:rPr>
          <w:lang w:eastAsia="de-DE"/>
        </w:rPr>
        <w:t>Scrum</w:t>
      </w:r>
      <w:proofErr w:type="spellEnd"/>
      <w:r w:rsidR="0089545D">
        <w:rPr>
          <w:lang w:eastAsia="de-DE"/>
        </w:rPr>
        <w:t xml:space="preserve"> ist die Nutzung des </w:t>
      </w:r>
      <w:proofErr w:type="spellStart"/>
      <w:r w:rsidR="0089545D">
        <w:rPr>
          <w:lang w:eastAsia="de-DE"/>
        </w:rPr>
        <w:t>Product</w:t>
      </w:r>
      <w:proofErr w:type="spellEnd"/>
      <w:r w:rsidR="0089545D">
        <w:rPr>
          <w:lang w:eastAsia="de-DE"/>
        </w:rPr>
        <w:t xml:space="preserve"> Backlogs, in dem alle Anforderungen enthalten sind, die für das finale Produkt erfüllt sein sollen. Die Items aus dem </w:t>
      </w:r>
      <w:proofErr w:type="spellStart"/>
      <w:r w:rsidR="0089545D">
        <w:rPr>
          <w:lang w:eastAsia="de-DE"/>
        </w:rPr>
        <w:t>Product</w:t>
      </w:r>
      <w:proofErr w:type="spellEnd"/>
      <w:r w:rsidR="0089545D">
        <w:rPr>
          <w:lang w:eastAsia="de-DE"/>
        </w:rPr>
        <w:t xml:space="preserve"> Backlog werden dann in das jeweilige Sprint Backlog übernommen, wodurch stets eine Übersicht darüber besteht, welche Themen noch offen sind und was im Projekt schon erreicht wurde.</w:t>
      </w:r>
    </w:p>
    <w:p w14:paraId="73A3B5B3" w14:textId="77777777" w:rsidR="0085760D" w:rsidRPr="000254CE" w:rsidRDefault="0085760D" w:rsidP="000254CE">
      <w:pPr>
        <w:rPr>
          <w:lang w:eastAsia="de-DE"/>
        </w:rPr>
      </w:pPr>
    </w:p>
    <w:p w14:paraId="072698A4" w14:textId="3C253E30" w:rsidR="00503EAF" w:rsidRDefault="00BD6A63" w:rsidP="00BD6A63">
      <w:pPr>
        <w:pStyle w:val="berschrift2"/>
        <w:rPr>
          <w:lang w:eastAsia="de-DE"/>
        </w:rPr>
      </w:pPr>
      <w:bookmarkStart w:id="50" w:name="_Toc180767486"/>
      <w:r>
        <w:rPr>
          <w:lang w:eastAsia="de-DE"/>
        </w:rPr>
        <w:t>Genutzte Technologien und Tools</w:t>
      </w:r>
      <w:bookmarkEnd w:id="50"/>
    </w:p>
    <w:p w14:paraId="4D0823BD" w14:textId="31D447E9" w:rsidR="007B69C7" w:rsidRDefault="007B69C7" w:rsidP="007B69C7">
      <w:pPr>
        <w:rPr>
          <w:lang w:eastAsia="de-DE"/>
        </w:rPr>
      </w:pPr>
      <w:r>
        <w:rPr>
          <w:lang w:eastAsia="de-DE"/>
        </w:rPr>
        <w:t xml:space="preserve">Die Anwendung soll in der Programmiersprache Python geschrieben werden und als Datenbank eine </w:t>
      </w:r>
      <w:r w:rsidR="00837A7B">
        <w:rPr>
          <w:lang w:eastAsia="de-DE"/>
        </w:rPr>
        <w:t>SQLite-DB</w:t>
      </w:r>
      <w:r>
        <w:rPr>
          <w:lang w:eastAsia="de-DE"/>
        </w:rPr>
        <w:t xml:space="preserve"> nutzen.</w:t>
      </w:r>
      <w:r w:rsidR="00837A7B" w:rsidRPr="00837A7B">
        <w:rPr>
          <w:lang w:eastAsia="de-DE"/>
        </w:rPr>
        <w:t xml:space="preserve"> </w:t>
      </w:r>
      <w:r w:rsidR="00837A7B">
        <w:rPr>
          <w:lang w:eastAsia="de-DE"/>
        </w:rPr>
        <w:t xml:space="preserve">Die ursprünglich geplante Verwendung von MySQL als Datenbanksystem </w:t>
      </w:r>
      <w:proofErr w:type="gramStart"/>
      <w:r w:rsidR="00837A7B">
        <w:rPr>
          <w:lang w:eastAsia="de-DE"/>
        </w:rPr>
        <w:t>wurde</w:t>
      </w:r>
      <w:proofErr w:type="gramEnd"/>
      <w:r w:rsidR="00837A7B">
        <w:rPr>
          <w:lang w:eastAsia="de-DE"/>
        </w:rPr>
        <w:t xml:space="preserve"> verworfen, da diese einen großen Aufwand in der Verwaltung bedeutet hätte ohne entsprechende Vorteile zu bieten. So würde</w:t>
      </w:r>
      <w:r w:rsidR="0089545D">
        <w:rPr>
          <w:lang w:eastAsia="de-DE"/>
        </w:rPr>
        <w:t>n</w:t>
      </w:r>
      <w:r w:rsidR="00837A7B">
        <w:rPr>
          <w:lang w:eastAsia="de-DE"/>
        </w:rPr>
        <w:t xml:space="preserve"> zum einen die Stärke</w:t>
      </w:r>
      <w:r w:rsidR="0089545D">
        <w:rPr>
          <w:lang w:eastAsia="de-DE"/>
        </w:rPr>
        <w:t>n</w:t>
      </w:r>
      <w:r w:rsidR="00837A7B">
        <w:rPr>
          <w:lang w:eastAsia="de-DE"/>
        </w:rPr>
        <w:t xml:space="preserve"> von MySQL, Authentifizierung und Multi-User, in der geplanten Anwendung nicht zum Tragen kommen, da sie nur von einem User ohne Authentifizierung genutzt werden soll. Stattdessen wird nun die</w:t>
      </w:r>
      <w:r w:rsidR="00D971FE">
        <w:rPr>
          <w:lang w:eastAsia="de-DE"/>
        </w:rPr>
        <w:t xml:space="preserve"> Datenbankanbindung mittels SQLite realisiert, einer leichtgewichtigen Datenbank-Engine, die direkt i</w:t>
      </w:r>
      <w:r w:rsidR="00BF5C01">
        <w:rPr>
          <w:lang w:eastAsia="de-DE"/>
        </w:rPr>
        <w:t xml:space="preserve">n der </w:t>
      </w:r>
      <w:r w:rsidR="00D971FE">
        <w:rPr>
          <w:lang w:eastAsia="de-DE"/>
        </w:rPr>
        <w:t>Standard</w:t>
      </w:r>
      <w:r w:rsidR="00BF5C01">
        <w:rPr>
          <w:lang w:eastAsia="de-DE"/>
        </w:rPr>
        <w:t>auslieferung von</w:t>
      </w:r>
      <w:r w:rsidR="00D971FE">
        <w:rPr>
          <w:lang w:eastAsia="de-DE"/>
        </w:rPr>
        <w:t xml:space="preserve"> Python</w:t>
      </w:r>
      <w:r w:rsidR="00BF5C01">
        <w:rPr>
          <w:lang w:eastAsia="de-DE"/>
        </w:rPr>
        <w:t xml:space="preserve"> verfügbar ist und zudem auch </w:t>
      </w:r>
      <w:r w:rsidR="00966795">
        <w:rPr>
          <w:lang w:eastAsia="de-DE"/>
        </w:rPr>
        <w:t xml:space="preserve">in viele andere Bibliotheken integriert ist. </w:t>
      </w:r>
      <w:r>
        <w:rPr>
          <w:lang w:eastAsia="de-DE"/>
        </w:rPr>
        <w:t xml:space="preserve">In Python werden die Daten größtenteils mittels der Bibliothek </w:t>
      </w:r>
      <w:proofErr w:type="spellStart"/>
      <w:r>
        <w:rPr>
          <w:lang w:eastAsia="de-DE"/>
        </w:rPr>
        <w:t>pandas</w:t>
      </w:r>
      <w:proofErr w:type="spellEnd"/>
      <w:r>
        <w:rPr>
          <w:lang w:eastAsia="de-DE"/>
        </w:rPr>
        <w:t xml:space="preserve"> organisiert. Für die Entwicklung der Benutzeroberfläche kommt die Bibliothek </w:t>
      </w:r>
      <w:proofErr w:type="spellStart"/>
      <w:r>
        <w:rPr>
          <w:lang w:eastAsia="de-DE"/>
        </w:rPr>
        <w:t>PyQt</w:t>
      </w:r>
      <w:proofErr w:type="spellEnd"/>
      <w:r>
        <w:rPr>
          <w:lang w:eastAsia="de-DE"/>
        </w:rPr>
        <w:t xml:space="preserve"> zum Einsatz, da diese einen einfachen WYSIWYG-Editor für den Entwurf der Oberflächen bietet.</w:t>
      </w:r>
    </w:p>
    <w:p w14:paraId="4C4FFA34" w14:textId="77777777" w:rsidR="007B69C7" w:rsidRDefault="007B69C7" w:rsidP="007B69C7">
      <w:pPr>
        <w:rPr>
          <w:lang w:eastAsia="de-DE"/>
        </w:rPr>
      </w:pPr>
      <w:r>
        <w:rPr>
          <w:lang w:eastAsia="de-DE"/>
        </w:rPr>
        <w:t xml:space="preserve">Python wird genutzt, da dies eine benutzerfreundlichere Entwicklungsoberfläche bietet als z.B. Java. Außerdem bietet Python eine modernere Art der Programmierung und ein besseres Handling von Abhängigkeiten z.B. über </w:t>
      </w:r>
      <w:proofErr w:type="spellStart"/>
      <w:r>
        <w:rPr>
          <w:lang w:eastAsia="de-DE"/>
        </w:rPr>
        <w:t>Conda</w:t>
      </w:r>
      <w:proofErr w:type="spellEnd"/>
      <w:r>
        <w:rPr>
          <w:lang w:eastAsia="de-DE"/>
        </w:rPr>
        <w:t>, womit auch bestehende Bibliotheken einfacher eingebunden werden können.</w:t>
      </w:r>
    </w:p>
    <w:p w14:paraId="7266F08B" w14:textId="77777777" w:rsidR="000452DA" w:rsidRDefault="007B69C7" w:rsidP="007B69C7">
      <w:pPr>
        <w:rPr>
          <w:lang w:eastAsia="de-DE"/>
        </w:rPr>
      </w:pPr>
      <w:r>
        <w:rPr>
          <w:lang w:eastAsia="de-DE"/>
        </w:rPr>
        <w:t xml:space="preserve">Zur Realisierung der Datenbankverbindung in Python </w:t>
      </w:r>
      <w:r w:rsidR="000452DA">
        <w:rPr>
          <w:lang w:eastAsia="de-DE"/>
        </w:rPr>
        <w:t>wurde</w:t>
      </w:r>
      <w:r>
        <w:rPr>
          <w:lang w:eastAsia="de-DE"/>
        </w:rPr>
        <w:t xml:space="preserve"> das Singleton-Entwurfsmuster</w:t>
      </w:r>
      <w:r w:rsidR="000452DA">
        <w:rPr>
          <w:lang w:eastAsia="de-DE"/>
        </w:rPr>
        <w:t xml:space="preserve"> in der Klasse </w:t>
      </w:r>
      <w:proofErr w:type="spellStart"/>
      <w:r w:rsidR="000452DA">
        <w:rPr>
          <w:lang w:eastAsia="de-DE"/>
        </w:rPr>
        <w:t>DatabaseConnector</w:t>
      </w:r>
      <w:proofErr w:type="spellEnd"/>
      <w:r w:rsidR="000452DA">
        <w:rPr>
          <w:lang w:eastAsia="de-DE"/>
        </w:rPr>
        <w:t xml:space="preserve"> des Moduls app\data.py</w:t>
      </w:r>
      <w:r>
        <w:rPr>
          <w:lang w:eastAsia="de-DE"/>
        </w:rPr>
        <w:t xml:space="preserve"> eingesetzt, damit zu jedem Zeitpunkt sichergestellt ist, dass nur eine Datenbank existiert und angesprochen wird. </w:t>
      </w:r>
    </w:p>
    <w:p w14:paraId="333E6FFD" w14:textId="4B1A6B3A" w:rsidR="007B69C7" w:rsidRDefault="007B69C7" w:rsidP="007B69C7">
      <w:pPr>
        <w:rPr>
          <w:lang w:eastAsia="de-DE"/>
        </w:rPr>
      </w:pPr>
      <w:r>
        <w:rPr>
          <w:lang w:eastAsia="de-DE"/>
        </w:rPr>
        <w:t xml:space="preserve">Zudem </w:t>
      </w:r>
      <w:r w:rsidR="000452DA">
        <w:rPr>
          <w:lang w:eastAsia="de-DE"/>
        </w:rPr>
        <w:t>ist</w:t>
      </w:r>
      <w:r>
        <w:rPr>
          <w:lang w:eastAsia="de-DE"/>
        </w:rPr>
        <w:t xml:space="preserve"> der komplette Code nach dem MVC-Pattern aufgeteilt in Datenlogik</w:t>
      </w:r>
      <w:r w:rsidR="000452DA">
        <w:rPr>
          <w:lang w:eastAsia="de-DE"/>
        </w:rPr>
        <w:t xml:space="preserve"> (data.py)</w:t>
      </w:r>
      <w:r>
        <w:rPr>
          <w:lang w:eastAsia="de-DE"/>
        </w:rPr>
        <w:t>, Businesslogik</w:t>
      </w:r>
      <w:r w:rsidR="000452DA">
        <w:rPr>
          <w:lang w:eastAsia="de-DE"/>
        </w:rPr>
        <w:t xml:space="preserve"> (control.py)</w:t>
      </w:r>
      <w:r>
        <w:rPr>
          <w:lang w:eastAsia="de-DE"/>
        </w:rPr>
        <w:t xml:space="preserve"> und Visualisierung</w:t>
      </w:r>
      <w:r w:rsidR="000452DA">
        <w:rPr>
          <w:lang w:eastAsia="de-DE"/>
        </w:rPr>
        <w:t xml:space="preserve"> (view.py)</w:t>
      </w:r>
      <w:r>
        <w:rPr>
          <w:lang w:eastAsia="de-DE"/>
        </w:rPr>
        <w:t>.</w:t>
      </w:r>
      <w:r w:rsidR="00F13AA9">
        <w:rPr>
          <w:lang w:eastAsia="de-DE"/>
        </w:rPr>
        <w:t xml:space="preserve"> Dies bietet den Vorteil, dass die Verantwortlichkeiten </w:t>
      </w:r>
      <w:r w:rsidR="00F13AA9">
        <w:rPr>
          <w:lang w:eastAsia="de-DE"/>
        </w:rPr>
        <w:lastRenderedPageBreak/>
        <w:t xml:space="preserve">klar abgegrenzt sind und im Python-Code die projektspezifischen Bibliotheken nur in den Modulen </w:t>
      </w:r>
      <w:proofErr w:type="gramStart"/>
      <w:r w:rsidR="00F13AA9">
        <w:rPr>
          <w:lang w:eastAsia="de-DE"/>
        </w:rPr>
        <w:t>importiert</w:t>
      </w:r>
      <w:proofErr w:type="gramEnd"/>
      <w:r w:rsidR="00F13AA9">
        <w:rPr>
          <w:lang w:eastAsia="de-DE"/>
        </w:rPr>
        <w:t xml:space="preserve"> werden müssen, in denen es notwendig ist.</w:t>
      </w:r>
    </w:p>
    <w:p w14:paraId="68FB6606" w14:textId="237AB37D" w:rsidR="009975AC" w:rsidRDefault="007B69C7" w:rsidP="007B69C7">
      <w:pPr>
        <w:rPr>
          <w:lang w:eastAsia="de-DE"/>
        </w:rPr>
      </w:pPr>
      <w:r>
        <w:rPr>
          <w:lang w:eastAsia="de-DE"/>
        </w:rPr>
        <w:t xml:space="preserve">Als Entwicklungsoberfläche wird die </w:t>
      </w:r>
      <w:proofErr w:type="spellStart"/>
      <w:r>
        <w:rPr>
          <w:lang w:eastAsia="de-DE"/>
        </w:rPr>
        <w:t>PyCharm</w:t>
      </w:r>
      <w:proofErr w:type="spellEnd"/>
      <w:r>
        <w:rPr>
          <w:lang w:eastAsia="de-DE"/>
        </w:rPr>
        <w:t xml:space="preserve"> Community Edition genutzt</w:t>
      </w:r>
      <w:r w:rsidR="002F0044">
        <w:rPr>
          <w:lang w:eastAsia="de-DE"/>
        </w:rPr>
        <w:t>, worüber direkt ein GitHub-Repository angesprochen und verwaltet werden kann.</w:t>
      </w:r>
    </w:p>
    <w:p w14:paraId="79DE7FE8" w14:textId="5A184F33" w:rsidR="00F13AA9" w:rsidRDefault="00F13AA9" w:rsidP="007B69C7">
      <w:pPr>
        <w:rPr>
          <w:lang w:eastAsia="de-DE"/>
        </w:rPr>
      </w:pPr>
      <w:r>
        <w:rPr>
          <w:lang w:eastAsia="de-DE"/>
        </w:rPr>
        <w:t xml:space="preserve">Bei der Programmierung wurde darauf geachtet, so wenig wie möglich hart zu codieren und stattdessen so viel wie möglich allgemein zu halten und zu dynamisieren. Aus diesem Grund wurden zwei XML-Dateien </w:t>
      </w:r>
      <w:proofErr w:type="spellStart"/>
      <w:r>
        <w:rPr>
          <w:lang w:eastAsia="de-DE"/>
        </w:rPr>
        <w:t>app</w:t>
      </w:r>
      <w:proofErr w:type="spellEnd"/>
      <w:r>
        <w:rPr>
          <w:lang w:eastAsia="de-DE"/>
        </w:rPr>
        <w:t>\</w:t>
      </w:r>
      <w:proofErr w:type="spellStart"/>
      <w:r>
        <w:rPr>
          <w:lang w:eastAsia="de-DE"/>
        </w:rPr>
        <w:t>data</w:t>
      </w:r>
      <w:proofErr w:type="spellEnd"/>
      <w:r>
        <w:rPr>
          <w:lang w:eastAsia="de-DE"/>
        </w:rPr>
        <w:t xml:space="preserve">\db_def.xml und </w:t>
      </w:r>
      <w:proofErr w:type="spellStart"/>
      <w:r>
        <w:rPr>
          <w:lang w:eastAsia="de-DE"/>
        </w:rPr>
        <w:t>app</w:t>
      </w:r>
      <w:proofErr w:type="spellEnd"/>
      <w:r>
        <w:rPr>
          <w:lang w:eastAsia="de-DE"/>
        </w:rPr>
        <w:t>\</w:t>
      </w:r>
      <w:proofErr w:type="spellStart"/>
      <w:r>
        <w:rPr>
          <w:lang w:eastAsia="de-DE"/>
        </w:rPr>
        <w:t>view</w:t>
      </w:r>
      <w:proofErr w:type="spellEnd"/>
      <w:r>
        <w:rPr>
          <w:lang w:eastAsia="de-DE"/>
        </w:rPr>
        <w:t>\gui_def.xml erstellt</w:t>
      </w:r>
      <w:r w:rsidR="000452DA">
        <w:rPr>
          <w:lang w:eastAsia="de-DE"/>
        </w:rPr>
        <w:t xml:space="preserve">, die durch einen XML-Parser eingelesen und weiterverarbeitet werden. Die db_def.xml beinhaltet hierbei die Definition der Datenbanktabellen und ihren Abhängigkeiten und die </w:t>
      </w:r>
      <w:proofErr w:type="spellStart"/>
      <w:r w:rsidR="000452DA">
        <w:rPr>
          <w:lang w:eastAsia="de-DE"/>
        </w:rPr>
        <w:t>gui_defxml</w:t>
      </w:r>
      <w:proofErr w:type="spellEnd"/>
      <w:r w:rsidR="000452DA">
        <w:rPr>
          <w:lang w:eastAsia="de-DE"/>
        </w:rPr>
        <w:t xml:space="preserve"> die Definition der Felder der GUI-Widgets und welchen Typ diese haben. Damit konnte einiges an Aufwand gespart werden und der Code im Allgemeinen wartungsfreundlicher gestaltet werden.</w:t>
      </w:r>
    </w:p>
    <w:p w14:paraId="3EF40DD9" w14:textId="48A7FE73" w:rsidR="000452DA" w:rsidRPr="00C11A0D" w:rsidRDefault="00C11A0D" w:rsidP="007B69C7">
      <w:pPr>
        <w:rPr>
          <w:color w:val="FF0000"/>
          <w:lang w:eastAsia="de-DE"/>
        </w:rPr>
      </w:pPr>
      <w:r w:rsidRPr="00C11A0D">
        <w:rPr>
          <w:color w:val="FF0000"/>
          <w:lang w:eastAsia="de-DE"/>
        </w:rPr>
        <w:t>Übersetzung mit „dictionary_de.txt“</w:t>
      </w:r>
    </w:p>
    <w:p w14:paraId="2F0B9DF8" w14:textId="3085C6ED" w:rsidR="00C11A0D" w:rsidRPr="00C11A0D" w:rsidRDefault="00C11A0D" w:rsidP="007B69C7">
      <w:pPr>
        <w:rPr>
          <w:color w:val="FF0000"/>
          <w:lang w:eastAsia="de-DE"/>
        </w:rPr>
      </w:pPr>
      <w:r w:rsidRPr="00C11A0D">
        <w:rPr>
          <w:color w:val="FF0000"/>
          <w:lang w:eastAsia="de-DE"/>
        </w:rPr>
        <w:t>HTML-View mit Jinja2</w:t>
      </w:r>
    </w:p>
    <w:p w14:paraId="1CC4886A" w14:textId="77777777" w:rsidR="00C11A0D" w:rsidRPr="009975AC" w:rsidRDefault="00C11A0D" w:rsidP="007B69C7">
      <w:pPr>
        <w:rPr>
          <w:lang w:eastAsia="de-DE"/>
        </w:rPr>
      </w:pPr>
    </w:p>
    <w:p w14:paraId="3F47FF9D" w14:textId="0E0C0F97" w:rsidR="007B69C7" w:rsidRDefault="007B69C7" w:rsidP="007B69C7">
      <w:pPr>
        <w:pStyle w:val="berschrift2"/>
        <w:rPr>
          <w:lang w:eastAsia="de-DE"/>
        </w:rPr>
      </w:pPr>
      <w:bookmarkStart w:id="51" w:name="_Toc180767487"/>
      <w:r>
        <w:rPr>
          <w:lang w:eastAsia="de-DE"/>
        </w:rPr>
        <w:t>Anwendungsstruktur</w:t>
      </w:r>
      <w:bookmarkEnd w:id="51"/>
    </w:p>
    <w:p w14:paraId="53AEB688" w14:textId="6AA942A5" w:rsidR="00135382" w:rsidRDefault="00BC0C69" w:rsidP="00BC0C69">
      <w:pPr>
        <w:rPr>
          <w:lang w:eastAsia="de-DE"/>
        </w:rPr>
      </w:pPr>
      <w:r>
        <w:rPr>
          <w:lang w:eastAsia="de-DE"/>
        </w:rPr>
        <w:t>Ursprünglich war im Konzept geplant, die einzelnen Objekttypen</w:t>
      </w:r>
      <w:r w:rsidR="00135382">
        <w:rPr>
          <w:lang w:eastAsia="de-DE"/>
        </w:rPr>
        <w:t xml:space="preserve"> im </w:t>
      </w:r>
      <w:proofErr w:type="spellStart"/>
      <w:r w:rsidR="00135382">
        <w:rPr>
          <w:lang w:eastAsia="de-DE"/>
        </w:rPr>
        <w:t>data</w:t>
      </w:r>
      <w:proofErr w:type="spellEnd"/>
      <w:r w:rsidR="00135382">
        <w:rPr>
          <w:lang w:eastAsia="de-DE"/>
        </w:rPr>
        <w:t>-Modul</w:t>
      </w:r>
      <w:r>
        <w:rPr>
          <w:lang w:eastAsia="de-DE"/>
        </w:rPr>
        <w:t xml:space="preserve"> mit separaten Klassen zu programmieren</w:t>
      </w:r>
      <w:r w:rsidR="00135382">
        <w:rPr>
          <w:lang w:eastAsia="de-DE"/>
        </w:rPr>
        <w:t>. Dies hätte bedeutet, dass jedes Datenobjekt (z.B. eine Übung „</w:t>
      </w:r>
      <w:proofErr w:type="spellStart"/>
      <w:r w:rsidR="00135382">
        <w:rPr>
          <w:lang w:eastAsia="de-DE"/>
        </w:rPr>
        <w:t>exercise</w:t>
      </w:r>
      <w:proofErr w:type="spellEnd"/>
      <w:r w:rsidR="00135382">
        <w:rPr>
          <w:lang w:eastAsia="de-DE"/>
        </w:rPr>
        <w:t>“) eine eigene Instanz der Klasse gewesen wäre</w:t>
      </w:r>
      <w:r>
        <w:rPr>
          <w:lang w:eastAsia="de-DE"/>
        </w:rPr>
        <w:t xml:space="preserve">. </w:t>
      </w:r>
      <w:r w:rsidR="00135382">
        <w:rPr>
          <w:lang w:eastAsia="de-DE"/>
        </w:rPr>
        <w:t>Mehrere Übungen wären in einem Dictionary gespeichert worden. Aus diesem Dictionary heraus würden die Inhalte in einen Dataframe geladen werden, welcher dann schlussendlich auf die SQL-Datenbank gespeichert worden wäre.</w:t>
      </w:r>
    </w:p>
    <w:p w14:paraId="73CACA7F" w14:textId="1207E37C" w:rsidR="00BC0C69" w:rsidRPr="00BC0C69" w:rsidRDefault="00BC0C69" w:rsidP="00BC0C69">
      <w:pPr>
        <w:rPr>
          <w:lang w:eastAsia="de-DE"/>
        </w:rPr>
      </w:pPr>
      <w:r>
        <w:rPr>
          <w:lang w:eastAsia="de-DE"/>
        </w:rPr>
        <w:t>Ein entsprechendes UML-Diagramm dieses Konzepts ist in Abbildung 2 zu sehen.</w:t>
      </w:r>
    </w:p>
    <w:p w14:paraId="7B6E8EE6" w14:textId="40B91513" w:rsidR="00E754F6" w:rsidRDefault="00E754F6" w:rsidP="00E754F6">
      <w:pPr>
        <w:pStyle w:val="Beschriftung"/>
        <w:keepNext/>
      </w:pPr>
      <w:bookmarkStart w:id="52" w:name="_Toc180767407"/>
      <w:r>
        <w:t xml:space="preserve">Abbildung </w:t>
      </w:r>
      <w:r>
        <w:fldChar w:fldCharType="begin"/>
      </w:r>
      <w:r>
        <w:instrText xml:space="preserve"> SEQ Abbildung \* ARABIC </w:instrText>
      </w:r>
      <w:r>
        <w:fldChar w:fldCharType="separate"/>
      </w:r>
      <w:r w:rsidR="00373CCA">
        <w:rPr>
          <w:noProof/>
        </w:rPr>
        <w:t>2</w:t>
      </w:r>
      <w:r>
        <w:fldChar w:fldCharType="end"/>
      </w:r>
      <w:r>
        <w:t>: UML-Diagramm de</w:t>
      </w:r>
      <w:r w:rsidR="00135382">
        <w:t>s</w:t>
      </w:r>
      <w:r>
        <w:t xml:space="preserve"> </w:t>
      </w:r>
      <w:r w:rsidR="00BC0C69">
        <w:t xml:space="preserve">ursprünglich geplanten </w:t>
      </w:r>
      <w:proofErr w:type="spellStart"/>
      <w:r w:rsidR="00135382">
        <w:t>data</w:t>
      </w:r>
      <w:proofErr w:type="spellEnd"/>
      <w:r w:rsidR="00135382">
        <w:t>-Moduls</w:t>
      </w:r>
      <w:bookmarkEnd w:id="52"/>
    </w:p>
    <w:p w14:paraId="702FC90F" w14:textId="77777777" w:rsidR="007B0A35" w:rsidRDefault="007B0A35" w:rsidP="00014EA4">
      <w:pPr>
        <w:jc w:val="center"/>
      </w:pPr>
      <w:r>
        <w:rPr>
          <w:noProof/>
        </w:rPr>
        <w:drawing>
          <wp:inline distT="0" distB="0" distL="0" distR="0" wp14:anchorId="665B592E" wp14:editId="5EE0645A">
            <wp:extent cx="6126480" cy="3393036"/>
            <wp:effectExtent l="0" t="0" r="7620" b="0"/>
            <wp:docPr id="1187544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4407" name="Grafik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43546" cy="3402488"/>
                    </a:xfrm>
                    <a:prstGeom prst="rect">
                      <a:avLst/>
                    </a:prstGeom>
                    <a:noFill/>
                    <a:ln>
                      <a:noFill/>
                    </a:ln>
                  </pic:spPr>
                </pic:pic>
              </a:graphicData>
            </a:graphic>
          </wp:inline>
        </w:drawing>
      </w:r>
    </w:p>
    <w:p w14:paraId="375E3B17" w14:textId="20A64EA2" w:rsidR="00135382" w:rsidRPr="006D3BAE" w:rsidRDefault="006D3BAE" w:rsidP="007B0A35">
      <w:pPr>
        <w:rPr>
          <w:color w:val="FF0000"/>
        </w:rPr>
      </w:pPr>
      <w:r>
        <w:rPr>
          <w:color w:val="FF0000"/>
        </w:rPr>
        <w:t>UML-Diagramm: Ist die Raute als Beziehung immer korrekt?</w:t>
      </w:r>
    </w:p>
    <w:p w14:paraId="3F6B79A0" w14:textId="3F13BA0E" w:rsidR="0049651B" w:rsidRDefault="000452DA" w:rsidP="007B0A35">
      <w:r>
        <w:lastRenderedPageBreak/>
        <w:t xml:space="preserve">Dieses Vorhaben wurde im Implementierungsprozess jedoch recht schnell </w:t>
      </w:r>
      <w:r w:rsidR="001A05D7">
        <w:t xml:space="preserve">in Sprint 1 </w:t>
      </w:r>
      <w:r>
        <w:t>verworfen, da hiermit viele Dinge hätten mehrfach programmiert oder sogar hart codiert werden müssen. Um den Code möglichst dynamisch</w:t>
      </w:r>
      <w:r w:rsidR="00C11A0D">
        <w:t xml:space="preserve"> und schlank</w:t>
      </w:r>
      <w:r>
        <w:t xml:space="preserve"> zu gestalten, wurde im </w:t>
      </w:r>
      <w:proofErr w:type="spellStart"/>
      <w:r>
        <w:t>data</w:t>
      </w:r>
      <w:proofErr w:type="spellEnd"/>
      <w:r>
        <w:t xml:space="preserve">-Modul darauf verzichtet, jede einzelne Tabelle </w:t>
      </w:r>
      <w:proofErr w:type="spellStart"/>
      <w:r>
        <w:t>auszuprogrammieren</w:t>
      </w:r>
      <w:proofErr w:type="spellEnd"/>
      <w:r>
        <w:t xml:space="preserve">, stattdessen wurde mithilfe der bereits beschriebenen db_def.xml ein Weg gefunden, die Tabellen dynamisch zur Laufzeit zu erstellen und zu definieren. Hierin werden auch Beziehungen und sogar Hierarchien zwischen den unterschiedlichen Tabellen definiert, auf die unter anderem über die Business-Logik des </w:t>
      </w:r>
      <w:proofErr w:type="spellStart"/>
      <w:r>
        <w:t>control</w:t>
      </w:r>
      <w:proofErr w:type="spellEnd"/>
      <w:r>
        <w:t>-Moduls zurückgegriffen wird. Damit muss bei Änderungen nicht an vielen unterschiedlichen Stellen die Programmierung geändert werden, sondern alle Tabellen sind Instanzen der gleichen Klasse und können somit auf die gleiche Weise verarbeitet werden. Dies ermöglicht zudem, dass die Export-Funktion nicht nur wie ursprünglich angefordert dem Plan-Objekt zur Verfügung steht, sondern auch alle anderen Objekte bei Bedarf exportiert werden können.</w:t>
      </w:r>
      <w:r w:rsidR="00135382">
        <w:t xml:space="preserve"> Darüber hinaus kann auf diese Weise die starke </w:t>
      </w:r>
      <w:proofErr w:type="spellStart"/>
      <w:r w:rsidR="00135382">
        <w:t>pandas</w:t>
      </w:r>
      <w:proofErr w:type="spellEnd"/>
      <w:r w:rsidR="00135382">
        <w:t xml:space="preserve">-Bibliothek voll genutzt werden, um die Daten in einem </w:t>
      </w:r>
      <w:proofErr w:type="spellStart"/>
      <w:r w:rsidR="00135382">
        <w:t>DataFrame</w:t>
      </w:r>
      <w:proofErr w:type="spellEnd"/>
      <w:r w:rsidR="00135382">
        <w:t xml:space="preserve"> zu verwalten, der direkt in eine SQL-Tabelle geschrieben werden kann. Somit entfällt die Implementierung einiger Logiken, die das ursprüngliche Konzept mit sich gebracht hätte.</w:t>
      </w:r>
    </w:p>
    <w:p w14:paraId="44E18D95" w14:textId="5A624757" w:rsidR="00135382" w:rsidRDefault="00135382" w:rsidP="007B0A35">
      <w:r>
        <w:t>In der folgenden Abbildung 3 ist ein UML-Diagramm der umgesetzten Klassenstruktur zu sehen, aus Platzgründen jedoch ohne Methoden. Man kann sehen, dass mit der neuen Struktur viel weniger Klassen notwendig sind und mehr Funktionen unter zentralen Klassen zusammengefasst werden konnten.</w:t>
      </w:r>
    </w:p>
    <w:p w14:paraId="62BDA852" w14:textId="3A69F535" w:rsidR="00F13AA9" w:rsidRDefault="00F13AA9" w:rsidP="00F13AA9">
      <w:pPr>
        <w:pStyle w:val="Beschriftung"/>
        <w:keepNext/>
      </w:pPr>
      <w:bookmarkStart w:id="53" w:name="_Toc180767408"/>
      <w:r>
        <w:lastRenderedPageBreak/>
        <w:t xml:space="preserve">Abbildung </w:t>
      </w:r>
      <w:r>
        <w:fldChar w:fldCharType="begin"/>
      </w:r>
      <w:r>
        <w:instrText xml:space="preserve"> SEQ Abbildung \* ARABIC </w:instrText>
      </w:r>
      <w:r>
        <w:fldChar w:fldCharType="separate"/>
      </w:r>
      <w:r w:rsidR="00373CCA">
        <w:rPr>
          <w:noProof/>
        </w:rPr>
        <w:t>3</w:t>
      </w:r>
      <w:r>
        <w:fldChar w:fldCharType="end"/>
      </w:r>
      <w:r>
        <w:t>: UML-Diagramm der umgesetzten Klassenstruktur ohne Methoden</w:t>
      </w:r>
      <w:bookmarkEnd w:id="53"/>
    </w:p>
    <w:p w14:paraId="18770DA2" w14:textId="787F979E" w:rsidR="006E411C" w:rsidRDefault="006E411C" w:rsidP="00014EA4">
      <w:pPr>
        <w:jc w:val="center"/>
      </w:pPr>
      <w:r>
        <w:rPr>
          <w:noProof/>
        </w:rPr>
        <w:drawing>
          <wp:inline distT="0" distB="0" distL="0" distR="0" wp14:anchorId="470EC885" wp14:editId="59CEE234">
            <wp:extent cx="6120130" cy="6572250"/>
            <wp:effectExtent l="0" t="0" r="0" b="0"/>
            <wp:docPr id="34797159" name="Grafik 3"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7159" name="Grafik 3" descr="Ein Bild, das Text, Screenshot, Diagramm,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6572250"/>
                    </a:xfrm>
                    <a:prstGeom prst="rect">
                      <a:avLst/>
                    </a:prstGeom>
                    <a:noFill/>
                    <a:ln>
                      <a:noFill/>
                    </a:ln>
                  </pic:spPr>
                </pic:pic>
              </a:graphicData>
            </a:graphic>
          </wp:inline>
        </w:drawing>
      </w:r>
    </w:p>
    <w:p w14:paraId="07EC434B" w14:textId="4FBC6111" w:rsidR="00135382" w:rsidRDefault="00135382" w:rsidP="007B0A35">
      <w:r>
        <w:t>Die Klassen _</w:t>
      </w:r>
      <w:proofErr w:type="spellStart"/>
      <w:r>
        <w:t>DataTable</w:t>
      </w:r>
      <w:proofErr w:type="spellEnd"/>
      <w:r>
        <w:t xml:space="preserve"> und _</w:t>
      </w:r>
      <w:proofErr w:type="spellStart"/>
      <w:r>
        <w:t>DataTableDefinition</w:t>
      </w:r>
      <w:proofErr w:type="spellEnd"/>
      <w:r>
        <w:t xml:space="preserve"> wurden als </w:t>
      </w:r>
      <w:proofErr w:type="spellStart"/>
      <w:r>
        <w:t>protected</w:t>
      </w:r>
      <w:proofErr w:type="spellEnd"/>
      <w:r>
        <w:t xml:space="preserve"> markiert, da es nicht möglich sein soll, diese von außerhalb des </w:t>
      </w:r>
      <w:proofErr w:type="spellStart"/>
      <w:r>
        <w:t>data</w:t>
      </w:r>
      <w:proofErr w:type="spellEnd"/>
      <w:r>
        <w:t>-Moduls zu instanziieren. Gleiches gilt für die Klasse _</w:t>
      </w:r>
      <w:proofErr w:type="spellStart"/>
      <w:r>
        <w:t>MainWindow</w:t>
      </w:r>
      <w:proofErr w:type="spellEnd"/>
      <w:r>
        <w:t xml:space="preserve"> des </w:t>
      </w:r>
      <w:proofErr w:type="spellStart"/>
      <w:r>
        <w:t>view</w:t>
      </w:r>
      <w:proofErr w:type="spellEnd"/>
      <w:r>
        <w:t>-Moduls.</w:t>
      </w:r>
    </w:p>
    <w:p w14:paraId="6A377C4E" w14:textId="2FA5FAF4" w:rsidR="006E411C" w:rsidRDefault="00135382" w:rsidP="007B0A35">
      <w:r>
        <w:t xml:space="preserve">Ein UML-Klassendiagramm des </w:t>
      </w:r>
      <w:proofErr w:type="spellStart"/>
      <w:r>
        <w:t>data</w:t>
      </w:r>
      <w:proofErr w:type="spellEnd"/>
      <w:r>
        <w:t xml:space="preserve">-Moduls mitsamt den implementierten Methoden ist aus Platzgründen in Anhang 1 zu </w:t>
      </w:r>
      <w:r w:rsidR="00991AEB">
        <w:t>finden</w:t>
      </w:r>
      <w:r>
        <w:t>.</w:t>
      </w:r>
    </w:p>
    <w:p w14:paraId="52B642F9" w14:textId="77777777" w:rsidR="00D82F2C" w:rsidRDefault="00D82F2C" w:rsidP="007B0A35"/>
    <w:p w14:paraId="2A65AC9E" w14:textId="441E41B5" w:rsidR="00D82F2C" w:rsidRDefault="00135382" w:rsidP="001A05D7">
      <w:pPr>
        <w:keepNext/>
        <w:keepLines/>
      </w:pPr>
      <w:r>
        <w:lastRenderedPageBreak/>
        <w:t>Für die Datenbankstruktur wurde ein ER-Diagramm erstellt, um die Zusammenhänge zu visualisieren. Dieses ist in der folgenden Abbildung 4 zu sehen und zeigt die unterschiedlichen Tabellen. Die Haupttabellen sind blau, die Beziehungstabellen gelb und die untergeordneten Tabellen orange markiert. Zusätzlich gibt es noch eine grün markierte Tabelle, die eben sowohl eine untergeordnete Tabelle als auch eine Beziehungstabelle ist. Alle Felder mit „ID“ im Namen sind von Typ „INTEGER“, die sonstigen Felder sind von Typ „TEXT“.</w:t>
      </w:r>
    </w:p>
    <w:p w14:paraId="2360C441" w14:textId="5A95A560" w:rsidR="00E754F6" w:rsidRDefault="00E754F6" w:rsidP="00E754F6">
      <w:pPr>
        <w:pStyle w:val="Beschriftung"/>
        <w:keepNext/>
      </w:pPr>
      <w:bookmarkStart w:id="54" w:name="_Toc180767409"/>
      <w:r>
        <w:t xml:space="preserve">Abbildung </w:t>
      </w:r>
      <w:r>
        <w:fldChar w:fldCharType="begin"/>
      </w:r>
      <w:r>
        <w:instrText xml:space="preserve"> SEQ Abbildung \* ARABIC </w:instrText>
      </w:r>
      <w:r>
        <w:fldChar w:fldCharType="separate"/>
      </w:r>
      <w:r w:rsidR="00373CCA">
        <w:rPr>
          <w:noProof/>
        </w:rPr>
        <w:t>4</w:t>
      </w:r>
      <w:r>
        <w:fldChar w:fldCharType="end"/>
      </w:r>
      <w:r>
        <w:t>: ER-Diagramm der Datenbankstruktur</w:t>
      </w:r>
      <w:bookmarkEnd w:id="54"/>
    </w:p>
    <w:p w14:paraId="0441AB75" w14:textId="77777777" w:rsidR="007B0A35" w:rsidRPr="00532560" w:rsidRDefault="007B0A35" w:rsidP="00014EA4">
      <w:pPr>
        <w:jc w:val="center"/>
      </w:pPr>
      <w:r w:rsidRPr="004F3531">
        <w:rPr>
          <w:rFonts w:cs="Arial"/>
          <w:noProof/>
        </w:rPr>
        <w:drawing>
          <wp:inline distT="0" distB="0" distL="0" distR="0" wp14:anchorId="17655D93" wp14:editId="3CF3C537">
            <wp:extent cx="6224611" cy="2847267"/>
            <wp:effectExtent l="0" t="0" r="5080" b="0"/>
            <wp:docPr id="680753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305" name="Grafik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224611" cy="2847267"/>
                    </a:xfrm>
                    <a:prstGeom prst="rect">
                      <a:avLst/>
                    </a:prstGeom>
                    <a:noFill/>
                    <a:ln>
                      <a:noFill/>
                    </a:ln>
                  </pic:spPr>
                </pic:pic>
              </a:graphicData>
            </a:graphic>
          </wp:inline>
        </w:drawing>
      </w:r>
    </w:p>
    <w:p w14:paraId="585D7044" w14:textId="77777777" w:rsidR="0049651B" w:rsidRDefault="0049651B" w:rsidP="007B69C7">
      <w:pPr>
        <w:rPr>
          <w:lang w:eastAsia="de-DE"/>
        </w:rPr>
      </w:pPr>
    </w:p>
    <w:p w14:paraId="46DB0FB7" w14:textId="4C86F55E" w:rsidR="00894EAD" w:rsidRDefault="00894EAD" w:rsidP="00894EAD">
      <w:pPr>
        <w:keepNext/>
        <w:rPr>
          <w:lang w:eastAsia="de-DE"/>
        </w:rPr>
      </w:pPr>
      <w:r>
        <w:rPr>
          <w:lang w:eastAsia="de-DE"/>
        </w:rPr>
        <w:lastRenderedPageBreak/>
        <w:t>Zur Veranschaulichung der implementierten Prozesse ist in Abbildung 5 ein Aktivitätsdiagramm des Prozesses „Export eines Objekts“ zu finden.</w:t>
      </w:r>
    </w:p>
    <w:p w14:paraId="4A8ECF8F" w14:textId="645D7499" w:rsidR="00894EAD" w:rsidRDefault="00894EAD" w:rsidP="00894EAD">
      <w:pPr>
        <w:pStyle w:val="Beschriftung"/>
        <w:keepNext/>
      </w:pPr>
      <w:bookmarkStart w:id="55" w:name="_Toc180767410"/>
      <w:r>
        <w:t xml:space="preserve">Abbildung </w:t>
      </w:r>
      <w:r>
        <w:fldChar w:fldCharType="begin"/>
      </w:r>
      <w:r>
        <w:instrText xml:space="preserve"> SEQ Abbildung \* ARABIC </w:instrText>
      </w:r>
      <w:r>
        <w:fldChar w:fldCharType="separate"/>
      </w:r>
      <w:r w:rsidR="00373CCA">
        <w:rPr>
          <w:noProof/>
        </w:rPr>
        <w:t>5</w:t>
      </w:r>
      <w:r>
        <w:fldChar w:fldCharType="end"/>
      </w:r>
      <w:r>
        <w:t xml:space="preserve">: </w:t>
      </w:r>
      <w:r w:rsidR="007817BC">
        <w:t>UML-</w:t>
      </w:r>
      <w:r>
        <w:t>Aktivitätsdiagramm "Export eines Objekts"</w:t>
      </w:r>
      <w:bookmarkEnd w:id="55"/>
    </w:p>
    <w:p w14:paraId="31E8E480" w14:textId="34B4C86E" w:rsidR="00894EAD" w:rsidRDefault="00894EAD" w:rsidP="00014EA4">
      <w:pPr>
        <w:jc w:val="center"/>
        <w:rPr>
          <w:lang w:eastAsia="de-DE"/>
        </w:rPr>
      </w:pPr>
      <w:r w:rsidRPr="00894EAD">
        <w:rPr>
          <w:noProof/>
          <w:lang w:eastAsia="de-DE"/>
        </w:rPr>
        <w:drawing>
          <wp:inline distT="0" distB="0" distL="0" distR="0" wp14:anchorId="2FF39EB1" wp14:editId="0C32F401">
            <wp:extent cx="6050280" cy="6776590"/>
            <wp:effectExtent l="0" t="0" r="7620" b="5715"/>
            <wp:docPr id="1896241761"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41761" name="Grafik 1" descr="Ein Bild, das Text, Screenshot, Diagramm, Schrif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0512" cy="6788051"/>
                    </a:xfrm>
                    <a:prstGeom prst="rect">
                      <a:avLst/>
                    </a:prstGeom>
                    <a:noFill/>
                    <a:ln>
                      <a:noFill/>
                    </a:ln>
                  </pic:spPr>
                </pic:pic>
              </a:graphicData>
            </a:graphic>
          </wp:inline>
        </w:drawing>
      </w:r>
    </w:p>
    <w:p w14:paraId="4056B7BA" w14:textId="0D15E6EE" w:rsidR="00C11A0D" w:rsidRPr="00C11A0D" w:rsidRDefault="00C11A0D" w:rsidP="007B69C7">
      <w:pPr>
        <w:rPr>
          <w:color w:val="FF0000"/>
          <w:lang w:eastAsia="de-DE"/>
        </w:rPr>
      </w:pPr>
      <w:r w:rsidRPr="00C11A0D">
        <w:rPr>
          <w:color w:val="FF0000"/>
          <w:lang w:eastAsia="de-DE"/>
        </w:rPr>
        <w:t>Aktivitätsdiagramm überarbeiten (Objektart auswählen</w:t>
      </w:r>
      <w:r>
        <w:rPr>
          <w:color w:val="FF0000"/>
          <w:lang w:eastAsia="de-DE"/>
        </w:rPr>
        <w:t>; PDF/JPG</w:t>
      </w:r>
      <w:r w:rsidRPr="00C11A0D">
        <w:rPr>
          <w:color w:val="FF0000"/>
          <w:lang w:eastAsia="de-DE"/>
        </w:rPr>
        <w:t>)</w:t>
      </w:r>
    </w:p>
    <w:p w14:paraId="0C0AABB9" w14:textId="3BE0F654" w:rsidR="00894EAD" w:rsidRPr="00373CCA" w:rsidRDefault="001A05D7" w:rsidP="007B69C7">
      <w:pPr>
        <w:rPr>
          <w:color w:val="FF0000"/>
          <w:lang w:eastAsia="de-DE"/>
        </w:rPr>
      </w:pPr>
      <w:r w:rsidRPr="00373CCA">
        <w:rPr>
          <w:color w:val="FF0000"/>
          <w:lang w:eastAsia="de-DE"/>
        </w:rPr>
        <w:t xml:space="preserve">Der Export eines Objektes war ursprünglich als PDF geplant, damit die Datei einfach geteilt und gelesen werden kann und zudem Links direkt geöffnet werden können. Aufgrund technischer Schwierigkeiten mit PyQt5 und dem Drucken von Widgets gegen Ende des Sprint 4 wurde jedoch auf die Erstellung einer Bilddatei ausgewichen, die einfach das aktuell angezeigte Widget als Screenshot speichert. Falls in der </w:t>
      </w:r>
      <w:proofErr w:type="spellStart"/>
      <w:r w:rsidRPr="00373CCA">
        <w:rPr>
          <w:color w:val="FF0000"/>
          <w:lang w:eastAsia="de-DE"/>
        </w:rPr>
        <w:t>Finalisierungsphase</w:t>
      </w:r>
      <w:proofErr w:type="spellEnd"/>
      <w:r w:rsidRPr="00373CCA">
        <w:rPr>
          <w:color w:val="FF0000"/>
          <w:lang w:eastAsia="de-DE"/>
        </w:rPr>
        <w:t xml:space="preserve"> die technische Hürde noch überwunden werden kann, wird der Export auf PDF umgestellt.</w:t>
      </w:r>
    </w:p>
    <w:p w14:paraId="1DF44084" w14:textId="77777777" w:rsidR="001A05D7" w:rsidRDefault="001A05D7" w:rsidP="007B69C7">
      <w:pPr>
        <w:rPr>
          <w:lang w:eastAsia="de-DE"/>
        </w:rPr>
      </w:pPr>
    </w:p>
    <w:p w14:paraId="380EB0F8" w14:textId="3D52DC5B" w:rsidR="000452DA" w:rsidRDefault="000452DA" w:rsidP="003421FE">
      <w:pPr>
        <w:pStyle w:val="berschrift2"/>
        <w:rPr>
          <w:lang w:eastAsia="de-DE"/>
        </w:rPr>
      </w:pPr>
      <w:bookmarkStart w:id="56" w:name="_Toc180767488"/>
      <w:r>
        <w:rPr>
          <w:lang w:eastAsia="de-DE"/>
        </w:rPr>
        <w:t>Technische Schuld</w:t>
      </w:r>
      <w:bookmarkEnd w:id="56"/>
    </w:p>
    <w:p w14:paraId="4D5746E7" w14:textId="5419C629" w:rsidR="000452DA" w:rsidRDefault="000452DA" w:rsidP="000452DA">
      <w:pPr>
        <w:rPr>
          <w:lang w:eastAsia="de-DE"/>
        </w:rPr>
      </w:pPr>
      <w:r>
        <w:rPr>
          <w:lang w:eastAsia="de-DE"/>
        </w:rPr>
        <w:t>Im aktuellen Stand der Implementierung wurden folgende Anforderungen noch nicht umgesetzt:</w:t>
      </w:r>
    </w:p>
    <w:p w14:paraId="16649F6B" w14:textId="425274A3" w:rsidR="000452DA" w:rsidRDefault="000452DA" w:rsidP="000452DA">
      <w:pPr>
        <w:pStyle w:val="Listenabsatz"/>
        <w:numPr>
          <w:ilvl w:val="0"/>
          <w:numId w:val="43"/>
        </w:numPr>
        <w:rPr>
          <w:lang w:eastAsia="de-DE"/>
        </w:rPr>
      </w:pPr>
      <w:r>
        <w:rPr>
          <w:lang w:eastAsia="de-DE"/>
        </w:rPr>
        <w:t>Terminierung eines Trainingsplans auf ein bestimmtes Datum</w:t>
      </w:r>
    </w:p>
    <w:p w14:paraId="6503E6CA" w14:textId="3361DDB2" w:rsidR="000452DA" w:rsidRDefault="000452DA" w:rsidP="000452DA">
      <w:pPr>
        <w:pStyle w:val="Listenabsatz"/>
        <w:numPr>
          <w:ilvl w:val="1"/>
          <w:numId w:val="43"/>
        </w:numPr>
        <w:rPr>
          <w:lang w:eastAsia="de-DE"/>
        </w:rPr>
      </w:pPr>
      <w:r>
        <w:rPr>
          <w:lang w:eastAsia="de-DE"/>
        </w:rPr>
        <w:t>Grund: Zeitmangel</w:t>
      </w:r>
    </w:p>
    <w:p w14:paraId="3EA42367" w14:textId="173C8A75" w:rsidR="000452DA" w:rsidRDefault="000452DA" w:rsidP="000452DA">
      <w:pPr>
        <w:pStyle w:val="Listenabsatz"/>
        <w:numPr>
          <w:ilvl w:val="0"/>
          <w:numId w:val="43"/>
        </w:numPr>
        <w:rPr>
          <w:lang w:eastAsia="de-DE"/>
        </w:rPr>
      </w:pPr>
      <w:r>
        <w:rPr>
          <w:lang w:eastAsia="de-DE"/>
        </w:rPr>
        <w:t>Anzeige der Terminierungen von Trainingsplänen i</w:t>
      </w:r>
      <w:r w:rsidR="00C11A0D">
        <w:rPr>
          <w:lang w:eastAsia="de-DE"/>
        </w:rPr>
        <w:t>n einem</w:t>
      </w:r>
      <w:r>
        <w:rPr>
          <w:lang w:eastAsia="de-DE"/>
        </w:rPr>
        <w:t xml:space="preserve"> Kalender-Widget auf dem Startbildschirm</w:t>
      </w:r>
    </w:p>
    <w:p w14:paraId="2B6BF63C" w14:textId="69BE4405" w:rsidR="000452DA" w:rsidRDefault="000452DA" w:rsidP="000452DA">
      <w:pPr>
        <w:pStyle w:val="Listenabsatz"/>
        <w:numPr>
          <w:ilvl w:val="1"/>
          <w:numId w:val="43"/>
        </w:numPr>
        <w:rPr>
          <w:lang w:eastAsia="de-DE"/>
        </w:rPr>
      </w:pPr>
      <w:r>
        <w:rPr>
          <w:lang w:eastAsia="de-DE"/>
        </w:rPr>
        <w:t>Grund: Zeitmangel</w:t>
      </w:r>
    </w:p>
    <w:p w14:paraId="4B410D73" w14:textId="06CDDDF6" w:rsidR="000452DA" w:rsidRDefault="000452DA" w:rsidP="000452DA">
      <w:pPr>
        <w:pStyle w:val="Listenabsatz"/>
        <w:numPr>
          <w:ilvl w:val="0"/>
          <w:numId w:val="43"/>
        </w:numPr>
        <w:rPr>
          <w:lang w:eastAsia="de-DE"/>
        </w:rPr>
      </w:pPr>
      <w:r>
        <w:rPr>
          <w:lang w:eastAsia="de-DE"/>
        </w:rPr>
        <w:t>Konsolidierte</w:t>
      </w:r>
      <w:r w:rsidR="00C11A0D">
        <w:rPr>
          <w:lang w:eastAsia="de-DE"/>
        </w:rPr>
        <w:t>/Aggregierte</w:t>
      </w:r>
      <w:r>
        <w:rPr>
          <w:lang w:eastAsia="de-DE"/>
        </w:rPr>
        <w:t xml:space="preserve"> Darstellung der Ressourcen unterhalb eines Trainingsplans</w:t>
      </w:r>
    </w:p>
    <w:p w14:paraId="6735D24C" w14:textId="4E2319E7" w:rsidR="000452DA" w:rsidRDefault="000452DA" w:rsidP="000452DA">
      <w:pPr>
        <w:pStyle w:val="Listenabsatz"/>
        <w:numPr>
          <w:ilvl w:val="1"/>
          <w:numId w:val="43"/>
        </w:numPr>
        <w:rPr>
          <w:lang w:eastAsia="de-DE"/>
        </w:rPr>
      </w:pPr>
      <w:r>
        <w:rPr>
          <w:lang w:eastAsia="de-DE"/>
        </w:rPr>
        <w:t>Grund: technische Schwierigkeiten</w:t>
      </w:r>
    </w:p>
    <w:p w14:paraId="66001A18" w14:textId="36B4E935" w:rsidR="000452DA" w:rsidRDefault="000452DA" w:rsidP="000452DA">
      <w:pPr>
        <w:rPr>
          <w:lang w:eastAsia="de-DE"/>
        </w:rPr>
      </w:pPr>
      <w:r>
        <w:rPr>
          <w:lang w:eastAsia="de-DE"/>
        </w:rPr>
        <w:t xml:space="preserve">Diese als optional definierten Anforderungen konnten aus den genannten Gründen </w:t>
      </w:r>
      <w:r w:rsidR="00C11A0D">
        <w:rPr>
          <w:lang w:eastAsia="de-DE"/>
        </w:rPr>
        <w:t>im Projektverlauf</w:t>
      </w:r>
      <w:r>
        <w:rPr>
          <w:lang w:eastAsia="de-DE"/>
        </w:rPr>
        <w:t xml:space="preserve"> nicht umgesetzt werden.</w:t>
      </w:r>
    </w:p>
    <w:p w14:paraId="391F62DE" w14:textId="77777777" w:rsidR="000452DA" w:rsidRPr="000452DA" w:rsidRDefault="000452DA" w:rsidP="000452DA">
      <w:pPr>
        <w:rPr>
          <w:lang w:eastAsia="de-DE"/>
        </w:rPr>
      </w:pPr>
    </w:p>
    <w:p w14:paraId="324F973E" w14:textId="698540AA" w:rsidR="003421FE" w:rsidRDefault="003421FE" w:rsidP="003421FE">
      <w:pPr>
        <w:pStyle w:val="berschrift2"/>
        <w:rPr>
          <w:lang w:eastAsia="de-DE"/>
        </w:rPr>
      </w:pPr>
      <w:bookmarkStart w:id="57" w:name="_Toc180767489"/>
      <w:r>
        <w:rPr>
          <w:lang w:eastAsia="de-DE"/>
        </w:rPr>
        <w:t>Benutzeranleitung</w:t>
      </w:r>
      <w:bookmarkEnd w:id="57"/>
    </w:p>
    <w:p w14:paraId="31C3A616" w14:textId="1293C018" w:rsidR="00373CCA" w:rsidRDefault="00373CCA" w:rsidP="00373CCA">
      <w:pPr>
        <w:pStyle w:val="berschrift3"/>
        <w:rPr>
          <w:lang w:eastAsia="de-DE"/>
        </w:rPr>
      </w:pPr>
      <w:r>
        <w:rPr>
          <w:lang w:eastAsia="de-DE"/>
        </w:rPr>
        <w:t>Objekte in der A</w:t>
      </w:r>
      <w:r>
        <w:rPr>
          <w:lang w:eastAsia="de-DE"/>
        </w:rPr>
        <w:t>nwendung</w:t>
      </w:r>
    </w:p>
    <w:p w14:paraId="3896A71C" w14:textId="0E6D1EB8" w:rsidR="00373CCA" w:rsidRDefault="00373CCA" w:rsidP="00373CCA">
      <w:pPr>
        <w:rPr>
          <w:lang w:eastAsia="de-DE"/>
        </w:rPr>
      </w:pPr>
      <w:r>
        <w:rPr>
          <w:lang w:eastAsia="de-DE"/>
        </w:rPr>
        <w:t>In der Anwendung gibt es fünf verschiedene Objekte: Plan, Einheit, Übung, Kategorie und Ressource.</w:t>
      </w:r>
    </w:p>
    <w:p w14:paraId="408606D3" w14:textId="44338024" w:rsidR="00373CCA" w:rsidRDefault="00373CCA" w:rsidP="00373CCA">
      <w:r>
        <w:rPr>
          <w:lang w:eastAsia="de-DE"/>
        </w:rPr>
        <w:t xml:space="preserve">Eine Ressource ist ein </w:t>
      </w:r>
      <w:r>
        <w:t>Material bzw. Gerät, das für eine Übung benötigt wird</w:t>
      </w:r>
      <w:r>
        <w:t xml:space="preserve"> und kann ausschließlich mit Übungen verknüpft werden.</w:t>
      </w:r>
    </w:p>
    <w:p w14:paraId="06C1D3C6" w14:textId="0A8AB4BB" w:rsidR="00373CCA" w:rsidRDefault="00373CCA" w:rsidP="00373CCA">
      <w:r>
        <w:t>Eine Kategorie ist eine Möglichkeit, ähnliche Übungen und Einheiten zu gruppieren, um später einfacher danach suchen zu können.</w:t>
      </w:r>
    </w:p>
    <w:p w14:paraId="0BE0846B" w14:textId="3E2C28CC" w:rsidR="00373CCA" w:rsidRDefault="00373CCA" w:rsidP="00373CCA">
      <w:pPr>
        <w:rPr>
          <w:lang w:eastAsia="de-DE"/>
        </w:rPr>
      </w:pPr>
      <w:r>
        <w:rPr>
          <w:lang w:eastAsia="de-DE"/>
        </w:rPr>
        <w:t>Eine Übung ist eine k</w:t>
      </w:r>
      <w:r>
        <w:rPr>
          <w:lang w:eastAsia="de-DE"/>
        </w:rPr>
        <w:t>urze, in sich geschlossene und zeitlich begrenzte Anweisung zur Ausführung von Tätigkeiten</w:t>
      </w:r>
      <w:r>
        <w:rPr>
          <w:lang w:eastAsia="de-DE"/>
        </w:rPr>
        <w:t xml:space="preserve"> und kann mit Einheiten, Ressourcen und Kategorien verknüpft werden.</w:t>
      </w:r>
    </w:p>
    <w:p w14:paraId="3F44AC87" w14:textId="262CD88B" w:rsidR="00373CCA" w:rsidRDefault="00373CCA" w:rsidP="00373CCA">
      <w:pPr>
        <w:rPr>
          <w:lang w:eastAsia="de-DE"/>
        </w:rPr>
      </w:pPr>
      <w:r>
        <w:rPr>
          <w:lang w:eastAsia="de-DE"/>
        </w:rPr>
        <w:t xml:space="preserve">Eine Einheit ist ein </w:t>
      </w:r>
      <w:r>
        <w:rPr>
          <w:lang w:eastAsia="de-DE"/>
        </w:rPr>
        <w:t xml:space="preserve">Zusammenschluss mehrerer thematisch zusammenhängender </w:t>
      </w:r>
      <w:r>
        <w:rPr>
          <w:lang w:eastAsia="de-DE"/>
        </w:rPr>
        <w:t>Ü</w:t>
      </w:r>
      <w:r>
        <w:rPr>
          <w:lang w:eastAsia="de-DE"/>
        </w:rPr>
        <w:t>bungen</w:t>
      </w:r>
      <w:r>
        <w:rPr>
          <w:lang w:eastAsia="de-DE"/>
        </w:rPr>
        <w:t xml:space="preserve"> und kann mit Plänen, Übungen und Kategorien verknüpft werden.</w:t>
      </w:r>
    </w:p>
    <w:p w14:paraId="6C995E04" w14:textId="5F3DDDF4" w:rsidR="00373CCA" w:rsidRDefault="00373CCA" w:rsidP="00373CCA">
      <w:pPr>
        <w:rPr>
          <w:lang w:eastAsia="de-DE"/>
        </w:rPr>
      </w:pPr>
      <w:r>
        <w:rPr>
          <w:lang w:eastAsia="de-DE"/>
        </w:rPr>
        <w:t xml:space="preserve">Ein Plan ist ein </w:t>
      </w:r>
      <w:r>
        <w:rPr>
          <w:lang w:eastAsia="de-DE"/>
        </w:rPr>
        <w:t xml:space="preserve">Zusammenschluss mehrerer </w:t>
      </w:r>
      <w:r>
        <w:rPr>
          <w:lang w:eastAsia="de-DE"/>
        </w:rPr>
        <w:t>E</w:t>
      </w:r>
      <w:r>
        <w:rPr>
          <w:lang w:eastAsia="de-DE"/>
        </w:rPr>
        <w:t xml:space="preserve">inheiten, </w:t>
      </w:r>
      <w:r>
        <w:rPr>
          <w:lang w:eastAsia="de-DE"/>
        </w:rPr>
        <w:t>um</w:t>
      </w:r>
      <w:r>
        <w:rPr>
          <w:lang w:eastAsia="de-DE"/>
        </w:rPr>
        <w:t xml:space="preserve"> einen kompletten Trainingstag </w:t>
      </w:r>
      <w:r>
        <w:rPr>
          <w:lang w:eastAsia="de-DE"/>
        </w:rPr>
        <w:t xml:space="preserve">zu </w:t>
      </w:r>
      <w:r>
        <w:rPr>
          <w:lang w:eastAsia="de-DE"/>
        </w:rPr>
        <w:t>umfass</w:t>
      </w:r>
      <w:r>
        <w:rPr>
          <w:lang w:eastAsia="de-DE"/>
        </w:rPr>
        <w:t>en. Ein Plan kann nur mit Übungen verknüpft werden.</w:t>
      </w:r>
    </w:p>
    <w:p w14:paraId="476AAAF3" w14:textId="77777777" w:rsidR="00373CCA" w:rsidRPr="00373CCA" w:rsidRDefault="00373CCA" w:rsidP="00373CCA">
      <w:pPr>
        <w:rPr>
          <w:lang w:eastAsia="de-DE"/>
        </w:rPr>
      </w:pPr>
    </w:p>
    <w:p w14:paraId="4DCE4738" w14:textId="1E9E1621" w:rsidR="00CB5644" w:rsidRDefault="00CB5644" w:rsidP="00CB5644">
      <w:pPr>
        <w:pStyle w:val="berschrift3"/>
        <w:rPr>
          <w:lang w:eastAsia="de-DE"/>
        </w:rPr>
      </w:pPr>
      <w:r>
        <w:rPr>
          <w:lang w:eastAsia="de-DE"/>
        </w:rPr>
        <w:t>Startbildschirm</w:t>
      </w:r>
    </w:p>
    <w:p w14:paraId="0C8435DB" w14:textId="7B7AD300" w:rsidR="00CB5644" w:rsidRDefault="00373CCA" w:rsidP="00CB5644">
      <w:pPr>
        <w:rPr>
          <w:lang w:eastAsia="de-DE"/>
        </w:rPr>
      </w:pPr>
      <w:r>
        <w:rPr>
          <w:lang w:eastAsia="de-DE"/>
        </w:rPr>
        <w:t>Der Startbildschirm ist der Bildschirm, der sich direkt nach dem Start der Anwendung öffnet. Von hier aus kann man fast alle Funktionen der Anwendung ausführen. Der Startbildschirm ist aufgeteilt in einen oberen, einen linken und einen rechten Bereich. Siehe hierzu Abbildung 6.</w:t>
      </w:r>
    </w:p>
    <w:p w14:paraId="6FD8D785" w14:textId="460F8484" w:rsidR="00373CCA" w:rsidRDefault="00373CCA" w:rsidP="00CB5644">
      <w:pPr>
        <w:rPr>
          <w:lang w:eastAsia="de-DE"/>
        </w:rPr>
      </w:pPr>
      <w:r>
        <w:rPr>
          <w:lang w:eastAsia="de-DE"/>
        </w:rPr>
        <w:t>Im oberen Bereich befinden sich die Buttons, um Änderungen an den Daten zu verwerfen, also auf den zuletzt in der Datenbank gesicherten Stand zurückzusetzen, oder zu sichern, also auf die Datenbank zu speichern.</w:t>
      </w:r>
    </w:p>
    <w:p w14:paraId="42E0B6E1" w14:textId="237B22D8" w:rsidR="00373CCA" w:rsidRDefault="00373CCA" w:rsidP="00CB5644">
      <w:pPr>
        <w:rPr>
          <w:lang w:eastAsia="de-DE"/>
        </w:rPr>
      </w:pPr>
      <w:r>
        <w:rPr>
          <w:lang w:eastAsia="de-DE"/>
        </w:rPr>
        <w:t xml:space="preserve">Im linken Bereich befinden sich für jedes der fünf pflegbaren Objekte (Plan, Einheit, Übung, Kategorie, Ressource) ein eigener Bereich mit Buttons und einer Tabelle der existierenden Einträge. Dabei hat jedes Objekt einen Button für die Anlage und einen weiteren für die Suche. Beim Plan ist </w:t>
      </w:r>
      <w:r>
        <w:rPr>
          <w:lang w:eastAsia="de-DE"/>
        </w:rPr>
        <w:lastRenderedPageBreak/>
        <w:t>zusätzlich noch ein Button für den Export verfügbar - um diese Funktion auszuführen, muss in der Tabelle rechts daneben ein Eintrag ausgewählt worden sein. In jeder Tabelle des Startbildschirms ist es möglich, einen Eintrag per Doppelklick direkt im Anzeigen-Modus aufzurufen.</w:t>
      </w:r>
    </w:p>
    <w:p w14:paraId="4DDDC48A" w14:textId="00F5EAD4" w:rsidR="00373CCA" w:rsidRDefault="00373CCA" w:rsidP="00CB5644">
      <w:pPr>
        <w:rPr>
          <w:lang w:eastAsia="de-DE"/>
        </w:rPr>
      </w:pPr>
      <w:r>
        <w:rPr>
          <w:lang w:eastAsia="de-DE"/>
        </w:rPr>
        <w:t xml:space="preserve">Im rechten Bereich befindet sich eine Gesamtübersicht der Datenbank als Baumstruktur. Hier kann zu jedem in der Anwendung gespeicherten Objekt direkt auf einen Blick nachvollzogen werden, zu welchen anderen Objekten dieses verknüpft ist und mit welchen Werten das Objekt gepflegt ist. </w:t>
      </w:r>
      <w:r w:rsidR="004153E0">
        <w:rPr>
          <w:lang w:eastAsia="de-DE"/>
        </w:rPr>
        <w:t xml:space="preserve">Jede Ebene kann aufgeklappt werden, um die verknüpften Objekteinträge anzuzeigen, wie beispielhaft in Abbildung 6 zu sehen. </w:t>
      </w:r>
      <w:r>
        <w:rPr>
          <w:lang w:eastAsia="de-DE"/>
        </w:rPr>
        <w:t>Diese Baumstruktur aktualisiert sich nach jeder Änderung an den Daten der Anwendung.</w:t>
      </w:r>
    </w:p>
    <w:p w14:paraId="532F512A" w14:textId="1DFCB181" w:rsidR="00373CCA" w:rsidRDefault="00373CCA" w:rsidP="00373CCA">
      <w:pPr>
        <w:pStyle w:val="Beschriftung"/>
        <w:keepNext/>
      </w:pPr>
      <w:bookmarkStart w:id="58" w:name="_Toc180767411"/>
      <w:r>
        <w:t xml:space="preserve">Abbildung </w:t>
      </w:r>
      <w:r>
        <w:fldChar w:fldCharType="begin"/>
      </w:r>
      <w:r>
        <w:instrText xml:space="preserve"> SEQ Abbildung \* ARABIC </w:instrText>
      </w:r>
      <w:r>
        <w:fldChar w:fldCharType="separate"/>
      </w:r>
      <w:r>
        <w:rPr>
          <w:noProof/>
        </w:rPr>
        <w:t>6</w:t>
      </w:r>
      <w:r>
        <w:fldChar w:fldCharType="end"/>
      </w:r>
      <w:r>
        <w:t>: Startbildschirm der Anwendung</w:t>
      </w:r>
      <w:bookmarkEnd w:id="58"/>
    </w:p>
    <w:p w14:paraId="47D6EB15" w14:textId="1ACD0261" w:rsidR="00014EA4" w:rsidRDefault="00373CCA" w:rsidP="00014EA4">
      <w:pPr>
        <w:jc w:val="center"/>
        <w:rPr>
          <w:lang w:eastAsia="de-DE"/>
        </w:rPr>
      </w:pPr>
      <w:r w:rsidRPr="00373CCA">
        <w:rPr>
          <w:lang w:eastAsia="de-DE"/>
        </w:rPr>
        <w:drawing>
          <wp:inline distT="0" distB="0" distL="0" distR="0" wp14:anchorId="45E0F36B" wp14:editId="34AB1241">
            <wp:extent cx="6120130" cy="4001135"/>
            <wp:effectExtent l="0" t="0" r="0" b="0"/>
            <wp:docPr id="47328539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5399" name="Grafik 1" descr="Ein Bild, das Text, Screenshot, Zahl, Software enthält.&#10;&#10;Automatisch generierte Beschreibung"/>
                    <pic:cNvPicPr/>
                  </pic:nvPicPr>
                  <pic:blipFill>
                    <a:blip r:embed="rId20"/>
                    <a:stretch>
                      <a:fillRect/>
                    </a:stretch>
                  </pic:blipFill>
                  <pic:spPr>
                    <a:xfrm>
                      <a:off x="0" y="0"/>
                      <a:ext cx="6120130" cy="4001135"/>
                    </a:xfrm>
                    <a:prstGeom prst="rect">
                      <a:avLst/>
                    </a:prstGeom>
                  </pic:spPr>
                </pic:pic>
              </a:graphicData>
            </a:graphic>
          </wp:inline>
        </w:drawing>
      </w:r>
    </w:p>
    <w:p w14:paraId="75EBAA50" w14:textId="77777777" w:rsidR="00014EA4" w:rsidRDefault="00014EA4" w:rsidP="00CB5644">
      <w:pPr>
        <w:rPr>
          <w:lang w:eastAsia="de-DE"/>
        </w:rPr>
      </w:pPr>
    </w:p>
    <w:p w14:paraId="2A1C67F4" w14:textId="2B555E98" w:rsidR="00373CCA" w:rsidRDefault="00373CCA" w:rsidP="00CB5644">
      <w:pPr>
        <w:pStyle w:val="berschrift3"/>
        <w:rPr>
          <w:lang w:eastAsia="de-DE"/>
        </w:rPr>
      </w:pPr>
      <w:r>
        <w:rPr>
          <w:lang w:eastAsia="de-DE"/>
        </w:rPr>
        <w:t>Suchbildschirm</w:t>
      </w:r>
    </w:p>
    <w:p w14:paraId="30334090" w14:textId="591FE952" w:rsidR="00373CCA" w:rsidRDefault="00373CCA" w:rsidP="00373CCA">
      <w:pPr>
        <w:rPr>
          <w:lang w:eastAsia="de-DE"/>
        </w:rPr>
      </w:pPr>
      <w:r>
        <w:rPr>
          <w:lang w:eastAsia="de-DE"/>
        </w:rPr>
        <w:t>Bei einem Klick auf einen der „Suchen“-Buttons auf dem Startbildschirm öffnet sich der Suchbildschirm für das jeweilige Objekt. Siehe hierzu Abbildung 7.</w:t>
      </w:r>
    </w:p>
    <w:p w14:paraId="418C66E8" w14:textId="6F2476AE" w:rsidR="00373CCA" w:rsidRDefault="00373CCA" w:rsidP="00373CCA">
      <w:pPr>
        <w:rPr>
          <w:lang w:eastAsia="de-DE"/>
        </w:rPr>
      </w:pPr>
      <w:r>
        <w:rPr>
          <w:lang w:eastAsia="de-DE"/>
        </w:rPr>
        <w:t>Auf dem Suchbildschirm wird oben links der Name des ausgewählten Objekts und rechts daneben werden alle Einträge dieses Objektes in Tabellenform angezeigt. In dieser Tabelle sind alle gepflegten Daten zum Objekt ersichtlich. Zusätzlich können unterhalb der Tabelle in der Strukturübersicht die existierenden Verknüpfungen der Einträge in einer Baumstruktur nachvollzogen werden.</w:t>
      </w:r>
    </w:p>
    <w:p w14:paraId="7D89852D" w14:textId="70D3A208" w:rsidR="00373CCA" w:rsidRDefault="00373CCA" w:rsidP="00373CCA">
      <w:pPr>
        <w:rPr>
          <w:lang w:eastAsia="de-DE"/>
        </w:rPr>
      </w:pPr>
      <w:r>
        <w:rPr>
          <w:lang w:eastAsia="de-DE"/>
        </w:rPr>
        <w:t xml:space="preserve">Vom Suchbildschirm aus kann man einen Eintrag der Tabelle selektieren und danach einen der Buttons „Anzeigen“, „Bearbeiten“ oder „Exportieren“ klicken, um die entsprechende Funktion auszuführen. Alternativ kann auch per Doppelklick auf einen Tabelleneintrag direkt in die Anzeige des </w:t>
      </w:r>
      <w:r>
        <w:rPr>
          <w:lang w:eastAsia="de-DE"/>
        </w:rPr>
        <w:lastRenderedPageBreak/>
        <w:t>entsprechenden Eintrags gesprungen werden. Über den Button „Abbrechen“ wird wieder zurück auf den Startbildschirm gesprungen.</w:t>
      </w:r>
    </w:p>
    <w:p w14:paraId="741BD600" w14:textId="0FC1D35A" w:rsidR="00373CCA" w:rsidRDefault="00373CCA" w:rsidP="00373CCA">
      <w:pPr>
        <w:pStyle w:val="Beschriftung"/>
        <w:keepNext/>
      </w:pPr>
      <w:bookmarkStart w:id="59" w:name="_Toc180767412"/>
      <w:r>
        <w:t xml:space="preserve">Abbildung </w:t>
      </w:r>
      <w:r>
        <w:fldChar w:fldCharType="begin"/>
      </w:r>
      <w:r>
        <w:instrText xml:space="preserve"> SEQ Abbildung \* ARABIC </w:instrText>
      </w:r>
      <w:r>
        <w:fldChar w:fldCharType="separate"/>
      </w:r>
      <w:r>
        <w:rPr>
          <w:noProof/>
        </w:rPr>
        <w:t>7</w:t>
      </w:r>
      <w:r>
        <w:fldChar w:fldCharType="end"/>
      </w:r>
      <w:r>
        <w:t>: Suchbildschirm Übung</w:t>
      </w:r>
      <w:bookmarkEnd w:id="59"/>
    </w:p>
    <w:p w14:paraId="1E1C1CED" w14:textId="4694842F" w:rsidR="00373CCA" w:rsidRDefault="00373CCA" w:rsidP="00373CCA">
      <w:pPr>
        <w:rPr>
          <w:lang w:eastAsia="de-DE"/>
        </w:rPr>
      </w:pPr>
      <w:r w:rsidRPr="00373CCA">
        <w:rPr>
          <w:lang w:eastAsia="de-DE"/>
        </w:rPr>
        <w:drawing>
          <wp:inline distT="0" distB="0" distL="0" distR="0" wp14:anchorId="4A9FCA3A" wp14:editId="4FD8FF86">
            <wp:extent cx="6120130" cy="4139565"/>
            <wp:effectExtent l="0" t="0" r="0" b="0"/>
            <wp:docPr id="19045940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9408" name="Grafik 1" descr="Ein Bild, das Text, Screenshot, Zahl, Schrift enthält.&#10;&#10;Automatisch generierte Beschreibung"/>
                    <pic:cNvPicPr/>
                  </pic:nvPicPr>
                  <pic:blipFill>
                    <a:blip r:embed="rId21"/>
                    <a:stretch>
                      <a:fillRect/>
                    </a:stretch>
                  </pic:blipFill>
                  <pic:spPr>
                    <a:xfrm>
                      <a:off x="0" y="0"/>
                      <a:ext cx="6120130" cy="4139565"/>
                    </a:xfrm>
                    <a:prstGeom prst="rect">
                      <a:avLst/>
                    </a:prstGeom>
                  </pic:spPr>
                </pic:pic>
              </a:graphicData>
            </a:graphic>
          </wp:inline>
        </w:drawing>
      </w:r>
    </w:p>
    <w:p w14:paraId="449E4080" w14:textId="77777777" w:rsidR="00373CCA" w:rsidRDefault="00373CCA" w:rsidP="00373CCA">
      <w:pPr>
        <w:rPr>
          <w:lang w:eastAsia="de-DE"/>
        </w:rPr>
      </w:pPr>
    </w:p>
    <w:p w14:paraId="292325C7" w14:textId="6D6605F2" w:rsidR="00373CCA" w:rsidRDefault="00373CCA" w:rsidP="00373CCA">
      <w:pPr>
        <w:pStyle w:val="berschrift3"/>
        <w:rPr>
          <w:lang w:eastAsia="de-DE"/>
        </w:rPr>
      </w:pPr>
      <w:r>
        <w:rPr>
          <w:lang w:eastAsia="de-DE"/>
        </w:rPr>
        <w:t>Detailbildschirm eines Objekteintrags</w:t>
      </w:r>
    </w:p>
    <w:p w14:paraId="7DE7F45C" w14:textId="3EC911AB" w:rsidR="00373CCA" w:rsidRDefault="00373CCA" w:rsidP="00373CCA">
      <w:pPr>
        <w:rPr>
          <w:lang w:eastAsia="de-DE"/>
        </w:rPr>
      </w:pPr>
      <w:r>
        <w:rPr>
          <w:lang w:eastAsia="de-DE"/>
        </w:rPr>
        <w:t xml:space="preserve">Nach Ausführung einer der Funktionen „Anlegen“, „Anzeigen“ oder „Bearbeiten“, bzw. Ausführung eines Doppelklicks auf einen Tabelleneintrag im Start- oder Suchbildschirm, wird auf den Detailbildschirm des ausgewählten Objekteintrags gesprungen. Der Detailbildschirm ist in Abbildung 8 zu sehen. </w:t>
      </w:r>
    </w:p>
    <w:p w14:paraId="2C324EEF" w14:textId="6B357E27" w:rsidR="00373CCA" w:rsidRDefault="00373CCA" w:rsidP="00373CCA">
      <w:pPr>
        <w:rPr>
          <w:lang w:eastAsia="de-DE"/>
        </w:rPr>
      </w:pPr>
      <w:r>
        <w:rPr>
          <w:lang w:eastAsia="de-DE"/>
        </w:rPr>
        <w:t xml:space="preserve">Auf dem Detailbildschirm sind alle Daten des ausgewählten Eintrags zu sehen, sofern ein existierender Eintrag ausgewählt wurde. </w:t>
      </w:r>
      <w:r>
        <w:rPr>
          <w:lang w:eastAsia="de-DE"/>
        </w:rPr>
        <w:t xml:space="preserve">Im Beispiel der Übung sind die Felder „Name“, „Beschreibung“, „Dauer“ und „Video URL“ zu sehen, zusätzlich können noch Kategorien und Ressourcen verknüpft werden. </w:t>
      </w:r>
      <w:r>
        <w:rPr>
          <w:lang w:eastAsia="de-DE"/>
        </w:rPr>
        <w:t xml:space="preserve">Vom Detailbildschirm aus sind die Funktionen „Speichern“ und „Löschen“ verfügbar je nachdem, ob der Bildschirm im </w:t>
      </w:r>
      <w:r>
        <w:rPr>
          <w:lang w:eastAsia="de-DE"/>
        </w:rPr>
        <w:t>Anlage-</w:t>
      </w:r>
      <w:r>
        <w:rPr>
          <w:lang w:eastAsia="de-DE"/>
        </w:rPr>
        <w:t>, Anzeige- oder Bearbeitungsmodus geöffnet wurde.</w:t>
      </w:r>
      <w:r w:rsidRPr="00373CCA">
        <w:rPr>
          <w:lang w:eastAsia="de-DE"/>
        </w:rPr>
        <w:t xml:space="preserve"> </w:t>
      </w:r>
      <w:r>
        <w:rPr>
          <w:lang w:eastAsia="de-DE"/>
        </w:rPr>
        <w:t>In jedem Modus kann über den Button „Abbrechen“ wieder zurück auf den Startbildschirm gesprungen werden.</w:t>
      </w:r>
    </w:p>
    <w:p w14:paraId="71B538B8" w14:textId="41E16AAB" w:rsidR="00373CCA" w:rsidRDefault="00373CCA" w:rsidP="00373CCA">
      <w:pPr>
        <w:rPr>
          <w:lang w:eastAsia="de-DE"/>
        </w:rPr>
      </w:pPr>
      <w:r>
        <w:rPr>
          <w:lang w:eastAsia="de-DE"/>
        </w:rPr>
        <w:t>Im Anlagemodus sind alle Datenfelder leer, außerdem ist nur die Funktion „Speichern“ verfügbar.</w:t>
      </w:r>
    </w:p>
    <w:p w14:paraId="791E33FC" w14:textId="68A560C6" w:rsidR="00373CCA" w:rsidRDefault="00373CCA" w:rsidP="00373CCA">
      <w:pPr>
        <w:rPr>
          <w:lang w:eastAsia="de-DE"/>
        </w:rPr>
      </w:pPr>
      <w:r>
        <w:rPr>
          <w:lang w:eastAsia="de-DE"/>
        </w:rPr>
        <w:t>Im Anzeigemodus sind alle Datenfelder mit den entsprechenden Daten gefüllt, aber nicht bearbeitbar. Die existierenden Verknüpfungen werden in den Tabellen angezeigt und können nicht verändert werden. Es ist nur die Funktion „Löschen“ verfügbar.</w:t>
      </w:r>
    </w:p>
    <w:p w14:paraId="308DA02B" w14:textId="4A722E12" w:rsidR="00373CCA" w:rsidRDefault="00373CCA" w:rsidP="00373CCA">
      <w:pPr>
        <w:rPr>
          <w:lang w:eastAsia="de-DE"/>
        </w:rPr>
      </w:pPr>
      <w:r>
        <w:rPr>
          <w:lang w:eastAsia="de-DE"/>
        </w:rPr>
        <w:lastRenderedPageBreak/>
        <w:t>Im Bearbeitungsmodus sind alle Datenfelder mit den entsprechenden Daten gefüllt und bearbeitbar. Auch die existierenden Verknüpfungen können bearbeitet werden. Es sind beide Funktionen „Speichern“ und „Löschen“ verfügbar.</w:t>
      </w:r>
    </w:p>
    <w:p w14:paraId="5A3D095E" w14:textId="1D23D3FD" w:rsidR="00373CCA" w:rsidRDefault="00373CCA" w:rsidP="00373CCA">
      <w:pPr>
        <w:rPr>
          <w:lang w:eastAsia="de-DE"/>
        </w:rPr>
      </w:pPr>
      <w:r>
        <w:rPr>
          <w:lang w:eastAsia="de-DE"/>
        </w:rPr>
        <w:t>Die Verknüpfung von anderen Objekteinträgen geschieht per einfachem Klick auf die entsprechende Zeile der Tabelle, sowohl zum Aktivieren der Verknüpfung als auch zum Deaktivieren. Alle beim Speichern markierten Einträge werden entsprechend gespeichert und alle nicht markierten Einträge werden ggf. als Verknüpfung gelöscht.</w:t>
      </w:r>
    </w:p>
    <w:p w14:paraId="145FD212" w14:textId="4E45F434" w:rsidR="004153E0" w:rsidRDefault="004153E0" w:rsidP="00373CCA">
      <w:pPr>
        <w:rPr>
          <w:lang w:eastAsia="de-DE"/>
        </w:rPr>
      </w:pPr>
      <w:r>
        <w:rPr>
          <w:lang w:eastAsia="de-DE"/>
        </w:rPr>
        <w:t>Beim Löschen eines Objekteintrags werden der Eintrag selbst sowie alle Verknüpfungen zu anderen Einträgen gelöscht. Die erfolgreiche Löschung wird mit einer Meldung in der Anwendung bestätigt.</w:t>
      </w:r>
    </w:p>
    <w:p w14:paraId="65E31A31" w14:textId="5685FF4B" w:rsidR="00373CCA" w:rsidRDefault="00373CCA" w:rsidP="00373CCA">
      <w:pPr>
        <w:pStyle w:val="Beschriftung"/>
        <w:keepNext/>
      </w:pPr>
      <w:bookmarkStart w:id="60" w:name="_Toc180767413"/>
      <w:r>
        <w:t xml:space="preserve">Abbildung </w:t>
      </w:r>
      <w:r>
        <w:fldChar w:fldCharType="begin"/>
      </w:r>
      <w:r>
        <w:instrText xml:space="preserve"> SEQ Abbildung \* ARABIC </w:instrText>
      </w:r>
      <w:r>
        <w:fldChar w:fldCharType="separate"/>
      </w:r>
      <w:r>
        <w:rPr>
          <w:noProof/>
        </w:rPr>
        <w:t>8</w:t>
      </w:r>
      <w:r>
        <w:fldChar w:fldCharType="end"/>
      </w:r>
      <w:r>
        <w:t>: Detailbildschirm einer Übung im Bearbeitungsmodus</w:t>
      </w:r>
      <w:bookmarkEnd w:id="60"/>
    </w:p>
    <w:p w14:paraId="1F42318E" w14:textId="24A7786B" w:rsidR="00373CCA" w:rsidRDefault="00373CCA" w:rsidP="00373CCA">
      <w:pPr>
        <w:rPr>
          <w:lang w:eastAsia="de-DE"/>
        </w:rPr>
      </w:pPr>
      <w:r w:rsidRPr="00373CCA">
        <w:rPr>
          <w:lang w:eastAsia="de-DE"/>
        </w:rPr>
        <w:drawing>
          <wp:inline distT="0" distB="0" distL="0" distR="0" wp14:anchorId="47C36A14" wp14:editId="6E7D09DC">
            <wp:extent cx="6120130" cy="5116195"/>
            <wp:effectExtent l="0" t="0" r="0" b="8255"/>
            <wp:docPr id="1603552359"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2359" name="Grafik 1" descr="Ein Bild, das Text, Screenshot, Zahl, Software enthält.&#10;&#10;Automatisch generierte Beschreibung"/>
                    <pic:cNvPicPr/>
                  </pic:nvPicPr>
                  <pic:blipFill>
                    <a:blip r:embed="rId22"/>
                    <a:stretch>
                      <a:fillRect/>
                    </a:stretch>
                  </pic:blipFill>
                  <pic:spPr>
                    <a:xfrm>
                      <a:off x="0" y="0"/>
                      <a:ext cx="6120130" cy="5116195"/>
                    </a:xfrm>
                    <a:prstGeom prst="rect">
                      <a:avLst/>
                    </a:prstGeom>
                  </pic:spPr>
                </pic:pic>
              </a:graphicData>
            </a:graphic>
          </wp:inline>
        </w:drawing>
      </w:r>
    </w:p>
    <w:p w14:paraId="73040DE3" w14:textId="77777777" w:rsidR="00373CCA" w:rsidRPr="00373CCA" w:rsidRDefault="00373CCA" w:rsidP="00373CCA">
      <w:pPr>
        <w:rPr>
          <w:lang w:eastAsia="de-DE"/>
        </w:rPr>
      </w:pPr>
    </w:p>
    <w:p w14:paraId="4ED4DFD3" w14:textId="629AB222" w:rsidR="00CB5644" w:rsidRDefault="00373CCA" w:rsidP="00CB5644">
      <w:pPr>
        <w:pStyle w:val="berschrift3"/>
        <w:rPr>
          <w:lang w:eastAsia="de-DE"/>
        </w:rPr>
      </w:pPr>
      <w:r>
        <w:rPr>
          <w:lang w:eastAsia="de-DE"/>
        </w:rPr>
        <w:t>Exportbildschirm eines Objekteintrags</w:t>
      </w:r>
    </w:p>
    <w:p w14:paraId="2CF26948" w14:textId="58E465E0" w:rsidR="00373CCA" w:rsidRPr="00373CCA" w:rsidRDefault="00373CCA" w:rsidP="00373CCA">
      <w:pPr>
        <w:rPr>
          <w:lang w:eastAsia="de-DE"/>
        </w:rPr>
      </w:pPr>
      <w:r>
        <w:rPr>
          <w:lang w:eastAsia="de-DE"/>
        </w:rPr>
        <w:t xml:space="preserve">Nach Ausführung der Funktion „Exportieren“, entweder im Startbildschirm für den Plan oder im Suchbildschirm für jedes beliebige Objekt, erscheint der Exportbildschirm des jeweiligen Objekteintrages. Dieser Exportbildschirm ist beispielhaft für einen Plan in Abbildung 9 zu sehen. </w:t>
      </w:r>
    </w:p>
    <w:p w14:paraId="0EAA1E61" w14:textId="45460EAE" w:rsidR="00CB5644" w:rsidRDefault="00373CCA" w:rsidP="00CB5644">
      <w:pPr>
        <w:rPr>
          <w:lang w:eastAsia="de-DE"/>
        </w:rPr>
      </w:pPr>
      <w:r>
        <w:rPr>
          <w:lang w:eastAsia="de-DE"/>
        </w:rPr>
        <w:t xml:space="preserve">Auf dem Exportbildschirm sind im Beispielfall die Daten des Plans und aller verknüpften Objekteinträge als einfache Website zu sehen. Diese Website kann durch Ausführen der „Drucken“-Funktion </w:t>
      </w:r>
      <w:r>
        <w:rPr>
          <w:lang w:eastAsia="de-DE"/>
        </w:rPr>
        <w:lastRenderedPageBreak/>
        <w:t>als PDF gespeichert werden, wobei in einem Dialog der Dateiname und -</w:t>
      </w:r>
      <w:proofErr w:type="spellStart"/>
      <w:r>
        <w:rPr>
          <w:lang w:eastAsia="de-DE"/>
        </w:rPr>
        <w:t>speicherort</w:t>
      </w:r>
      <w:proofErr w:type="spellEnd"/>
      <w:r>
        <w:rPr>
          <w:lang w:eastAsia="de-DE"/>
        </w:rPr>
        <w:t xml:space="preserve"> ausgewählt werden kann.</w:t>
      </w:r>
    </w:p>
    <w:p w14:paraId="6DFD5E92" w14:textId="5DB02B75" w:rsidR="00373CCA" w:rsidRDefault="00373CCA" w:rsidP="00CB5644">
      <w:pPr>
        <w:rPr>
          <w:lang w:eastAsia="de-DE"/>
        </w:rPr>
      </w:pPr>
      <w:r>
        <w:rPr>
          <w:lang w:eastAsia="de-DE"/>
        </w:rPr>
        <w:t>Falls ein anderes Objekt als ein Plan exportiert wird, geschieht dies nicht als PDF, sondern als JPG-Bilddatei, die einen Screenshot der ausgeklappten Baumstruktur des ausgewählten Objekteintrages zeigt.</w:t>
      </w:r>
    </w:p>
    <w:p w14:paraId="1B644705" w14:textId="208154D1" w:rsidR="00373CCA" w:rsidRDefault="00373CCA" w:rsidP="00373CCA">
      <w:pPr>
        <w:pStyle w:val="Beschriftung"/>
        <w:keepNext/>
      </w:pPr>
      <w:bookmarkStart w:id="61" w:name="_Toc180767414"/>
      <w:r>
        <w:t xml:space="preserve">Abbildung </w:t>
      </w:r>
      <w:r>
        <w:fldChar w:fldCharType="begin"/>
      </w:r>
      <w:r>
        <w:instrText xml:space="preserve"> SEQ Abbildung \* ARABIC </w:instrText>
      </w:r>
      <w:r>
        <w:fldChar w:fldCharType="separate"/>
      </w:r>
      <w:r>
        <w:rPr>
          <w:noProof/>
        </w:rPr>
        <w:t>9</w:t>
      </w:r>
      <w:r>
        <w:fldChar w:fldCharType="end"/>
      </w:r>
      <w:r>
        <w:t>: Exportbildschirm eines Plans</w:t>
      </w:r>
      <w:bookmarkEnd w:id="61"/>
    </w:p>
    <w:p w14:paraId="7052CE9D" w14:textId="1120369C" w:rsidR="00373CCA" w:rsidRDefault="00373CCA" w:rsidP="00CB5644">
      <w:pPr>
        <w:rPr>
          <w:lang w:eastAsia="de-DE"/>
        </w:rPr>
      </w:pPr>
      <w:r w:rsidRPr="00373CCA">
        <w:rPr>
          <w:lang w:eastAsia="de-DE"/>
        </w:rPr>
        <w:drawing>
          <wp:inline distT="0" distB="0" distL="0" distR="0" wp14:anchorId="1BDBB4D9" wp14:editId="34F80E37">
            <wp:extent cx="6120130" cy="6569075"/>
            <wp:effectExtent l="0" t="0" r="0" b="0"/>
            <wp:docPr id="252980331"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80331" name="Grafik 1" descr="Ein Bild, das Text, Elektronik, Screenshot, Display enthält.&#10;&#10;Automatisch generierte Beschreibung"/>
                    <pic:cNvPicPr/>
                  </pic:nvPicPr>
                  <pic:blipFill>
                    <a:blip r:embed="rId23"/>
                    <a:stretch>
                      <a:fillRect/>
                    </a:stretch>
                  </pic:blipFill>
                  <pic:spPr>
                    <a:xfrm>
                      <a:off x="0" y="0"/>
                      <a:ext cx="6120130" cy="6569075"/>
                    </a:xfrm>
                    <a:prstGeom prst="rect">
                      <a:avLst/>
                    </a:prstGeom>
                  </pic:spPr>
                </pic:pic>
              </a:graphicData>
            </a:graphic>
          </wp:inline>
        </w:drawing>
      </w:r>
    </w:p>
    <w:p w14:paraId="5D3DAE18" w14:textId="77777777" w:rsidR="00373CCA" w:rsidRDefault="00373CCA" w:rsidP="00CB5644">
      <w:pPr>
        <w:rPr>
          <w:lang w:eastAsia="de-DE"/>
        </w:rPr>
      </w:pPr>
    </w:p>
    <w:p w14:paraId="23601BF7" w14:textId="6EA8DF89" w:rsidR="007B69C7" w:rsidRDefault="0046365B" w:rsidP="00D35CA9">
      <w:pPr>
        <w:pStyle w:val="berschrift1"/>
        <w:pageBreakBefore/>
        <w:ind w:left="431" w:hanging="431"/>
      </w:pPr>
      <w:bookmarkStart w:id="62" w:name="_Toc180767490"/>
      <w:r>
        <w:lastRenderedPageBreak/>
        <w:t>Testprotokoll</w:t>
      </w:r>
      <w:bookmarkEnd w:id="62"/>
    </w:p>
    <w:p w14:paraId="1E3FB0DD" w14:textId="55D5FBC6" w:rsidR="00B800B5" w:rsidRDefault="00B800B5" w:rsidP="00525A45">
      <w:pPr>
        <w:pStyle w:val="berschrift2"/>
        <w:rPr>
          <w:lang w:eastAsia="de-DE"/>
        </w:rPr>
      </w:pPr>
      <w:bookmarkStart w:id="63" w:name="_Toc180767491"/>
      <w:r>
        <w:rPr>
          <w:lang w:eastAsia="de-DE"/>
        </w:rPr>
        <w:t>Testumgebung</w:t>
      </w:r>
      <w:r w:rsidR="00B03E72">
        <w:rPr>
          <w:lang w:eastAsia="de-DE"/>
        </w:rPr>
        <w:t xml:space="preserve"> und Testvorbereitung</w:t>
      </w:r>
      <w:bookmarkEnd w:id="63"/>
    </w:p>
    <w:p w14:paraId="77FF207D" w14:textId="46F819D4" w:rsidR="001F3482" w:rsidRDefault="00B319B7" w:rsidP="001F3482">
      <w:pPr>
        <w:rPr>
          <w:lang w:eastAsia="de-DE"/>
        </w:rPr>
      </w:pPr>
      <w:r>
        <w:rPr>
          <w:lang w:eastAsia="de-DE"/>
        </w:rPr>
        <w:t>Als Ausgang für die meisten der nachfolgenden Tests wird eine frisch ausgelieferte Applikation ohne bestehende Datenbank vorausgesetzt.</w:t>
      </w:r>
    </w:p>
    <w:p w14:paraId="400997E9" w14:textId="75FD045C" w:rsidR="00B319B7" w:rsidRDefault="00B319B7" w:rsidP="001F3482">
      <w:pPr>
        <w:rPr>
          <w:lang w:eastAsia="de-DE"/>
        </w:rPr>
      </w:pPr>
      <w:r>
        <w:rPr>
          <w:lang w:eastAsia="de-DE"/>
        </w:rPr>
        <w:t>Für einige Tests ist es aber sinnvoll, eine vorab befüllte Datenbank zu nutzen, um bei eventuell auftretenden Fehlern in den Testfällen keinen Komplettstillstand der Tests zu riskieren. Hierfür wird eine Datenbank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mit ausgeliefert, die bei Bedarf als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kopiert und verwendet werden kann.</w:t>
      </w:r>
    </w:p>
    <w:p w14:paraId="23A1991E" w14:textId="4377BBFE" w:rsidR="00B03E72" w:rsidRDefault="00B03E72" w:rsidP="001F3482">
      <w:pPr>
        <w:rPr>
          <w:lang w:eastAsia="de-DE"/>
        </w:rPr>
      </w:pPr>
      <w:r>
        <w:rPr>
          <w:lang w:eastAsia="de-DE"/>
        </w:rPr>
        <w:t xml:space="preserve">Zur Analyse der Datenbankdatei kann die portable Version des „SQLite Browser“ verwendet werden, die hier heruntergeladen werden kann: </w:t>
      </w:r>
      <w:hyperlink r:id="rId24" w:history="1">
        <w:r w:rsidRPr="009F2961">
          <w:rPr>
            <w:rStyle w:val="Hyperlink"/>
            <w:lang w:eastAsia="de-DE"/>
          </w:rPr>
          <w:t>https://sqlitebrowser.org/dl/</w:t>
        </w:r>
      </w:hyperlink>
      <w:r>
        <w:rPr>
          <w:lang w:eastAsia="de-DE"/>
        </w:rPr>
        <w:t>.</w:t>
      </w:r>
    </w:p>
    <w:p w14:paraId="2AEE4E72" w14:textId="77777777" w:rsidR="001F3482" w:rsidRDefault="001F3482" w:rsidP="001F3482">
      <w:pPr>
        <w:rPr>
          <w:lang w:eastAsia="de-DE"/>
        </w:rPr>
      </w:pPr>
    </w:p>
    <w:p w14:paraId="537DD278" w14:textId="2DF85336" w:rsidR="00B800B5" w:rsidRDefault="00525A45" w:rsidP="00525A45">
      <w:pPr>
        <w:pStyle w:val="berschrift2"/>
        <w:rPr>
          <w:lang w:eastAsia="de-DE"/>
        </w:rPr>
      </w:pPr>
      <w:bookmarkStart w:id="64" w:name="_Toc180767492"/>
      <w:r>
        <w:rPr>
          <w:lang w:eastAsia="de-DE"/>
        </w:rPr>
        <w:t>Testfälle</w:t>
      </w:r>
      <w:bookmarkEnd w:id="64"/>
    </w:p>
    <w:p w14:paraId="3756550A" w14:textId="3161D421" w:rsidR="00B319B7" w:rsidRDefault="00B319B7" w:rsidP="001F3482">
      <w:pPr>
        <w:rPr>
          <w:lang w:eastAsia="de-DE"/>
        </w:rPr>
      </w:pPr>
      <w:r>
        <w:rPr>
          <w:lang w:eastAsia="de-DE"/>
        </w:rPr>
        <w:t>Generell ist es sinnvoll, die nachfolgenden Testfälle sequenziell abzuarbeiten, da diese z.T. inhaltlich aufeinander aufbauen.</w:t>
      </w:r>
    </w:p>
    <w:p w14:paraId="27071F3A" w14:textId="77777777" w:rsidR="007148D1" w:rsidRDefault="007148D1" w:rsidP="007148D1">
      <w:pPr>
        <w:rPr>
          <w:lang w:eastAsia="de-DE"/>
        </w:rPr>
      </w:pPr>
    </w:p>
    <w:p w14:paraId="0EAB56E2" w14:textId="02105E86" w:rsidR="00C111B3" w:rsidRDefault="00C111B3" w:rsidP="007148D1">
      <w:pPr>
        <w:rPr>
          <w:color w:val="FF0000"/>
          <w:lang w:eastAsia="de-DE"/>
        </w:rPr>
      </w:pPr>
      <w:r>
        <w:rPr>
          <w:color w:val="FF0000"/>
          <w:lang w:eastAsia="de-DE"/>
        </w:rPr>
        <w:t>Testfälle auf aktuellen Stand anpassen</w:t>
      </w:r>
    </w:p>
    <w:p w14:paraId="139BE23C" w14:textId="0E37D321" w:rsidR="006D3BAE" w:rsidRDefault="006D3BAE" w:rsidP="007148D1">
      <w:pPr>
        <w:rPr>
          <w:color w:val="FF0000"/>
          <w:lang w:eastAsia="de-DE"/>
        </w:rPr>
      </w:pPr>
      <w:r>
        <w:rPr>
          <w:color w:val="FF0000"/>
          <w:lang w:eastAsia="de-DE"/>
        </w:rPr>
        <w:t xml:space="preserve">Tests mit finalem </w:t>
      </w:r>
      <w:proofErr w:type="spellStart"/>
      <w:r>
        <w:rPr>
          <w:color w:val="FF0000"/>
          <w:lang w:eastAsia="de-DE"/>
        </w:rPr>
        <w:t>Build</w:t>
      </w:r>
      <w:proofErr w:type="spellEnd"/>
      <w:r>
        <w:rPr>
          <w:color w:val="FF0000"/>
          <w:lang w:eastAsia="de-DE"/>
        </w:rPr>
        <w:t xml:space="preserve"> erneut durchführen!</w:t>
      </w:r>
    </w:p>
    <w:p w14:paraId="736523AB" w14:textId="0DDCCA8D" w:rsidR="00C111B3" w:rsidRPr="006D3BAE" w:rsidRDefault="00C111B3" w:rsidP="007148D1">
      <w:pPr>
        <w:rPr>
          <w:color w:val="FF0000"/>
          <w:lang w:eastAsia="de-DE"/>
        </w:rPr>
      </w:pPr>
      <w:r>
        <w:rPr>
          <w:color w:val="FF0000"/>
          <w:lang w:eastAsia="de-DE"/>
        </w:rPr>
        <w:t>Weitere Testfälle für neue Funktionen hinzufügen</w:t>
      </w:r>
    </w:p>
    <w:p w14:paraId="360C80F7" w14:textId="77777777" w:rsidR="006D3BAE" w:rsidRPr="007148D1" w:rsidRDefault="006D3BAE" w:rsidP="007148D1">
      <w:pPr>
        <w:rPr>
          <w:lang w:eastAsia="de-DE"/>
        </w:rPr>
      </w:pPr>
    </w:p>
    <w:p w14:paraId="1D3B7D47" w14:textId="40BD2884" w:rsidR="00525A45" w:rsidRDefault="00525A45" w:rsidP="00525A45">
      <w:pPr>
        <w:pStyle w:val="berschrift3"/>
        <w:rPr>
          <w:lang w:eastAsia="de-DE"/>
        </w:rPr>
      </w:pPr>
      <w:r>
        <w:rPr>
          <w:lang w:eastAsia="de-DE"/>
        </w:rPr>
        <w:t xml:space="preserve">Testfall </w:t>
      </w:r>
      <w:r w:rsidR="00B319B7">
        <w:rPr>
          <w:lang w:eastAsia="de-DE"/>
        </w:rPr>
        <w:t>1: Applikationsstart und Anlage der Datenbank</w:t>
      </w:r>
    </w:p>
    <w:p w14:paraId="34FF1FE8" w14:textId="43BD0251" w:rsidR="00B319B7" w:rsidRDefault="00B319B7" w:rsidP="00B319B7">
      <w:pPr>
        <w:rPr>
          <w:lang w:eastAsia="de-DE"/>
        </w:rPr>
      </w:pPr>
      <w:r w:rsidRPr="001007B5">
        <w:rPr>
          <w:b/>
          <w:lang w:eastAsia="de-DE"/>
        </w:rPr>
        <w:t>Vorbedingungen:</w:t>
      </w:r>
      <w:r>
        <w:rPr>
          <w:lang w:eastAsia="de-DE"/>
        </w:rPr>
        <w:t xml:space="preserve"> Die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existiert noch nicht.</w:t>
      </w:r>
    </w:p>
    <w:p w14:paraId="75E1C96E" w14:textId="688CFDDB" w:rsidR="00B319B7" w:rsidRDefault="00B319B7" w:rsidP="00B319B7">
      <w:pPr>
        <w:rPr>
          <w:lang w:eastAsia="de-DE"/>
        </w:rPr>
      </w:pPr>
      <w:r w:rsidRPr="001007B5">
        <w:rPr>
          <w:b/>
          <w:lang w:eastAsia="de-DE"/>
        </w:rPr>
        <w:t>Ablauf:</w:t>
      </w:r>
      <w:r>
        <w:rPr>
          <w:lang w:eastAsia="de-DE"/>
        </w:rPr>
        <w:t xml:space="preserve"> </w:t>
      </w:r>
      <w:r w:rsidR="001007B5">
        <w:rPr>
          <w:lang w:eastAsia="de-DE"/>
        </w:rPr>
        <w:t xml:space="preserve">Die </w:t>
      </w:r>
      <w:r>
        <w:rPr>
          <w:lang w:eastAsia="de-DE"/>
        </w:rPr>
        <w:t>Applikation wird gestartet</w:t>
      </w:r>
      <w:r w:rsidR="001007B5">
        <w:rPr>
          <w:lang w:eastAsia="de-DE"/>
        </w:rPr>
        <w:t>.</w:t>
      </w:r>
    </w:p>
    <w:p w14:paraId="26148C55" w14:textId="56A8BC6D" w:rsidR="00B319B7" w:rsidRDefault="00B319B7" w:rsidP="00B319B7">
      <w:pPr>
        <w:rPr>
          <w:lang w:eastAsia="de-DE"/>
        </w:rPr>
      </w:pPr>
      <w:r w:rsidRPr="001007B5">
        <w:rPr>
          <w:b/>
          <w:lang w:eastAsia="de-DE"/>
        </w:rPr>
        <w:t>Erwartetes Ergebnis:</w:t>
      </w:r>
      <w:r>
        <w:rPr>
          <w:lang w:eastAsia="de-DE"/>
        </w:rPr>
        <w:t xml:space="preserve"> 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wird angelegt und enthält alle definierten Datenbanken mit den definierten Feldern. Die Applikation wird gestartet und zeigt den Hauptbildschirm </w:t>
      </w:r>
      <w:r w:rsidRPr="009B7485">
        <w:rPr>
          <w:color w:val="FF0000"/>
          <w:lang w:eastAsia="de-DE"/>
        </w:rPr>
        <w:t>mit der Auswahlmöglichkeit der anzulegenden Tabellen, verschiedenen Buttons, einem Platzhalter für die Übersicht der angelegten Objekte (Baumstruktur) und eine Kalenderansicht</w:t>
      </w:r>
      <w:r>
        <w:rPr>
          <w:lang w:eastAsia="de-DE"/>
        </w:rPr>
        <w:t>.</w:t>
      </w:r>
    </w:p>
    <w:p w14:paraId="30D75F3F" w14:textId="74FD87C2" w:rsidR="00B319B7" w:rsidRPr="00B319B7" w:rsidRDefault="00B319B7" w:rsidP="00B319B7">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w:t>
      </w:r>
      <w:r w:rsidR="00770CB0" w:rsidRPr="00770CB0">
        <w:rPr>
          <w:lang w:eastAsia="de-DE"/>
        </w:rPr>
        <w:t xml:space="preserve">Datei </w:t>
      </w:r>
      <w:proofErr w:type="spellStart"/>
      <w:r w:rsidR="00770CB0" w:rsidRPr="00770CB0">
        <w:rPr>
          <w:lang w:eastAsia="de-DE"/>
        </w:rPr>
        <w:t>main.db</w:t>
      </w:r>
      <w:proofErr w:type="spellEnd"/>
      <w:r w:rsidR="00770CB0" w:rsidRPr="00770CB0">
        <w:rPr>
          <w:lang w:eastAsia="de-DE"/>
        </w:rPr>
        <w:t xml:space="preserve"> wird unter erwartetem Pfad angelegt und enthält die </w:t>
      </w:r>
      <w:r w:rsidR="00770CB0" w:rsidRPr="009B7485">
        <w:rPr>
          <w:color w:val="FF0000"/>
          <w:lang w:eastAsia="de-DE"/>
        </w:rPr>
        <w:t>Datenbankdefinitionen für alle im Startbildschirm auswählbaren Tabellen und deren Beziehungstabellen</w:t>
      </w:r>
      <w:r w:rsidR="00770CB0" w:rsidRPr="00770CB0">
        <w:rPr>
          <w:lang w:eastAsia="de-DE"/>
        </w:rPr>
        <w:t>.</w:t>
      </w:r>
    </w:p>
    <w:p w14:paraId="3C0B6B3C" w14:textId="79B502B0" w:rsidR="007148D1" w:rsidRDefault="007148D1" w:rsidP="007148D1">
      <w:pPr>
        <w:rPr>
          <w:lang w:eastAsia="de-DE"/>
        </w:rPr>
      </w:pPr>
    </w:p>
    <w:p w14:paraId="78DDD0BE" w14:textId="5BD3B288" w:rsidR="00B319B7" w:rsidRDefault="00B319B7" w:rsidP="00B319B7">
      <w:pPr>
        <w:pStyle w:val="berschrift3"/>
        <w:rPr>
          <w:lang w:eastAsia="de-DE"/>
        </w:rPr>
      </w:pPr>
      <w:r>
        <w:rPr>
          <w:lang w:eastAsia="de-DE"/>
        </w:rPr>
        <w:t>Testfall 2: Anlage einer Übung mit Speichern</w:t>
      </w:r>
    </w:p>
    <w:p w14:paraId="5FE9A7BA" w14:textId="4265BD01" w:rsidR="00B319B7" w:rsidRPr="00B319B7" w:rsidRDefault="00B319B7" w:rsidP="00B319B7">
      <w:pPr>
        <w:rPr>
          <w:lang w:eastAsia="de-DE"/>
        </w:rPr>
      </w:pPr>
      <w:r w:rsidRPr="001007B5">
        <w:rPr>
          <w:b/>
          <w:lang w:eastAsia="de-DE"/>
        </w:rPr>
        <w:t>Vorbedingungen:</w:t>
      </w:r>
      <w:r>
        <w:rPr>
          <w:lang w:eastAsia="de-DE"/>
        </w:rPr>
        <w:t xml:space="preserve"> Die Applikation ist gestartet</w:t>
      </w:r>
      <w:r w:rsidR="00B03E72">
        <w:rPr>
          <w:lang w:eastAsia="de-DE"/>
        </w:rPr>
        <w:t>, der User befindet sich auf dem Hauptbildschirm.</w:t>
      </w:r>
    </w:p>
    <w:p w14:paraId="43DEFCBC" w14:textId="2F3C1A7F" w:rsidR="007148D1" w:rsidRDefault="00B319B7" w:rsidP="007148D1">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 danach wird auf den Button „</w:t>
      </w:r>
      <w:r w:rsidR="001007B5" w:rsidRPr="009B7485">
        <w:rPr>
          <w:color w:val="FF0000"/>
          <w:lang w:eastAsia="de-DE"/>
        </w:rPr>
        <w:t>Anlegen</w:t>
      </w:r>
      <w:r w:rsidRPr="009B7485">
        <w:rPr>
          <w:color w:val="FF0000"/>
          <w:lang w:eastAsia="de-DE"/>
        </w:rPr>
        <w:t>“ gedrückt</w:t>
      </w:r>
      <w:r>
        <w:rPr>
          <w:lang w:eastAsia="de-DE"/>
        </w:rPr>
        <w:t>. In dem daraufhin zu sehenden Bildschirm werden die Daten für die Übung eingegeben. Sind alle Daten eingegeben, wird auf den Button „Speichern“ gedrückt, woraufhin man zum Hauptbildschirm zurückgelangt.</w:t>
      </w:r>
    </w:p>
    <w:p w14:paraId="420D2605" w14:textId="54461CA7" w:rsidR="00B319B7" w:rsidRDefault="00B319B7" w:rsidP="007148D1">
      <w:pPr>
        <w:rPr>
          <w:lang w:eastAsia="de-DE"/>
        </w:rPr>
      </w:pPr>
      <w:r w:rsidRPr="001007B5">
        <w:rPr>
          <w:b/>
          <w:lang w:eastAsia="de-DE"/>
        </w:rPr>
        <w:t>Erwartetes Ergebnis:</w:t>
      </w:r>
      <w:r>
        <w:rPr>
          <w:lang w:eastAsia="de-DE"/>
        </w:rPr>
        <w:t xml:space="preserve"> </w:t>
      </w:r>
      <w:r w:rsidR="001007B5">
        <w:rPr>
          <w:lang w:eastAsia="de-DE"/>
        </w:rPr>
        <w:t>Alle Felder sind bearbeitbar mit Ausnahme des Feldes „ID“. Die</w:t>
      </w:r>
      <w:r>
        <w:rPr>
          <w:lang w:eastAsia="de-DE"/>
        </w:rPr>
        <w:t xml:space="preserve"> eingegebenen Daten wurden zwischengespeichert und sind direkt auf dem Hauptbildschirm rechts in der </w:t>
      </w:r>
      <w:proofErr w:type="spellStart"/>
      <w:r w:rsidRPr="009B7485">
        <w:rPr>
          <w:color w:val="FF0000"/>
          <w:lang w:eastAsia="de-DE"/>
        </w:rPr>
        <w:lastRenderedPageBreak/>
        <w:t>Baumstruktur</w:t>
      </w:r>
      <w:r w:rsidR="009B7485">
        <w:rPr>
          <w:color w:val="FF0000"/>
          <w:lang w:eastAsia="de-DE"/>
        </w:rPr>
        <w:t>+Tabelle</w:t>
      </w:r>
      <w:proofErr w:type="spellEnd"/>
      <w:r>
        <w:rPr>
          <w:lang w:eastAsia="de-DE"/>
        </w:rPr>
        <w:t xml:space="preserve"> ersichtlich.</w:t>
      </w:r>
      <w:r w:rsidR="001007B5">
        <w:rPr>
          <w:lang w:eastAsia="de-DE"/>
        </w:rPr>
        <w:t xml:space="preserve"> Es erscheint keine Fehlermeldung. Beim erneuten Aufruf des Anlagebildschirms von EXERCISE sind die eingegebenen Daten nicht mehr vorhanden.</w:t>
      </w:r>
    </w:p>
    <w:p w14:paraId="6A48433D" w14:textId="5FA54A49" w:rsidR="001007B5" w:rsidRPr="00770CB0" w:rsidRDefault="001007B5" w:rsidP="007148D1">
      <w:pPr>
        <w:rPr>
          <w:lang w:eastAsia="de-DE"/>
        </w:rPr>
      </w:pPr>
      <w:r w:rsidRPr="001007B5">
        <w:rPr>
          <w:b/>
          <w:lang w:eastAsia="de-DE"/>
        </w:rPr>
        <w:t>Tatsächliches Ergebnis:</w:t>
      </w:r>
      <w:r w:rsidR="00770CB0">
        <w:rPr>
          <w:b/>
          <w:lang w:eastAsia="de-DE"/>
        </w:rPr>
        <w:t xml:space="preserve"> </w:t>
      </w:r>
      <w:r w:rsidR="00770CB0" w:rsidRPr="003A01DA">
        <w:rPr>
          <w:highlight w:val="green"/>
          <w:lang w:eastAsia="de-DE"/>
        </w:rPr>
        <w:t>OK</w:t>
      </w:r>
      <w:r w:rsidR="00770CB0">
        <w:rPr>
          <w:lang w:eastAsia="de-DE"/>
        </w:rPr>
        <w:t xml:space="preserve"> - </w:t>
      </w:r>
      <w:r w:rsidR="00770CB0" w:rsidRPr="009B7485">
        <w:rPr>
          <w:color w:val="FF0000"/>
          <w:lang w:eastAsia="de-DE"/>
        </w:rPr>
        <w:t>Nach Auswahl von EXERCISE und</w:t>
      </w:r>
      <w:r w:rsidR="00770CB0">
        <w:rPr>
          <w:lang w:eastAsia="de-DE"/>
        </w:rPr>
        <w:t xml:space="preserve"> Klick auf „Anlegen“ erscheint ein neuer Bildschirm. Alle Felder bis auf „ID“ sind bearbeitbar. Nach dem Klick auf „Speichern“ erscheint wieder der Startbildschirm und die eingegebenen Daten sind in der </w:t>
      </w:r>
      <w:proofErr w:type="spellStart"/>
      <w:r w:rsidR="00770CB0" w:rsidRPr="009B7485">
        <w:rPr>
          <w:color w:val="FF0000"/>
          <w:lang w:eastAsia="de-DE"/>
        </w:rPr>
        <w:t>Baumstruktur</w:t>
      </w:r>
      <w:r w:rsidR="009B7485">
        <w:rPr>
          <w:color w:val="FF0000"/>
          <w:lang w:eastAsia="de-DE"/>
        </w:rPr>
        <w:t>+Tabelle</w:t>
      </w:r>
      <w:proofErr w:type="spellEnd"/>
      <w:r w:rsidR="00770CB0">
        <w:rPr>
          <w:lang w:eastAsia="de-DE"/>
        </w:rPr>
        <w:t xml:space="preserve"> ersichtlich. Beim erneuten Klick auf „Anlegen“ ist der Bildschirm wieder leer.</w:t>
      </w:r>
    </w:p>
    <w:p w14:paraId="227E50E7" w14:textId="3505ADEB" w:rsidR="001007B5" w:rsidRDefault="001007B5" w:rsidP="007148D1">
      <w:pPr>
        <w:rPr>
          <w:lang w:eastAsia="de-DE"/>
        </w:rPr>
      </w:pPr>
    </w:p>
    <w:p w14:paraId="2AB145B9" w14:textId="65F67516" w:rsidR="001007B5" w:rsidRDefault="001007B5" w:rsidP="001007B5">
      <w:pPr>
        <w:pStyle w:val="berschrift3"/>
        <w:rPr>
          <w:lang w:eastAsia="de-DE"/>
        </w:rPr>
      </w:pPr>
      <w:r>
        <w:rPr>
          <w:lang w:eastAsia="de-DE"/>
        </w:rPr>
        <w:t>Testfall 3: Anlage einer Übung mit Abbrechen</w:t>
      </w:r>
    </w:p>
    <w:p w14:paraId="5D9BEB05" w14:textId="77777777" w:rsidR="001007B5" w:rsidRPr="00B319B7" w:rsidRDefault="001007B5" w:rsidP="001007B5">
      <w:pPr>
        <w:rPr>
          <w:lang w:eastAsia="de-DE"/>
        </w:rPr>
      </w:pPr>
      <w:r w:rsidRPr="001007B5">
        <w:rPr>
          <w:b/>
          <w:lang w:eastAsia="de-DE"/>
        </w:rPr>
        <w:t>Vorbedingungen:</w:t>
      </w:r>
      <w:r>
        <w:rPr>
          <w:lang w:eastAsia="de-DE"/>
        </w:rPr>
        <w:t xml:space="preserve"> Die Applikation ist gestartet</w:t>
      </w:r>
    </w:p>
    <w:p w14:paraId="077C1FF4" w14:textId="053C3EE8" w:rsidR="001007B5" w:rsidRDefault="001007B5" w:rsidP="001007B5">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w:t>
      </w:r>
      <w:r>
        <w:rPr>
          <w:lang w:eastAsia="de-DE"/>
        </w:rPr>
        <w:t>, danach wird auf den Button „Anlegen“ gedrückt. In dem daraufhin zu sehenden Bildschirm werden die Daten für die Übung eingegeben. Sind alle Daten eingegeben, wird auf den Button „Abbrechen“ gedrückt, woraufhin man zum Hauptbildschirm zurückgelangt.</w:t>
      </w:r>
    </w:p>
    <w:p w14:paraId="19C04F3F" w14:textId="59B863CB" w:rsidR="001007B5" w:rsidRDefault="001007B5" w:rsidP="001007B5">
      <w:pPr>
        <w:rPr>
          <w:lang w:eastAsia="de-DE"/>
        </w:rPr>
      </w:pPr>
      <w:r w:rsidRPr="001007B5">
        <w:rPr>
          <w:b/>
          <w:lang w:eastAsia="de-DE"/>
        </w:rPr>
        <w:t>Erwartetes Ergebnis:</w:t>
      </w:r>
      <w:r>
        <w:rPr>
          <w:lang w:eastAsia="de-DE"/>
        </w:rPr>
        <w:t xml:space="preserve"> Die eingegebenen Daten wurden nicht gespeichert und sind nicht in der </w:t>
      </w:r>
      <w:proofErr w:type="spellStart"/>
      <w:r w:rsidRPr="009B7485">
        <w:rPr>
          <w:color w:val="FF0000"/>
          <w:lang w:eastAsia="de-DE"/>
        </w:rPr>
        <w:t>Baumstruktur</w:t>
      </w:r>
      <w:r w:rsidR="009B7485">
        <w:rPr>
          <w:color w:val="FF0000"/>
          <w:lang w:eastAsia="de-DE"/>
        </w:rPr>
        <w:t>+Tabelle</w:t>
      </w:r>
      <w:proofErr w:type="spellEnd"/>
      <w:r>
        <w:rPr>
          <w:lang w:eastAsia="de-DE"/>
        </w:rPr>
        <w:t xml:space="preserve"> rechts auf dem Hauptbildschirm ersichtlich. Es erscheint keine Fehlermeldung. Beim erneuten Aufruf des Anlagebildschirms von EXERCISE sind die eingegebenen Daten nicht mehr vorhanden.</w:t>
      </w:r>
    </w:p>
    <w:p w14:paraId="58E2A618" w14:textId="58DB9EB5" w:rsidR="001007B5" w:rsidRDefault="001007B5" w:rsidP="001007B5">
      <w:pPr>
        <w:rPr>
          <w:lang w:eastAsia="de-DE"/>
        </w:rPr>
      </w:pPr>
      <w:r w:rsidRPr="001007B5">
        <w:rPr>
          <w:b/>
          <w:lang w:eastAsia="de-DE"/>
        </w:rPr>
        <w:t>Tatsächliches Ergebnis:</w:t>
      </w:r>
      <w:r>
        <w:rPr>
          <w:lang w:eastAsia="de-DE"/>
        </w:rPr>
        <w:t xml:space="preserve"> </w:t>
      </w:r>
      <w:r w:rsidR="00770CB0" w:rsidRPr="003A01DA">
        <w:rPr>
          <w:highlight w:val="green"/>
          <w:lang w:eastAsia="de-DE"/>
        </w:rPr>
        <w:t>OK</w:t>
      </w:r>
      <w:r w:rsidR="00770CB0">
        <w:rPr>
          <w:lang w:eastAsia="de-DE"/>
        </w:rPr>
        <w:t xml:space="preserve"> - Nach Auswahl von EXERCISE und Klick auf „Anlegen“ erscheint ein neuer Bildschirm. Nach Eingabe der Daten wird auf „Abbrechen“ geklickt und es erscheint wieder der Startbildschirm. Die eingegebenen Daten sind nicht in </w:t>
      </w:r>
      <w:r w:rsidR="00770CB0" w:rsidRPr="009B7485">
        <w:rPr>
          <w:color w:val="FF0000"/>
          <w:lang w:eastAsia="de-DE"/>
        </w:rPr>
        <w:t xml:space="preserve">der Baumstruktur </w:t>
      </w:r>
      <w:r w:rsidR="00770CB0">
        <w:rPr>
          <w:lang w:eastAsia="de-DE"/>
        </w:rPr>
        <w:t>zu sehen.</w:t>
      </w:r>
    </w:p>
    <w:p w14:paraId="1C08B57E" w14:textId="77777777" w:rsidR="001007B5" w:rsidRDefault="001007B5" w:rsidP="001007B5">
      <w:pPr>
        <w:rPr>
          <w:lang w:eastAsia="de-DE"/>
        </w:rPr>
      </w:pPr>
    </w:p>
    <w:p w14:paraId="70FCABE4" w14:textId="574E8A0F" w:rsidR="001007B5" w:rsidRDefault="001007B5" w:rsidP="001007B5">
      <w:pPr>
        <w:pStyle w:val="berschrift3"/>
        <w:rPr>
          <w:lang w:eastAsia="de-DE"/>
        </w:rPr>
      </w:pPr>
      <w:r>
        <w:rPr>
          <w:lang w:eastAsia="de-DE"/>
        </w:rPr>
        <w:t>Testfall 4: Suchen einer angelegten Übung</w:t>
      </w:r>
    </w:p>
    <w:p w14:paraId="28CF0C8C" w14:textId="6F721DF2" w:rsidR="001007B5" w:rsidRDefault="001007B5" w:rsidP="001007B5">
      <w:pPr>
        <w:rPr>
          <w:lang w:eastAsia="de-DE"/>
        </w:rPr>
      </w:pPr>
      <w:r w:rsidRPr="001007B5">
        <w:rPr>
          <w:b/>
          <w:lang w:eastAsia="de-DE"/>
        </w:rPr>
        <w:t>Vorbedingungen:</w:t>
      </w:r>
      <w:r>
        <w:rPr>
          <w:lang w:eastAsia="de-DE"/>
        </w:rPr>
        <w:t xml:space="preserve"> Testfall 2 wurde erfolgreich ausgeführt oder </w:t>
      </w:r>
      <w:proofErr w:type="spellStart"/>
      <w:r>
        <w:rPr>
          <w:lang w:eastAsia="de-DE"/>
        </w:rPr>
        <w:t>main_prefilled.db</w:t>
      </w:r>
      <w:proofErr w:type="spellEnd"/>
      <w:r>
        <w:rPr>
          <w:lang w:eastAsia="de-DE"/>
        </w:rPr>
        <w:t xml:space="preserve"> wurde geladen.</w:t>
      </w:r>
    </w:p>
    <w:p w14:paraId="25CF5CE0" w14:textId="5C26EFEA" w:rsidR="001007B5" w:rsidRDefault="001007B5" w:rsidP="001007B5">
      <w:pPr>
        <w:rPr>
          <w:lang w:eastAsia="de-DE"/>
        </w:rPr>
      </w:pPr>
      <w:r w:rsidRPr="001007B5">
        <w:rPr>
          <w:b/>
          <w:lang w:eastAsia="de-DE"/>
        </w:rPr>
        <w:t>Ablauf:</w:t>
      </w:r>
      <w:r>
        <w:rPr>
          <w:lang w:eastAsia="de-DE"/>
        </w:rPr>
        <w:t xml:space="preserve"> </w:t>
      </w:r>
      <w:r w:rsidRPr="009B7485">
        <w:rPr>
          <w:color w:val="FF0000"/>
          <w:lang w:eastAsia="de-DE"/>
        </w:rPr>
        <w:t>In der Combobox wird das Objekt „EXERCISE“ ausgewählt</w:t>
      </w:r>
      <w:r>
        <w:rPr>
          <w:lang w:eastAsia="de-DE"/>
        </w:rPr>
        <w:t>, danach wird auf den Button „Suchen“ gedrückt. In dem daraufhin zu sehenden Bildschirm werden alle existierenden Übungen angezeigt, die mit einem Klick auf die Zeile markiert werden können.</w:t>
      </w:r>
    </w:p>
    <w:p w14:paraId="3C64E322" w14:textId="29CCFCFC" w:rsidR="001007B5" w:rsidRDefault="001007B5" w:rsidP="001007B5">
      <w:pPr>
        <w:rPr>
          <w:lang w:eastAsia="de-DE"/>
        </w:rPr>
      </w:pPr>
      <w:r w:rsidRPr="00B03E72">
        <w:rPr>
          <w:b/>
          <w:lang w:eastAsia="de-DE"/>
        </w:rPr>
        <w:t>Erwartetes Ergebnis:</w:t>
      </w:r>
      <w:r>
        <w:rPr>
          <w:lang w:eastAsia="de-DE"/>
        </w:rPr>
        <w:t xml:space="preserve"> Die in Testfall 2 angelegte Übung wird im Suchbildschirm angezeigt und kann ausgewählt werden. Alternativ werden andere angelegte Übungen angezeigt und können ausgewählt werden.</w:t>
      </w:r>
      <w:r w:rsidR="00B03E72">
        <w:rPr>
          <w:lang w:eastAsia="de-DE"/>
        </w:rPr>
        <w:t xml:space="preserve"> Im Suchbildschirm wird außerdem die Baumstruktur der ausgewählten Objektebene („EXERCISE“) angezeigt.</w:t>
      </w:r>
    </w:p>
    <w:p w14:paraId="6FF5A65E" w14:textId="296A5969" w:rsidR="001007B5" w:rsidRPr="00770CB0" w:rsidRDefault="001007B5" w:rsidP="001007B5">
      <w:pPr>
        <w:rPr>
          <w:lang w:eastAsia="de-DE"/>
        </w:rPr>
      </w:pPr>
      <w:r w:rsidRPr="00B03E72">
        <w:rPr>
          <w:b/>
          <w:lang w:eastAsia="de-DE"/>
        </w:rPr>
        <w:t>Tatsächliches Ergebnis:</w:t>
      </w:r>
      <w:r>
        <w:rPr>
          <w:lang w:eastAsia="de-DE"/>
        </w:rPr>
        <w:t xml:space="preserve"> </w:t>
      </w:r>
      <w:r w:rsidR="00770CB0" w:rsidRPr="003A01DA">
        <w:rPr>
          <w:highlight w:val="green"/>
          <w:lang w:eastAsia="de-DE"/>
        </w:rPr>
        <w:t>OK</w:t>
      </w:r>
      <w:r w:rsidR="00770CB0" w:rsidRPr="00770CB0">
        <w:rPr>
          <w:lang w:eastAsia="de-DE"/>
        </w:rPr>
        <w:t xml:space="preserve"> - </w:t>
      </w:r>
      <w:r w:rsidR="00770CB0" w:rsidRPr="009B7485">
        <w:rPr>
          <w:color w:val="FF0000"/>
          <w:lang w:eastAsia="de-DE"/>
        </w:rPr>
        <w:t>Nach dem Klick auf „Suchen“ wird die angelegte Übung angezeigt und kann ausgewählt werden. Die Baumstruktur wird unten angezeigt</w:t>
      </w:r>
      <w:r w:rsidR="00770CB0" w:rsidRPr="00770CB0">
        <w:rPr>
          <w:lang w:eastAsia="de-DE"/>
        </w:rPr>
        <w:t>.</w:t>
      </w:r>
    </w:p>
    <w:p w14:paraId="66F754D6" w14:textId="77777777" w:rsidR="001007B5" w:rsidRDefault="001007B5" w:rsidP="001007B5">
      <w:pPr>
        <w:rPr>
          <w:lang w:eastAsia="de-DE"/>
        </w:rPr>
      </w:pPr>
    </w:p>
    <w:p w14:paraId="66D9BEF8" w14:textId="46780021" w:rsidR="001007B5" w:rsidRDefault="001007B5" w:rsidP="001007B5">
      <w:pPr>
        <w:pStyle w:val="berschrift3"/>
        <w:rPr>
          <w:lang w:eastAsia="de-DE"/>
        </w:rPr>
      </w:pPr>
      <w:r>
        <w:rPr>
          <w:lang w:eastAsia="de-DE"/>
        </w:rPr>
        <w:t>Testfall 5: Anzeigen einer gesuchten Übung</w:t>
      </w:r>
    </w:p>
    <w:p w14:paraId="00388641" w14:textId="6DF3C05D"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5CB5DD37" w14:textId="0DB58AF6" w:rsidR="001007B5" w:rsidRDefault="001007B5" w:rsidP="001007B5">
      <w:pPr>
        <w:rPr>
          <w:lang w:eastAsia="de-DE"/>
        </w:rPr>
      </w:pPr>
      <w:r w:rsidRPr="00B03E72">
        <w:rPr>
          <w:b/>
          <w:lang w:eastAsia="de-DE"/>
        </w:rPr>
        <w:t>Ablauf:</w:t>
      </w:r>
      <w:r>
        <w:rPr>
          <w:lang w:eastAsia="de-DE"/>
        </w:rPr>
        <w:t xml:space="preserve"> Eine angezeigte Übung wird ausgewählt und durch Drücken des „Anzeigen“ Buttons wird die ausgewählte Übung angezeigt. Nach Überprüfung der Inhalte kann durch Drücken des </w:t>
      </w:r>
      <w:r>
        <w:rPr>
          <w:lang w:eastAsia="de-DE"/>
        </w:rPr>
        <w:lastRenderedPageBreak/>
        <w:t>„Abbrechen“ Buttons wieder auf den Hauptbildschirm zurückgekehrt werden.</w:t>
      </w:r>
      <w:r w:rsidR="009B7485">
        <w:rPr>
          <w:lang w:eastAsia="de-DE"/>
        </w:rPr>
        <w:t xml:space="preserve"> </w:t>
      </w:r>
      <w:r w:rsidR="009B7485" w:rsidRPr="009B7485">
        <w:rPr>
          <w:color w:val="FF0000"/>
          <w:lang w:eastAsia="de-DE"/>
        </w:rPr>
        <w:t>Alternativ Doppelklick aus Hauptbildschirm</w:t>
      </w:r>
    </w:p>
    <w:p w14:paraId="7DD5B16B" w14:textId="2C976191" w:rsidR="001007B5" w:rsidRDefault="001007B5" w:rsidP="001007B5">
      <w:pPr>
        <w:rPr>
          <w:lang w:eastAsia="de-DE"/>
        </w:rPr>
      </w:pPr>
      <w:r w:rsidRPr="00B03E72">
        <w:rPr>
          <w:b/>
          <w:lang w:eastAsia="de-DE"/>
        </w:rPr>
        <w:t>Erwartetes Ergebnis:</w:t>
      </w:r>
      <w:r>
        <w:rPr>
          <w:lang w:eastAsia="de-DE"/>
        </w:rPr>
        <w:t xml:space="preserve"> Die ausgewählte Übung wird im Anzeigemodus angezeigt, d.h. die angezeigten Felder sind nicht bearbeitbar.</w:t>
      </w:r>
      <w:r w:rsidR="00770CB0">
        <w:rPr>
          <w:lang w:eastAsia="de-DE"/>
        </w:rPr>
        <w:t xml:space="preserve"> Der „Speichern“ Button kann nicht betätigt werden.</w:t>
      </w:r>
      <w:r>
        <w:rPr>
          <w:lang w:eastAsia="de-DE"/>
        </w:rPr>
        <w:t xml:space="preserve"> Über „Abbrechen“ wird wieder auf den Hauptbildschirm zurückgekehrt. Die Daten in der Baumstruktur rechts auf dem Hauptbildschirm haben sich bzgl. Der ausgewählten Übung nicht geändert.</w:t>
      </w:r>
      <w:r w:rsidR="00B03E72">
        <w:rPr>
          <w:lang w:eastAsia="de-DE"/>
        </w:rPr>
        <w:t xml:space="preserve"> Wird vom User keine Zeile ausgewählt, aber trotzdem auf „Anzeigen“ oder „Bearbeiten“ gedrückt, so erscheint eine Fehlermeldung. Falls die Übung bereits zu anderen untergeordneten Objekten verknüpft wurde, werden diese Verknüpfungen in den Tabellen im Bearbeitungsbildschirm als markierte Zeilen angezeigt. Die Zeilenmarkierungen sollen nicht verändert werden können.</w:t>
      </w:r>
    </w:p>
    <w:p w14:paraId="76B8A024" w14:textId="2DC4297B" w:rsid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yellow"/>
          <w:lang w:eastAsia="de-DE"/>
        </w:rPr>
        <w:t>Teilweise OK</w:t>
      </w:r>
      <w:r w:rsidR="00770CB0">
        <w:rPr>
          <w:lang w:eastAsia="de-DE"/>
        </w:rPr>
        <w:t xml:space="preserve"> </w:t>
      </w:r>
      <w:r w:rsidR="00770CB0" w:rsidRPr="00770CB0">
        <w:rPr>
          <w:lang w:eastAsia="de-DE"/>
        </w:rPr>
        <w:t xml:space="preserve">- Aus dem Suchbildschirm heraus wird </w:t>
      </w:r>
      <w:r w:rsidR="00770CB0">
        <w:rPr>
          <w:lang w:eastAsia="de-DE"/>
        </w:rPr>
        <w:t xml:space="preserve">eine Übung ausgewählt und </w:t>
      </w:r>
      <w:r w:rsidR="00770CB0" w:rsidRPr="00770CB0">
        <w:rPr>
          <w:lang w:eastAsia="de-DE"/>
        </w:rPr>
        <w:t>auf „Anzeigen“ geklickt, daraufhin erscheint ein Bildschirm, in dem die Daten der ausgewählten Übung angezeigt werden. Die Felder sind nicht bearbeitbar</w:t>
      </w:r>
      <w:r w:rsidR="00770CB0">
        <w:rPr>
          <w:lang w:eastAsia="de-DE"/>
        </w:rPr>
        <w:t xml:space="preserve"> und „Speichern“ ist nicht möglich</w:t>
      </w:r>
      <w:r w:rsidR="00770CB0" w:rsidRPr="00770CB0">
        <w:rPr>
          <w:lang w:eastAsia="de-DE"/>
        </w:rPr>
        <w:t xml:space="preserve">. </w:t>
      </w:r>
      <w:r w:rsidR="00770CB0" w:rsidRPr="009B7485">
        <w:rPr>
          <w:color w:val="FF0000"/>
          <w:lang w:eastAsia="de-DE"/>
        </w:rPr>
        <w:t>Der Test, ob eine Fehlermeldung erscheint, wenn keine Zeile markiert wurde, konnte nicht ausgeführt werden, da beim erneuten Aufrufen des Suchbildschirms weiterhin die Zeile markiert ist und die Markierung nicht aufgehoben werden kann.</w:t>
      </w:r>
      <w:r w:rsidR="003A01DA" w:rsidRPr="009B7485">
        <w:rPr>
          <w:color w:val="FF0000"/>
          <w:lang w:eastAsia="de-DE"/>
        </w:rPr>
        <w:t xml:space="preserve"> Wenn die Applikation neu gestartet ist, man noch nie eine Zeile im Suchbildschirm markiert hat und dann auf „Anzeigen“ oder „Bearbeiten“ klickt, erscheint eine Fehlermeldung, dass genau eine Zeile markiert werden soll</w:t>
      </w:r>
      <w:r w:rsidR="003A01DA">
        <w:rPr>
          <w:lang w:eastAsia="de-DE"/>
        </w:rPr>
        <w:t>.</w:t>
      </w:r>
    </w:p>
    <w:p w14:paraId="46CA2276" w14:textId="77777777" w:rsidR="001007B5" w:rsidRDefault="001007B5" w:rsidP="001007B5">
      <w:pPr>
        <w:rPr>
          <w:lang w:eastAsia="de-DE"/>
        </w:rPr>
      </w:pPr>
    </w:p>
    <w:p w14:paraId="4A951112" w14:textId="4009D9A4" w:rsidR="001007B5" w:rsidRDefault="001007B5" w:rsidP="001007B5">
      <w:pPr>
        <w:pStyle w:val="berschrift3"/>
        <w:rPr>
          <w:lang w:eastAsia="de-DE"/>
        </w:rPr>
      </w:pPr>
      <w:r>
        <w:rPr>
          <w:lang w:eastAsia="de-DE"/>
        </w:rPr>
        <w:t>Testfall 6: Bearbeiten einer gesuchten Übung</w:t>
      </w:r>
    </w:p>
    <w:p w14:paraId="48AAFEA7" w14:textId="43270F71" w:rsidR="001007B5" w:rsidRDefault="001007B5" w:rsidP="001007B5">
      <w:pPr>
        <w:rPr>
          <w:lang w:eastAsia="de-DE"/>
        </w:rPr>
      </w:pPr>
      <w:r w:rsidRPr="00B03E72">
        <w:rPr>
          <w:b/>
          <w:lang w:eastAsia="de-DE"/>
        </w:rPr>
        <w:t>Vorbedingungen:</w:t>
      </w:r>
      <w:r>
        <w:rPr>
          <w:lang w:eastAsia="de-DE"/>
        </w:rPr>
        <w:t xml:space="preserve"> Testfall 4 wurde erfolgreich ausgeführt und der Suchbildschirm wird noch angezeigt.</w:t>
      </w:r>
    </w:p>
    <w:p w14:paraId="4C4DB58E" w14:textId="0CDA4B4F" w:rsidR="001007B5" w:rsidRDefault="001007B5" w:rsidP="001007B5">
      <w:pPr>
        <w:rPr>
          <w:lang w:eastAsia="de-DE"/>
        </w:rPr>
      </w:pPr>
      <w:r w:rsidRPr="00B03E72">
        <w:rPr>
          <w:b/>
          <w:lang w:eastAsia="de-DE"/>
        </w:rPr>
        <w:t>Ablauf:</w:t>
      </w:r>
      <w:r>
        <w:rPr>
          <w:lang w:eastAsia="de-DE"/>
        </w:rPr>
        <w:t xml:space="preserve"> Eine angezeigte Übung wird ausgewählt und durch Drücken des „Bearbeiten“ Buttons wird die ausgewählte Übung im Bearbeitungsmodus angezeigt. Nach Bearbeitung eines oder mehrerer Felder wird durch Drücken des „Speichern“ Buttons auf den Hauptbildschirm zurückgekehrt. Alternativ kann auch der „Abbrechen“ Button betätigt werden, um die Bearbeitung ohne Speichern der evtl. geänderten Daten zu verlassen.</w:t>
      </w:r>
    </w:p>
    <w:p w14:paraId="43425A32" w14:textId="2EB212BC" w:rsidR="001007B5" w:rsidRDefault="001007B5" w:rsidP="001007B5">
      <w:pPr>
        <w:rPr>
          <w:lang w:eastAsia="de-DE"/>
        </w:rPr>
      </w:pPr>
      <w:r w:rsidRPr="00B03E72">
        <w:rPr>
          <w:b/>
          <w:lang w:eastAsia="de-DE"/>
        </w:rPr>
        <w:t>Erwartetes Ergebnis:</w:t>
      </w:r>
      <w:r>
        <w:rPr>
          <w:lang w:eastAsia="de-DE"/>
        </w:rPr>
        <w:t xml:space="preserve"> Die ausgewählte Übung wird im Bearbeitungsmodus angezeigt, d.h. alle Felder bis auf das Feld „ID“ sind bearbeitbar. Die Eingaben werden bei Betätigung des „Speichern“ Buttons zwischengespeichert und sind auf dem Hauptbildschirm in der Baumstruktur rechts ersichtlich. Alternativ bei Betätigung des „Abbrechen“ Buttons werden die Datenänderungen verworfen und die Baumstruktur hat sich bzgl. der ausgewählten Übung nicht verändert.</w:t>
      </w:r>
      <w:r w:rsidR="00B03E72">
        <w:rPr>
          <w:lang w:eastAsia="de-DE"/>
        </w:rPr>
        <w:t xml:space="preserve"> Falls die Übung bereits zu anderen untergeordneten Objekten verknüpft wurde, werden diese Verknüpfungen in den Tabellen im Bearbeitungsbildschirm als markierte Zeilen angezeigt. Wenn hier die Markierungen geändert werden, wird dies ebenfalls gespeichert und später in der Baumstruktur angezeigt.</w:t>
      </w:r>
    </w:p>
    <w:p w14:paraId="7F0210D5" w14:textId="5B71DA18" w:rsidR="001007B5" w:rsidRPr="001007B5" w:rsidRDefault="001007B5" w:rsidP="001007B5">
      <w:pPr>
        <w:rPr>
          <w:lang w:eastAsia="de-DE"/>
        </w:rPr>
      </w:pPr>
      <w:r w:rsidRPr="00B03E72">
        <w:rPr>
          <w:b/>
          <w:lang w:eastAsia="de-DE"/>
        </w:rPr>
        <w:t>Tatsächliches Ergebnis:</w:t>
      </w:r>
      <w:r>
        <w:rPr>
          <w:lang w:eastAsia="de-DE"/>
        </w:rPr>
        <w:t xml:space="preserve"> </w:t>
      </w:r>
      <w:r w:rsidR="00770CB0" w:rsidRPr="003A01DA">
        <w:rPr>
          <w:highlight w:val="red"/>
          <w:lang w:eastAsia="de-DE"/>
        </w:rPr>
        <w:t>Nicht OK</w:t>
      </w:r>
      <w:r w:rsidR="00770CB0" w:rsidRPr="003A01DA">
        <w:rPr>
          <w:lang w:eastAsia="de-DE"/>
        </w:rPr>
        <w:t xml:space="preserve"> - Aus dem Suchbildschirm heraus wird eine Übung ausgewählt und auf „Bearbeiten“ geklickt, daraufhin erscheint ein Bildschirm, in dem die Daten der ausgewählten Übung angezeigt werden. </w:t>
      </w:r>
      <w:r w:rsidR="00770CB0" w:rsidRPr="009B7485">
        <w:rPr>
          <w:color w:val="FF0000"/>
          <w:lang w:eastAsia="de-DE"/>
        </w:rPr>
        <w:t>Alle Felder sind bearbeitbar, auch die ID (</w:t>
      </w:r>
      <w:r w:rsidR="00770CB0" w:rsidRPr="009B7485">
        <w:rPr>
          <w:color w:val="FF0000"/>
          <w:u w:val="single"/>
          <w:lang w:eastAsia="de-DE"/>
        </w:rPr>
        <w:t>kritischer Fehler!</w:t>
      </w:r>
      <w:r w:rsidR="00770CB0" w:rsidRPr="009B7485">
        <w:rPr>
          <w:color w:val="FF0000"/>
          <w:lang w:eastAsia="de-DE"/>
        </w:rPr>
        <w:t>)</w:t>
      </w:r>
      <w:r w:rsidR="00770CB0" w:rsidRPr="003A01DA">
        <w:rPr>
          <w:lang w:eastAsia="de-DE"/>
        </w:rPr>
        <w:t xml:space="preserve">. Die </w:t>
      </w:r>
      <w:r w:rsidR="00770CB0" w:rsidRPr="003A01DA">
        <w:rPr>
          <w:lang w:eastAsia="de-DE"/>
        </w:rPr>
        <w:lastRenderedPageBreak/>
        <w:t>geänderten Daten werden nach einem Klick auf „Speichern“ im Startbildschirm in der Baumstruktur angezeigt. Klickt man auf „Abbrechen“</w:t>
      </w:r>
      <w:r w:rsidR="003A01DA" w:rsidRPr="003A01DA">
        <w:rPr>
          <w:lang w:eastAsia="de-DE"/>
        </w:rPr>
        <w:t xml:space="preserve"> werden die Daten nicht gespeichert, in der Baumstruktur sind immer noch die gleichen Daten ersichtlich.</w:t>
      </w:r>
    </w:p>
    <w:p w14:paraId="6BEB9327" w14:textId="77777777" w:rsidR="001007B5" w:rsidRDefault="001007B5" w:rsidP="001007B5">
      <w:pPr>
        <w:rPr>
          <w:lang w:eastAsia="de-DE"/>
        </w:rPr>
      </w:pPr>
    </w:p>
    <w:p w14:paraId="0C5A23CE" w14:textId="278C8162" w:rsidR="001007B5" w:rsidRDefault="001007B5" w:rsidP="001007B5">
      <w:pPr>
        <w:pStyle w:val="berschrift3"/>
        <w:rPr>
          <w:lang w:eastAsia="de-DE"/>
        </w:rPr>
      </w:pPr>
      <w:r>
        <w:rPr>
          <w:lang w:eastAsia="de-DE"/>
        </w:rPr>
        <w:t>Testfall 7: Speichern der Änderungen auf der Datenbank</w:t>
      </w:r>
    </w:p>
    <w:p w14:paraId="0270B98C" w14:textId="7F77CBE0"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3F75ECC3" w14:textId="507D4981"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 wird auf dem Hauptbildschirm der Button „Änderungen auf Datenbank sichern“ gedrückt, wodurch die bisher nur zwischengespeicherten Daten in die Datenbank geschrieben werden.</w:t>
      </w:r>
    </w:p>
    <w:p w14:paraId="24D66054" w14:textId="76333A14" w:rsidR="001007B5" w:rsidRDefault="001007B5" w:rsidP="001007B5">
      <w:pPr>
        <w:rPr>
          <w:lang w:eastAsia="de-DE"/>
        </w:rPr>
      </w:pPr>
      <w:r w:rsidRPr="00B03E72">
        <w:rPr>
          <w:b/>
          <w:lang w:eastAsia="de-DE"/>
        </w:rPr>
        <w:t>Erwartetes Ergebnis:</w:t>
      </w:r>
      <w:r>
        <w:rPr>
          <w:lang w:eastAsia="de-DE"/>
        </w:rPr>
        <w:t xml:space="preserve"> Nachdem der Button gedrückt wurde, sollte sich das Änderungsdatum der Datenbankdatei \</w:t>
      </w:r>
      <w:r w:rsidR="003A01DA">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auf das aktuelle Datum und die aktuelle Uhrzeit geändert haben. Außerdem sollten beim nächsten Applikationsstart die gemachten Änderungen in den Objekten direkt auf dem Hauptbildschirm in der Baumstruktur rechts ersichtlich sein.</w:t>
      </w:r>
    </w:p>
    <w:p w14:paraId="41A37568" w14:textId="37F0EE8E" w:rsidR="001007B5" w:rsidRDefault="001007B5"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auf Datenbank sichern“ hat sich das Änderungsdatum der Datenbankdatei aktualisiert. Beim nächsten Applikationsstart waren die Daten wieder vorhanden.</w:t>
      </w:r>
    </w:p>
    <w:p w14:paraId="413AC1E1" w14:textId="77777777" w:rsidR="001007B5" w:rsidRDefault="001007B5" w:rsidP="001007B5">
      <w:pPr>
        <w:rPr>
          <w:lang w:eastAsia="de-DE"/>
        </w:rPr>
      </w:pPr>
    </w:p>
    <w:p w14:paraId="57CE9843" w14:textId="2933CEB9" w:rsidR="001007B5" w:rsidRDefault="001007B5" w:rsidP="001007B5">
      <w:pPr>
        <w:pStyle w:val="berschrift3"/>
        <w:rPr>
          <w:lang w:eastAsia="de-DE"/>
        </w:rPr>
      </w:pPr>
      <w:r>
        <w:rPr>
          <w:lang w:eastAsia="de-DE"/>
        </w:rPr>
        <w:t>Testfall 8: Verwerfen der Änderungen und erneutes Laden der Datenbank</w:t>
      </w:r>
    </w:p>
    <w:p w14:paraId="1C024B92" w14:textId="0A0EF55F" w:rsidR="001007B5" w:rsidRDefault="001007B5" w:rsidP="001007B5">
      <w:pPr>
        <w:rPr>
          <w:lang w:eastAsia="de-DE"/>
        </w:rPr>
      </w:pPr>
      <w:r w:rsidRPr="00B03E72">
        <w:rPr>
          <w:b/>
          <w:lang w:eastAsia="de-DE"/>
        </w:rPr>
        <w:t>Vorbedingungen:</w:t>
      </w:r>
      <w:r>
        <w:rPr>
          <w:lang w:eastAsia="de-DE"/>
        </w:rPr>
        <w:t xml:space="preserve"> Es wurden Änderungen an den Daten getätigt, die noch nicht auf der Datenbank gesichert sind, z.B. durch Testfall 2 oder Testfall 6.</w:t>
      </w:r>
    </w:p>
    <w:p w14:paraId="1DAF1777" w14:textId="047CBA93" w:rsidR="001007B5" w:rsidRDefault="001007B5" w:rsidP="001007B5">
      <w:pPr>
        <w:rPr>
          <w:lang w:eastAsia="de-DE"/>
        </w:rPr>
      </w:pPr>
      <w:r w:rsidRPr="00B03E72">
        <w:rPr>
          <w:b/>
          <w:lang w:eastAsia="de-DE"/>
        </w:rPr>
        <w:t>Ablauf:</w:t>
      </w:r>
      <w:r>
        <w:rPr>
          <w:lang w:eastAsia="de-DE"/>
        </w:rPr>
        <w:t xml:space="preserve"> Nach Durchlaufen von Testfall 2 oder Testfall 6 (Anlage oder Bearbeitung</w:t>
      </w:r>
      <w:r w:rsidR="00B03E72">
        <w:rPr>
          <w:lang w:eastAsia="de-DE"/>
        </w:rPr>
        <w:t xml:space="preserve"> einer Übung</w:t>
      </w:r>
      <w:r>
        <w:rPr>
          <w:lang w:eastAsia="de-DE"/>
        </w:rPr>
        <w:t xml:space="preserve">) wird auf dem Hauptbildschirm der Button „Änderungen verwerfen </w:t>
      </w:r>
      <w:r w:rsidR="00B03E72">
        <w:rPr>
          <w:lang w:eastAsia="de-DE"/>
        </w:rPr>
        <w:t>-</w:t>
      </w:r>
      <w:r>
        <w:rPr>
          <w:lang w:eastAsia="de-DE"/>
        </w:rPr>
        <w:t xml:space="preserve"> Datenbankinhalte neu laden“ gedrückt, wodurch die bisher zwischengespeicherten Daten verworfen und durch die in der Datenbank gesicherten Daten ersetzt werden.</w:t>
      </w:r>
    </w:p>
    <w:p w14:paraId="6E0A5A0A" w14:textId="7EC1C66E" w:rsidR="001007B5" w:rsidRDefault="001007B5" w:rsidP="001007B5">
      <w:pPr>
        <w:rPr>
          <w:lang w:eastAsia="de-DE"/>
        </w:rPr>
      </w:pPr>
      <w:r w:rsidRPr="00B03E72">
        <w:rPr>
          <w:b/>
          <w:lang w:eastAsia="de-DE"/>
        </w:rPr>
        <w:t>Erwartetes Ergebnis:</w:t>
      </w:r>
      <w:r w:rsidR="00B03E72">
        <w:rPr>
          <w:lang w:eastAsia="de-DE"/>
        </w:rPr>
        <w:t xml:space="preserve"> Nachdem der Button gedrückt wurde, sollte sich die Datenbankdatei \</w:t>
      </w:r>
      <w:r w:rsidR="00770CB0">
        <w:rPr>
          <w:lang w:eastAsia="de-DE"/>
        </w:rPr>
        <w:t>_internal</w:t>
      </w:r>
      <w:r w:rsidR="00B03E72">
        <w:rPr>
          <w:lang w:eastAsia="de-DE"/>
        </w:rPr>
        <w:t>\</w:t>
      </w:r>
      <w:proofErr w:type="spellStart"/>
      <w:r w:rsidR="00B03E72">
        <w:rPr>
          <w:lang w:eastAsia="de-DE"/>
        </w:rPr>
        <w:t>data</w:t>
      </w:r>
      <w:proofErr w:type="spellEnd"/>
      <w:r w:rsidR="00B03E72">
        <w:rPr>
          <w:lang w:eastAsia="de-DE"/>
        </w:rPr>
        <w:t>\</w:t>
      </w:r>
      <w:proofErr w:type="spellStart"/>
      <w:r w:rsidR="00B03E72">
        <w:rPr>
          <w:lang w:eastAsia="de-DE"/>
        </w:rPr>
        <w:t>main.db</w:t>
      </w:r>
      <w:proofErr w:type="spellEnd"/>
      <w:r w:rsidR="00B03E72">
        <w:rPr>
          <w:lang w:eastAsia="de-DE"/>
        </w:rPr>
        <w:t xml:space="preserve"> nicht verändert haben. Außerdem sollten die Daten in der Baumstruktur rechts auf dem Hauptbildschirm den Datenstand widerspiegeln, der vor den gemachten Änderungen bestand. Beim Suchen sollte ein ggf. angelegtes und verworfenes Objekt nicht mehr zu finden sein.</w:t>
      </w:r>
    </w:p>
    <w:p w14:paraId="38CAAEB3" w14:textId="15EE228E" w:rsidR="00B03E72" w:rsidRDefault="00B03E72" w:rsidP="001007B5">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„Änderungen verwerfen…“ hat sich die Baumstruktur geändert und auf den zuletzt in der Datenbank gespeicherten Stand aktualisiert. Die in der Zwischenzeit neu eingegebene Übung wurde somit nicht gespeichert. Das Änderungsdatum der Datenbankdatei hat sich nicht aktualisiert.</w:t>
      </w:r>
    </w:p>
    <w:p w14:paraId="49376F58" w14:textId="77777777" w:rsidR="00B03E72" w:rsidRDefault="00B03E72" w:rsidP="001007B5">
      <w:pPr>
        <w:rPr>
          <w:lang w:eastAsia="de-DE"/>
        </w:rPr>
      </w:pPr>
    </w:p>
    <w:p w14:paraId="7E86C51C" w14:textId="4B2A685A" w:rsidR="00B03E72" w:rsidRDefault="00B03E72" w:rsidP="00B03E72">
      <w:pPr>
        <w:pStyle w:val="berschrift3"/>
        <w:rPr>
          <w:lang w:eastAsia="de-DE"/>
        </w:rPr>
      </w:pPr>
      <w:r>
        <w:rPr>
          <w:lang w:eastAsia="de-DE"/>
        </w:rPr>
        <w:t>Testfall 9: Anlegen und Verknüpfen eines Objektes</w:t>
      </w:r>
    </w:p>
    <w:p w14:paraId="245F5DD9" w14:textId="538CAD08" w:rsidR="00B03E72" w:rsidRDefault="00B03E72" w:rsidP="00B03E72">
      <w:pPr>
        <w:rPr>
          <w:lang w:eastAsia="de-DE"/>
        </w:rPr>
      </w:pPr>
      <w:r w:rsidRPr="00B03E72">
        <w:rPr>
          <w:b/>
          <w:lang w:eastAsia="de-DE"/>
        </w:rPr>
        <w:t>Vorbedingungen:</w:t>
      </w:r>
      <w:r>
        <w:rPr>
          <w:lang w:eastAsia="de-DE"/>
        </w:rPr>
        <w:t xml:space="preserve"> Es existiert bereits ein Objekt, z.B. eine Übung durch die erfolgreiche Durchführung von Testfall 2. Der User befindet sich auf dem Hauptbildschirm.</w:t>
      </w:r>
    </w:p>
    <w:p w14:paraId="0D40F85E" w14:textId="4F3779E5" w:rsidR="00B03E72" w:rsidRDefault="00B03E72" w:rsidP="00B03E72">
      <w:pPr>
        <w:rPr>
          <w:lang w:eastAsia="de-DE"/>
        </w:rPr>
      </w:pPr>
      <w:r w:rsidRPr="00B03E72">
        <w:rPr>
          <w:b/>
          <w:lang w:eastAsia="de-DE"/>
        </w:rPr>
        <w:lastRenderedPageBreak/>
        <w:t>Ablauf:</w:t>
      </w:r>
      <w:r>
        <w:rPr>
          <w:lang w:eastAsia="de-DE"/>
        </w:rPr>
        <w:t xml:space="preserve"> </w:t>
      </w:r>
      <w:r w:rsidRPr="009B7485">
        <w:rPr>
          <w:color w:val="FF0000"/>
          <w:lang w:eastAsia="de-DE"/>
        </w:rPr>
        <w:t>In der Combobox wird ein Objekt ausgewählt, z.B. „UNIT“. Danach wird auf den Button „Anlegen“ gedrückt</w:t>
      </w:r>
      <w:r>
        <w:rPr>
          <w:lang w:eastAsia="de-DE"/>
        </w:rPr>
        <w:t>. In dem daraufhin zu sehenden Bildschirm werden die Daten für das Objekt eingegeben. Zusätzlich wird in den Tabellen unterhalb der Datenfelder ein Objekt einer anderen Objektart ausgewählt, die zum aktuellen Objekt verknüpft werden soll. Es können auch mehrere Objekte gleichzeitig verknüpft werden. Sind alle Daten eingegeben, wird auf den Button „Speichern“ gedrückt, woraufhin man zum Hauptbildschirm zurückgelangt.</w:t>
      </w:r>
    </w:p>
    <w:p w14:paraId="617006A9" w14:textId="1483EC17" w:rsidR="00B03E72" w:rsidRDefault="00B03E72" w:rsidP="00B03E72">
      <w:pPr>
        <w:rPr>
          <w:lang w:eastAsia="de-DE"/>
        </w:rPr>
      </w:pPr>
      <w:r w:rsidRPr="00B03E72">
        <w:rPr>
          <w:b/>
          <w:lang w:eastAsia="de-DE"/>
        </w:rPr>
        <w:t>Erwartetes Ergebnis:</w:t>
      </w:r>
      <w:r>
        <w:rPr>
          <w:lang w:eastAsia="de-DE"/>
        </w:rPr>
        <w:t xml:space="preserve"> Die eingegebenen Daten wurden analog Testfall 2 zwischengespeichert und sind in der Baumstruktur rechts auf dem Hauptbildschirm ersichtlich. Zusätzlich kann die Ebene des angelegten (Haupt-) Objektes aufgeklappt werden, worunter man die damit verknüpften Objekte sieht. Die verknüpften Objekte sind ebenfalls im Anzeige-/Bearbeitungsbildschirm des Hauptobjektes ersichtlich und können im Bearbeitungsbildschirm auch geändert werden (siehe analog dazu Testfälle 5 und 6).</w:t>
      </w:r>
    </w:p>
    <w:p w14:paraId="08B3F49A" w14:textId="47745893" w:rsidR="00B03E72" w:rsidRPr="003A01DA" w:rsidRDefault="00B03E72" w:rsidP="00B03E72">
      <w:pPr>
        <w:rPr>
          <w:lang w:eastAsia="de-DE"/>
        </w:rPr>
      </w:pPr>
      <w:r w:rsidRPr="00B03E72">
        <w:rPr>
          <w:b/>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Bei Anlage einer Einheit wurden die Daten in die Felder eingegeben und eine Übung in der Tabelle unterhalb ausgewählt. Nach dem Speichern der Einheit waren die eingegebenen Daten und die verknüpfte Übung als Unterpunkt der Einheit in der Baumstruktur auf dem Startbildschirm ersichtlich. Beim Anzeigen bzw. Bearbeiten der Einheit war die Verknüpfung ebenfalls als markierte Zeile ersichtlich.</w:t>
      </w:r>
    </w:p>
    <w:p w14:paraId="226817CD" w14:textId="77777777" w:rsidR="00B03E72" w:rsidRDefault="00B03E72" w:rsidP="001007B5">
      <w:pPr>
        <w:rPr>
          <w:lang w:eastAsia="de-DE"/>
        </w:rPr>
      </w:pPr>
    </w:p>
    <w:p w14:paraId="3C4A92E8" w14:textId="612EA32B" w:rsidR="00B03E72" w:rsidRDefault="00B03E72" w:rsidP="00B03E72">
      <w:pPr>
        <w:pStyle w:val="berschrift3"/>
        <w:rPr>
          <w:lang w:eastAsia="de-DE"/>
        </w:rPr>
      </w:pPr>
      <w:r>
        <w:rPr>
          <w:lang w:eastAsia="de-DE"/>
        </w:rPr>
        <w:t>Testfall 10: Exportieren eines Objektes</w:t>
      </w:r>
    </w:p>
    <w:p w14:paraId="6B317B37" w14:textId="7FB91EA5" w:rsidR="00B03E72" w:rsidRDefault="00B03E72" w:rsidP="00B03E72">
      <w:pPr>
        <w:rPr>
          <w:lang w:eastAsia="de-DE"/>
        </w:rPr>
      </w:pPr>
      <w:r w:rsidRPr="00B03E72">
        <w:rPr>
          <w:b/>
          <w:lang w:eastAsia="de-DE"/>
        </w:rPr>
        <w:t>Vorbedingungen:</w:t>
      </w:r>
      <w:r>
        <w:rPr>
          <w:lang w:eastAsia="de-DE"/>
        </w:rPr>
        <w:t xml:space="preserve"> Es existiert ein Objekt, das zu anderen Objekten verknüpft wurde (siehe Testfall 9). Bestenfalls soll ein Plan exportiert werden, es können aber auch alle anderen Objekte und deren Verknüpfungen exportiert werden.</w:t>
      </w:r>
      <w:r w:rsidR="009B7485">
        <w:rPr>
          <w:lang w:eastAsia="de-DE"/>
        </w:rPr>
        <w:t xml:space="preserve"> </w:t>
      </w:r>
      <w:r w:rsidR="009B7485" w:rsidRPr="009B7485">
        <w:rPr>
          <w:color w:val="FF0000"/>
          <w:lang w:eastAsia="de-DE"/>
        </w:rPr>
        <w:t>Unterschiede PDF/JPG</w:t>
      </w:r>
    </w:p>
    <w:p w14:paraId="5E717165" w14:textId="4A1468FB" w:rsidR="00B03E72" w:rsidRDefault="00B03E72" w:rsidP="00B03E72">
      <w:pPr>
        <w:rPr>
          <w:lang w:eastAsia="de-DE"/>
        </w:rPr>
      </w:pPr>
      <w:r w:rsidRPr="00B03E72">
        <w:rPr>
          <w:b/>
          <w:lang w:eastAsia="de-DE"/>
        </w:rPr>
        <w:t>Ablauf:</w:t>
      </w:r>
      <w:r>
        <w:rPr>
          <w:lang w:eastAsia="de-DE"/>
        </w:rPr>
        <w:t xml:space="preserve"> Analog zu Testfall 4 wird nach dem zu exportierenden Objekt gesucht. Das gewünschte Objekt wird in der Suchtabelle ausgewählt und der Button „Exportieren“ wird gedrückt.</w:t>
      </w:r>
      <w:r w:rsidR="009B7485">
        <w:rPr>
          <w:lang w:eastAsia="de-DE"/>
        </w:rPr>
        <w:t xml:space="preserve"> </w:t>
      </w:r>
      <w:r w:rsidR="009B7485" w:rsidRPr="009B7485">
        <w:rPr>
          <w:color w:val="FF0000"/>
          <w:lang w:eastAsia="de-DE"/>
        </w:rPr>
        <w:t>Alternativ Button Export auf Startbildschirm.</w:t>
      </w:r>
      <w:r>
        <w:rPr>
          <w:lang w:eastAsia="de-DE"/>
        </w:rPr>
        <w:t xml:space="preserve"> Im Nachfolgenden Export-Bildschirm wird </w:t>
      </w:r>
      <w:r w:rsidRPr="009B7485">
        <w:rPr>
          <w:color w:val="FF0000"/>
          <w:lang w:eastAsia="de-DE"/>
        </w:rPr>
        <w:t>die aufgeklappte Baumstruktur des Objekts gezeigt</w:t>
      </w:r>
      <w:r>
        <w:rPr>
          <w:lang w:eastAsia="de-DE"/>
        </w:rPr>
        <w:t>. Danach wird der Button „Drucken“ gedrückt, woraufhin ein Dialog zur Auswahl des Dateinamens erscheint. Nach Eingabe des Dateinamens wird der Dialog bestätigt und man landet wieder auf dem Hauptbildschirm.</w:t>
      </w:r>
    </w:p>
    <w:p w14:paraId="4F14A8AA" w14:textId="63AD0122" w:rsidR="00B03E72" w:rsidRDefault="00B03E72" w:rsidP="00B03E72">
      <w:pPr>
        <w:rPr>
          <w:lang w:eastAsia="de-DE"/>
        </w:rPr>
      </w:pPr>
      <w:r w:rsidRPr="00B03E72">
        <w:rPr>
          <w:b/>
          <w:lang w:eastAsia="de-DE"/>
        </w:rPr>
        <w:t>Erwartetes Ergebnis:</w:t>
      </w:r>
      <w:r>
        <w:rPr>
          <w:lang w:eastAsia="de-DE"/>
        </w:rPr>
        <w:t xml:space="preserve"> Nach dem Drücken des „Drucken“ Buttons und der Bestätigung des Dateinamens auf dem Export-Bildschirm wird eine </w:t>
      </w:r>
      <w:r w:rsidRPr="009B7485">
        <w:rPr>
          <w:color w:val="FF0000"/>
          <w:lang w:eastAsia="de-DE"/>
        </w:rPr>
        <w:t xml:space="preserve">Bilddatei </w:t>
      </w:r>
      <w:r>
        <w:rPr>
          <w:lang w:eastAsia="de-DE"/>
        </w:rPr>
        <w:t xml:space="preserve">im ausgewählten Verzeichnis mit dem eingegebenen Dateinamen erzeugt. </w:t>
      </w:r>
      <w:r w:rsidRPr="009B7485">
        <w:rPr>
          <w:color w:val="FF0000"/>
          <w:lang w:eastAsia="de-DE"/>
        </w:rPr>
        <w:t>Die Bilddatei zeigt den Export-Bildschirm als der Button gedrückt wurde</w:t>
      </w:r>
      <w:r>
        <w:rPr>
          <w:lang w:eastAsia="de-DE"/>
        </w:rPr>
        <w:t>. Der User wird auf den Hauptbildschirm zurückgeleitet.</w:t>
      </w:r>
    </w:p>
    <w:p w14:paraId="434F8664" w14:textId="5F1630EA" w:rsidR="003A01DA" w:rsidRPr="003A01DA" w:rsidRDefault="00B03E72" w:rsidP="00B03E72">
      <w:pPr>
        <w:rPr>
          <w:lang w:eastAsia="de-DE"/>
        </w:rPr>
      </w:pPr>
      <w:r w:rsidRPr="00B03E72">
        <w:rPr>
          <w:b/>
          <w:bCs w:val="0"/>
          <w:lang w:eastAsia="de-DE"/>
        </w:rPr>
        <w:t>Tatsächliches Ergebnis:</w:t>
      </w:r>
      <w:r>
        <w:rPr>
          <w:lang w:eastAsia="de-DE"/>
        </w:rPr>
        <w:t xml:space="preserve"> </w:t>
      </w:r>
      <w:r w:rsidR="003A01DA" w:rsidRPr="003A01DA">
        <w:rPr>
          <w:highlight w:val="green"/>
          <w:lang w:eastAsia="de-DE"/>
        </w:rPr>
        <w:t>OK</w:t>
      </w:r>
      <w:r w:rsidR="003A01DA" w:rsidRPr="003A01DA">
        <w:rPr>
          <w:lang w:eastAsia="de-DE"/>
        </w:rPr>
        <w:t xml:space="preserve"> - Nach dem Klick auf „Exportieren“ aus dem Suchbildschirm heraus wird auf den Exportbildschirm gesprungen.</w:t>
      </w:r>
      <w:r w:rsidR="009B7485">
        <w:rPr>
          <w:lang w:eastAsia="de-DE"/>
        </w:rPr>
        <w:t xml:space="preserve"> </w:t>
      </w:r>
      <w:r w:rsidR="009B7485" w:rsidRPr="009B7485">
        <w:rPr>
          <w:color w:val="FF0000"/>
          <w:lang w:eastAsia="de-DE"/>
        </w:rPr>
        <w:t>Alternative: Button Hauptbildschirm.</w:t>
      </w:r>
      <w:r w:rsidR="003A01DA" w:rsidRPr="003A01DA">
        <w:rPr>
          <w:lang w:eastAsia="de-DE"/>
        </w:rPr>
        <w:t xml:space="preserve"> Hier wird der angelegte Plan mit den verknüpften Einheiten und Übungen </w:t>
      </w:r>
      <w:r w:rsidR="003A01DA" w:rsidRPr="009B7485">
        <w:rPr>
          <w:color w:val="FF0000"/>
          <w:lang w:eastAsia="de-DE"/>
        </w:rPr>
        <w:t>als aufgeklappte Baumstruktur dargestellt</w:t>
      </w:r>
      <w:r w:rsidR="003A01DA" w:rsidRPr="003A01DA">
        <w:rPr>
          <w:lang w:eastAsia="de-DE"/>
        </w:rPr>
        <w:t>. Nach dem Klick auf „Drucken“ erscheint ein Dialog zur Auswahl des Dateinamens und -</w:t>
      </w:r>
      <w:proofErr w:type="spellStart"/>
      <w:r w:rsidR="003A01DA" w:rsidRPr="003A01DA">
        <w:rPr>
          <w:lang w:eastAsia="de-DE"/>
        </w:rPr>
        <w:t>speicherorts</w:t>
      </w:r>
      <w:proofErr w:type="spellEnd"/>
      <w:r w:rsidR="003A01DA" w:rsidRPr="003A01DA">
        <w:rPr>
          <w:lang w:eastAsia="de-DE"/>
        </w:rPr>
        <w:t xml:space="preserve">. Nach Bestätigung des Dialogs springt die Anwendung zurück auf den Startbildschirm. Es liegt eine </w:t>
      </w:r>
      <w:r w:rsidR="003A01DA" w:rsidRPr="009B7485">
        <w:rPr>
          <w:color w:val="FF0000"/>
          <w:lang w:eastAsia="de-DE"/>
        </w:rPr>
        <w:lastRenderedPageBreak/>
        <w:t>Bilddatei</w:t>
      </w:r>
      <w:r w:rsidR="003A01DA" w:rsidRPr="003A01DA">
        <w:rPr>
          <w:lang w:eastAsia="de-DE"/>
        </w:rPr>
        <w:t xml:space="preserve"> unter dem eingegebenen Speicherort ab, welche die </w:t>
      </w:r>
      <w:r w:rsidR="003A01DA" w:rsidRPr="009B7485">
        <w:rPr>
          <w:color w:val="FF0000"/>
          <w:lang w:eastAsia="de-DE"/>
        </w:rPr>
        <w:t xml:space="preserve">ausgewählte Übung und ihre Inhalte </w:t>
      </w:r>
      <w:r w:rsidR="003A01DA" w:rsidRPr="003A01DA">
        <w:rPr>
          <w:lang w:eastAsia="de-DE"/>
        </w:rPr>
        <w:t>zeigt.</w:t>
      </w:r>
    </w:p>
    <w:p w14:paraId="01BF9329" w14:textId="77777777" w:rsidR="00B03E72" w:rsidRDefault="00B03E72" w:rsidP="001007B5">
      <w:pPr>
        <w:rPr>
          <w:lang w:eastAsia="de-DE"/>
        </w:rPr>
      </w:pPr>
    </w:p>
    <w:p w14:paraId="62E08ADF" w14:textId="2AFE96AB" w:rsidR="009B7485" w:rsidRDefault="009B7485" w:rsidP="009B7485">
      <w:pPr>
        <w:pStyle w:val="berschrift3"/>
        <w:rPr>
          <w:lang w:eastAsia="de-DE"/>
        </w:rPr>
      </w:pPr>
      <w:r>
        <w:rPr>
          <w:lang w:eastAsia="de-DE"/>
        </w:rPr>
        <w:t>Testfall 11: Löschen eines Objektes</w:t>
      </w:r>
    </w:p>
    <w:p w14:paraId="285105F2" w14:textId="750B9F4E" w:rsidR="009B7485" w:rsidRPr="009B7485" w:rsidRDefault="009B7485" w:rsidP="009B7485">
      <w:pPr>
        <w:rPr>
          <w:color w:val="FF0000"/>
          <w:lang w:eastAsia="de-DE"/>
        </w:rPr>
      </w:pPr>
      <w:r w:rsidRPr="009B7485">
        <w:rPr>
          <w:b/>
          <w:bCs w:val="0"/>
          <w:lang w:eastAsia="de-DE"/>
        </w:rPr>
        <w:t>Vorbedingungen:</w:t>
      </w:r>
      <w:r>
        <w:rPr>
          <w:lang w:eastAsia="de-DE"/>
        </w:rPr>
        <w:t xml:space="preserve"> </w:t>
      </w:r>
      <w:r w:rsidRPr="009B7485">
        <w:rPr>
          <w:color w:val="FF0000"/>
          <w:lang w:eastAsia="de-DE"/>
        </w:rPr>
        <w:t>Objekt vorhanden</w:t>
      </w:r>
    </w:p>
    <w:p w14:paraId="54B4290A" w14:textId="22E03B30" w:rsidR="009B7485" w:rsidRPr="009B7485" w:rsidRDefault="009B7485" w:rsidP="009B7485">
      <w:pPr>
        <w:rPr>
          <w:color w:val="FF0000"/>
          <w:lang w:eastAsia="de-DE"/>
        </w:rPr>
      </w:pPr>
      <w:r w:rsidRPr="009B7485">
        <w:rPr>
          <w:b/>
          <w:bCs w:val="0"/>
          <w:lang w:eastAsia="de-DE"/>
        </w:rPr>
        <w:t>Ablauf:</w:t>
      </w:r>
      <w:r>
        <w:rPr>
          <w:lang w:eastAsia="de-DE"/>
        </w:rPr>
        <w:t xml:space="preserve"> </w:t>
      </w:r>
      <w:r w:rsidRPr="009B7485">
        <w:rPr>
          <w:color w:val="FF0000"/>
          <w:lang w:eastAsia="de-DE"/>
        </w:rPr>
        <w:t>Anzeige eines Objektes (Testfall 5), Button „Löschen“ – löscht Objekt und alle Verbindungen zu anderen Objekten.</w:t>
      </w:r>
    </w:p>
    <w:p w14:paraId="590CF6AD" w14:textId="48D6CFD8" w:rsidR="009B7485" w:rsidRPr="009B7485" w:rsidRDefault="009B7485" w:rsidP="009B7485">
      <w:pPr>
        <w:rPr>
          <w:color w:val="FF0000"/>
          <w:lang w:eastAsia="de-DE"/>
        </w:rPr>
      </w:pPr>
      <w:r w:rsidRPr="009B7485">
        <w:rPr>
          <w:b/>
          <w:bCs w:val="0"/>
          <w:lang w:eastAsia="de-DE"/>
        </w:rPr>
        <w:t>Erwartetes Ergebnis:</w:t>
      </w:r>
      <w:r>
        <w:rPr>
          <w:lang w:eastAsia="de-DE"/>
        </w:rPr>
        <w:t xml:space="preserve"> </w:t>
      </w:r>
      <w:r w:rsidRPr="009B7485">
        <w:rPr>
          <w:color w:val="FF0000"/>
          <w:lang w:eastAsia="de-DE"/>
        </w:rPr>
        <w:t>Objekt wird gelöscht, auf Hauptbildschirm zurück und mit Meldung bestätigt. Auf Startbildschirm ist Objekt nicht mehr in Baumstruktur zu finden.</w:t>
      </w:r>
    </w:p>
    <w:p w14:paraId="473E0670" w14:textId="1AB793FC" w:rsidR="009B7485" w:rsidRPr="009B7485" w:rsidRDefault="009B7485" w:rsidP="009B7485">
      <w:pPr>
        <w:rPr>
          <w:color w:val="FF0000"/>
          <w:lang w:eastAsia="de-DE"/>
        </w:rPr>
      </w:pPr>
      <w:r w:rsidRPr="009B7485">
        <w:rPr>
          <w:b/>
          <w:bCs w:val="0"/>
          <w:lang w:eastAsia="de-DE"/>
        </w:rPr>
        <w:t>Tatsächliches Ergebnis:</w:t>
      </w:r>
      <w:r>
        <w:rPr>
          <w:lang w:eastAsia="de-DE"/>
        </w:rPr>
        <w:t xml:space="preserve"> </w:t>
      </w:r>
      <w:r w:rsidRPr="009B7485">
        <w:rPr>
          <w:color w:val="FF0000"/>
          <w:lang w:eastAsia="de-DE"/>
        </w:rPr>
        <w:t xml:space="preserve">OK/NOK </w:t>
      </w:r>
      <w:proofErr w:type="gramStart"/>
      <w:r w:rsidRPr="009B7485">
        <w:rPr>
          <w:color w:val="FF0000"/>
          <w:lang w:eastAsia="de-DE"/>
        </w:rPr>
        <w:t>- ???</w:t>
      </w:r>
      <w:proofErr w:type="gramEnd"/>
    </w:p>
    <w:p w14:paraId="02AAD295" w14:textId="77777777" w:rsidR="009B7485" w:rsidRPr="009B7485" w:rsidRDefault="009B7485" w:rsidP="009B7485">
      <w:pPr>
        <w:rPr>
          <w:lang w:eastAsia="de-DE"/>
        </w:rPr>
      </w:pPr>
    </w:p>
    <w:p w14:paraId="319DD91B" w14:textId="1EDEFF0F" w:rsidR="00362619" w:rsidRDefault="00362619" w:rsidP="00362619">
      <w:pPr>
        <w:pStyle w:val="berschrift2"/>
        <w:rPr>
          <w:lang w:eastAsia="de-DE"/>
        </w:rPr>
      </w:pPr>
      <w:bookmarkStart w:id="65" w:name="_Toc180767493"/>
      <w:r>
        <w:rPr>
          <w:lang w:eastAsia="de-DE"/>
        </w:rPr>
        <w:t>Testergebnisse</w:t>
      </w:r>
      <w:bookmarkEnd w:id="65"/>
    </w:p>
    <w:p w14:paraId="629A0A5D" w14:textId="068DC026" w:rsidR="003A01DA" w:rsidRPr="009B7485" w:rsidRDefault="003A01DA" w:rsidP="003A01DA">
      <w:pPr>
        <w:rPr>
          <w:color w:val="FF0000"/>
          <w:lang w:eastAsia="de-DE"/>
        </w:rPr>
      </w:pPr>
      <w:r w:rsidRPr="009B7485">
        <w:rPr>
          <w:color w:val="FF0000"/>
          <w:lang w:eastAsia="de-DE"/>
        </w:rPr>
        <w:t>Die Tests konnten größtenteils fehlerfrei durchgeführt werden. Bei Testfall 5 gab es eine leichte Abweichung, da eine einmal markierte Zeile im Suchbildschirm für die restliche Programmlaufzeit erhalten bleibt und die Markierung nicht aufgehoben werden kann. Bei Testfall 6 wurde ein kritischer Fehler festgestellt, da das Feld „ID“ geändert werden kann und somit Datenbankinkonsistenzen auftreten können.</w:t>
      </w:r>
    </w:p>
    <w:p w14:paraId="4812D41B" w14:textId="40101770" w:rsidR="003A01DA" w:rsidRPr="009B7485" w:rsidRDefault="003A01DA" w:rsidP="003A01DA">
      <w:pPr>
        <w:rPr>
          <w:color w:val="FF0000"/>
          <w:lang w:eastAsia="de-DE"/>
        </w:rPr>
      </w:pPr>
      <w:r w:rsidRPr="009B7485">
        <w:rPr>
          <w:color w:val="FF0000"/>
          <w:lang w:eastAsia="de-DE"/>
        </w:rPr>
        <w:t>Daher lassen sich aus den Testergebnissen folgende Arbeitspakete ableiten:</w:t>
      </w:r>
    </w:p>
    <w:p w14:paraId="307A9D68" w14:textId="54127F2A" w:rsidR="003A01DA" w:rsidRPr="009B7485" w:rsidRDefault="003A01DA" w:rsidP="003A01DA">
      <w:pPr>
        <w:pStyle w:val="Listenabsatz"/>
        <w:numPr>
          <w:ilvl w:val="0"/>
          <w:numId w:val="44"/>
        </w:numPr>
        <w:rPr>
          <w:color w:val="FF0000"/>
          <w:lang w:eastAsia="de-DE"/>
        </w:rPr>
      </w:pPr>
      <w:r w:rsidRPr="009B7485">
        <w:rPr>
          <w:color w:val="FF0000"/>
          <w:lang w:eastAsia="de-DE"/>
        </w:rPr>
        <w:t>Markierung im Suchbildschirm aufheben, nachdem dieser verlassen wurde</w:t>
      </w:r>
    </w:p>
    <w:p w14:paraId="6398C518" w14:textId="01877CFB" w:rsidR="003A01DA" w:rsidRPr="009B7485" w:rsidRDefault="003A01DA" w:rsidP="003A01DA">
      <w:pPr>
        <w:pStyle w:val="Listenabsatz"/>
        <w:numPr>
          <w:ilvl w:val="0"/>
          <w:numId w:val="44"/>
        </w:numPr>
        <w:rPr>
          <w:color w:val="FF0000"/>
          <w:lang w:eastAsia="de-DE"/>
        </w:rPr>
      </w:pPr>
      <w:r w:rsidRPr="009B7485">
        <w:rPr>
          <w:color w:val="FF0000"/>
          <w:lang w:eastAsia="de-DE"/>
        </w:rPr>
        <w:t>Feld „ID“ nicht bearbeitbar machen, wenn ein Objekt im Bearbeitungsmodus angezeigt wird</w:t>
      </w:r>
    </w:p>
    <w:p w14:paraId="39D0F131" w14:textId="77777777" w:rsidR="00666B87" w:rsidRDefault="00666B87" w:rsidP="007148D1">
      <w:pPr>
        <w:rPr>
          <w:lang w:eastAsia="de-DE"/>
        </w:rPr>
      </w:pPr>
    </w:p>
    <w:p w14:paraId="2D85CCA1" w14:textId="1A6E2B3E" w:rsidR="00666B87" w:rsidRDefault="00666B87" w:rsidP="00666B87">
      <w:pPr>
        <w:pStyle w:val="berschrift2"/>
        <w:rPr>
          <w:lang w:eastAsia="de-DE"/>
        </w:rPr>
      </w:pPr>
      <w:bookmarkStart w:id="66" w:name="_Toc180767494"/>
      <w:r>
        <w:rPr>
          <w:lang w:eastAsia="de-DE"/>
        </w:rPr>
        <w:t>Aufräumarbeiten</w:t>
      </w:r>
      <w:bookmarkEnd w:id="66"/>
    </w:p>
    <w:p w14:paraId="52F42966" w14:textId="16F56041" w:rsidR="00666B87" w:rsidRDefault="00B03E72" w:rsidP="00666B87">
      <w:pPr>
        <w:rPr>
          <w:lang w:eastAsia="de-DE"/>
        </w:rPr>
      </w:pPr>
      <w:r>
        <w:rPr>
          <w:lang w:eastAsia="de-DE"/>
        </w:rPr>
        <w:t>Nach der Durchführung aller Testfälle kann die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main.db</w:t>
      </w:r>
      <w:proofErr w:type="spellEnd"/>
      <w:r>
        <w:rPr>
          <w:lang w:eastAsia="de-DE"/>
        </w:rPr>
        <w:t xml:space="preserve"> entweder gelöscht oder durch eine Kopie der vorbereiteten Datenbankdatei \</w:t>
      </w:r>
      <w:r w:rsidR="00770CB0">
        <w:rPr>
          <w:lang w:eastAsia="de-DE"/>
        </w:rPr>
        <w:t>_internal</w:t>
      </w:r>
      <w:r>
        <w:rPr>
          <w:lang w:eastAsia="de-DE"/>
        </w:rPr>
        <w:t>\</w:t>
      </w:r>
      <w:proofErr w:type="spellStart"/>
      <w:r>
        <w:rPr>
          <w:lang w:eastAsia="de-DE"/>
        </w:rPr>
        <w:t>data</w:t>
      </w:r>
      <w:proofErr w:type="spellEnd"/>
      <w:r>
        <w:rPr>
          <w:lang w:eastAsia="de-DE"/>
        </w:rPr>
        <w:t>\</w:t>
      </w:r>
      <w:proofErr w:type="spellStart"/>
      <w:r>
        <w:rPr>
          <w:lang w:eastAsia="de-DE"/>
        </w:rPr>
        <w:t>main_prefilled.db</w:t>
      </w:r>
      <w:proofErr w:type="spellEnd"/>
      <w:r>
        <w:rPr>
          <w:lang w:eastAsia="de-DE"/>
        </w:rPr>
        <w:t xml:space="preserve"> ausgetauscht werden.</w:t>
      </w:r>
    </w:p>
    <w:p w14:paraId="78D5E9C9" w14:textId="3A366CFA" w:rsidR="00B03E72" w:rsidRPr="00666B87" w:rsidRDefault="00B03E72" w:rsidP="00666B87">
      <w:pPr>
        <w:rPr>
          <w:lang w:eastAsia="de-DE"/>
        </w:rPr>
      </w:pPr>
      <w:r>
        <w:rPr>
          <w:lang w:eastAsia="de-DE"/>
        </w:rPr>
        <w:t>Eventuell exportierte Objekte bzw. deren Bilddateien sollten im Anwendungsverzeichnis gelöscht werden.</w:t>
      </w:r>
    </w:p>
    <w:p w14:paraId="30BB94F0" w14:textId="75593369" w:rsidR="007B69C7" w:rsidRDefault="00D35CA9" w:rsidP="00D35CA9">
      <w:pPr>
        <w:pStyle w:val="berschrift1"/>
        <w:pageBreakBefore/>
        <w:ind w:left="431" w:hanging="431"/>
      </w:pPr>
      <w:bookmarkStart w:id="67" w:name="_Toc180767495"/>
      <w:r>
        <w:lastRenderedPageBreak/>
        <w:t>Abstract</w:t>
      </w:r>
      <w:bookmarkEnd w:id="67"/>
    </w:p>
    <w:p w14:paraId="45793766" w14:textId="0AFF42E1" w:rsidR="007B69C7" w:rsidRPr="006D3BAE" w:rsidRDefault="003421FE" w:rsidP="0063442D">
      <w:pPr>
        <w:rPr>
          <w:color w:val="FF0000"/>
          <w:lang w:eastAsia="de-DE"/>
        </w:rPr>
      </w:pPr>
      <w:r w:rsidRPr="006D3BAE">
        <w:rPr>
          <w:color w:val="FF0000"/>
          <w:lang w:eastAsia="de-DE"/>
        </w:rPr>
        <w:t>(erst für Phase 3 relevant)</w:t>
      </w:r>
    </w:p>
    <w:p w14:paraId="40FB74AC" w14:textId="65B7A9FA" w:rsidR="00723ECF" w:rsidRPr="006D3BAE" w:rsidRDefault="006D3BAE" w:rsidP="0063442D">
      <w:pPr>
        <w:rPr>
          <w:color w:val="FF0000"/>
          <w:lang w:eastAsia="de-DE"/>
        </w:rPr>
      </w:pPr>
      <w:r w:rsidRPr="006D3BAE">
        <w:rPr>
          <w:color w:val="FF0000"/>
          <w:lang w:eastAsia="de-DE"/>
        </w:rPr>
        <w:t>„</w:t>
      </w:r>
      <w:proofErr w:type="spellStart"/>
      <w:r w:rsidRPr="006D3BAE">
        <w:rPr>
          <w:color w:val="FF0000"/>
          <w:lang w:eastAsia="de-DE"/>
        </w:rPr>
        <w:t>Lessons</w:t>
      </w:r>
      <w:proofErr w:type="spellEnd"/>
      <w:r w:rsidRPr="006D3BAE">
        <w:rPr>
          <w:color w:val="FF0000"/>
          <w:lang w:eastAsia="de-DE"/>
        </w:rPr>
        <w:t xml:space="preserve"> </w:t>
      </w:r>
      <w:proofErr w:type="spellStart"/>
      <w:r w:rsidRPr="006D3BAE">
        <w:rPr>
          <w:color w:val="FF0000"/>
          <w:lang w:eastAsia="de-DE"/>
        </w:rPr>
        <w:t>Learned</w:t>
      </w:r>
      <w:proofErr w:type="spellEnd"/>
      <w:r w:rsidRPr="006D3BAE">
        <w:rPr>
          <w:color w:val="FF0000"/>
          <w:lang w:eastAsia="de-DE"/>
        </w:rPr>
        <w:t>“ des Projekts – kritische Reflektion der Durchführung</w:t>
      </w:r>
    </w:p>
    <w:p w14:paraId="51468D0F" w14:textId="41662592" w:rsidR="006D3BAE" w:rsidRPr="006D3BAE" w:rsidRDefault="006D3BAE" w:rsidP="0063442D">
      <w:pPr>
        <w:rPr>
          <w:color w:val="FF0000"/>
          <w:lang w:eastAsia="de-DE"/>
        </w:rPr>
      </w:pPr>
      <w:r w:rsidRPr="006D3BAE">
        <w:rPr>
          <w:color w:val="FF0000"/>
          <w:lang w:eastAsia="de-DE"/>
        </w:rPr>
        <w:t>Gut: Python, Sprints, Fokus auf funktionierende Software</w:t>
      </w:r>
      <w:r w:rsidR="00C111B3">
        <w:rPr>
          <w:color w:val="FF0000"/>
          <w:lang w:eastAsia="de-DE"/>
        </w:rPr>
        <w:t>, Anwendung kundenorientiert aufgebaut</w:t>
      </w:r>
      <w:r w:rsidR="00A739B4">
        <w:rPr>
          <w:color w:val="FF0000"/>
          <w:lang w:eastAsia="de-DE"/>
        </w:rPr>
        <w:t>, Singleton und MVC in Python</w:t>
      </w:r>
    </w:p>
    <w:p w14:paraId="47F3004E" w14:textId="2B06EE44" w:rsidR="006D3BAE" w:rsidRDefault="006D3BAE" w:rsidP="0063442D">
      <w:pPr>
        <w:rPr>
          <w:color w:val="FF0000"/>
          <w:lang w:eastAsia="de-DE"/>
        </w:rPr>
      </w:pPr>
      <w:r w:rsidRPr="006D3BAE">
        <w:rPr>
          <w:color w:val="FF0000"/>
          <w:lang w:eastAsia="de-DE"/>
        </w:rPr>
        <w:t>Schlecht: Daily Meetings, unrealistischer Zeitplan in Phase 1, Schwierigkeiten mit Benutzerfreundlichkeit</w:t>
      </w:r>
      <w:r w:rsidR="00C111B3">
        <w:rPr>
          <w:color w:val="FF0000"/>
          <w:lang w:eastAsia="de-DE"/>
        </w:rPr>
        <w:t>/Übersichtlichkeit</w:t>
      </w:r>
    </w:p>
    <w:p w14:paraId="6A8C5F47" w14:textId="2A73547D" w:rsidR="006D3BAE" w:rsidRDefault="006D3BAE" w:rsidP="0063442D">
      <w:pPr>
        <w:rPr>
          <w:color w:val="FF0000"/>
          <w:lang w:eastAsia="de-DE"/>
        </w:rPr>
      </w:pPr>
      <w:r>
        <w:rPr>
          <w:color w:val="FF0000"/>
          <w:lang w:eastAsia="de-DE"/>
        </w:rPr>
        <w:t>Einhaltung des ursprünglich anvisierten Zeitplans?</w:t>
      </w:r>
    </w:p>
    <w:p w14:paraId="01EC4915" w14:textId="0055D964" w:rsidR="006D3BAE" w:rsidRPr="00C111B3" w:rsidRDefault="006D3BAE" w:rsidP="0063442D">
      <w:pPr>
        <w:rPr>
          <w:color w:val="FF0000"/>
          <w:lang w:val="en-US" w:eastAsia="de-DE"/>
        </w:rPr>
      </w:pPr>
      <w:r>
        <w:rPr>
          <w:color w:val="FF0000"/>
          <w:lang w:eastAsia="de-DE"/>
        </w:rPr>
        <w:t xml:space="preserve">Umgang mit unerwartet aufgetretenen Problemen? </w:t>
      </w:r>
      <w:r w:rsidRPr="00C111B3">
        <w:rPr>
          <w:color w:val="FF0000"/>
          <w:lang w:val="en-US" w:eastAsia="de-DE"/>
        </w:rPr>
        <w:t xml:space="preserve">(PDF Export, Build </w:t>
      </w:r>
      <w:proofErr w:type="spellStart"/>
      <w:r w:rsidRPr="00C111B3">
        <w:rPr>
          <w:color w:val="FF0000"/>
          <w:lang w:val="en-US" w:eastAsia="de-DE"/>
        </w:rPr>
        <w:t>als</w:t>
      </w:r>
      <w:proofErr w:type="spellEnd"/>
      <w:r w:rsidRPr="00C111B3">
        <w:rPr>
          <w:color w:val="FF0000"/>
          <w:lang w:val="en-US" w:eastAsia="de-DE"/>
        </w:rPr>
        <w:t xml:space="preserve"> exe, MySQL, …)</w:t>
      </w:r>
    </w:p>
    <w:p w14:paraId="08D4F323" w14:textId="77777777" w:rsidR="00E754F6" w:rsidRPr="00C111B3" w:rsidRDefault="00E754F6" w:rsidP="0063442D">
      <w:pPr>
        <w:rPr>
          <w:lang w:val="en-US" w:eastAsia="de-DE"/>
        </w:rPr>
      </w:pPr>
    </w:p>
    <w:p w14:paraId="476DAC42" w14:textId="77777777" w:rsidR="006673A4" w:rsidRPr="00C111B3" w:rsidRDefault="006673A4" w:rsidP="0063442D">
      <w:pPr>
        <w:rPr>
          <w:lang w:val="en-US" w:eastAsia="de-DE"/>
        </w:rPr>
        <w:sectPr w:rsidR="006673A4" w:rsidRPr="00C111B3" w:rsidSect="00594258">
          <w:headerReference w:type="default" r:id="rId25"/>
          <w:headerReference w:type="first" r:id="rId26"/>
          <w:pgSz w:w="11906" w:h="16838" w:code="9"/>
          <w:pgMar w:top="1134" w:right="1134" w:bottom="1134" w:left="1134" w:header="709" w:footer="709" w:gutter="0"/>
          <w:pgNumType w:start="1"/>
          <w:cols w:space="720"/>
          <w:docGrid w:linePitch="299"/>
        </w:sectPr>
      </w:pPr>
    </w:p>
    <w:p w14:paraId="5898FC9E" w14:textId="0D8562F4" w:rsidR="00FA6004" w:rsidRPr="002E2D28" w:rsidRDefault="00FA6004" w:rsidP="0063442D">
      <w:pPr>
        <w:pStyle w:val="berschriftOhneNummer"/>
      </w:pPr>
      <w:bookmarkStart w:id="68" w:name="_Toc180767496"/>
      <w:r w:rsidRPr="002E2D28">
        <w:lastRenderedPageBreak/>
        <w:t>Verzeichnis der Anhänge</w:t>
      </w:r>
      <w:bookmarkEnd w:id="68"/>
    </w:p>
    <w:p w14:paraId="67733212" w14:textId="1056FFA9" w:rsidR="00CE7C99" w:rsidRDefault="00FA6004">
      <w:pPr>
        <w:pStyle w:val="Abbildungsverzeichnis"/>
        <w:rPr>
          <w:rFonts w:asciiTheme="minorHAnsi" w:eastAsiaTheme="minorEastAsia" w:hAnsiTheme="minorHAnsi" w:cstheme="minorBidi"/>
          <w:bCs w:val="0"/>
          <w:kern w:val="2"/>
          <w:sz w:val="24"/>
          <w:szCs w:val="24"/>
          <w:lang w:eastAsia="de-DE"/>
          <w14:ligatures w14:val="standardContextual"/>
        </w:rPr>
      </w:pPr>
      <w:r w:rsidRPr="002E2D28">
        <w:fldChar w:fldCharType="begin"/>
      </w:r>
      <w:r w:rsidRPr="002E2D28">
        <w:instrText xml:space="preserve"> TOC \c "Anhang" </w:instrText>
      </w:r>
      <w:r w:rsidRPr="002E2D28">
        <w:fldChar w:fldCharType="separate"/>
      </w:r>
      <w:r w:rsidR="00CE7C99">
        <w:t>Anhang 1: UML-Diagramm des data-Moduls mit Methoden</w:t>
      </w:r>
      <w:r w:rsidR="00CE7C99">
        <w:tab/>
      </w:r>
      <w:r w:rsidR="00CE7C99">
        <w:fldChar w:fldCharType="begin"/>
      </w:r>
      <w:r w:rsidR="00CE7C99">
        <w:instrText xml:space="preserve"> PAGEREF _Toc176613722 \h </w:instrText>
      </w:r>
      <w:r w:rsidR="00CE7C99">
        <w:fldChar w:fldCharType="separate"/>
      </w:r>
      <w:r w:rsidR="009445BC">
        <w:t>25</w:t>
      </w:r>
      <w:r w:rsidR="00CE7C99">
        <w:fldChar w:fldCharType="end"/>
      </w:r>
    </w:p>
    <w:p w14:paraId="67F4FFE2" w14:textId="4954DB3E" w:rsidR="00115245" w:rsidRDefault="00FA6004" w:rsidP="0063442D">
      <w:r w:rsidRPr="002E2D28">
        <w:fldChar w:fldCharType="end"/>
      </w:r>
    </w:p>
    <w:p w14:paraId="1045E57C" w14:textId="2695BD51" w:rsidR="00115245" w:rsidRPr="002E2D28" w:rsidRDefault="00115245" w:rsidP="0063442D">
      <w:pPr>
        <w:sectPr w:rsidR="00115245" w:rsidRPr="002E2D28" w:rsidSect="00594258">
          <w:headerReference w:type="default" r:id="rId27"/>
          <w:headerReference w:type="first" r:id="rId28"/>
          <w:footerReference w:type="first" r:id="rId29"/>
          <w:pgSz w:w="11906" w:h="16838" w:code="9"/>
          <w:pgMar w:top="1134" w:right="1134" w:bottom="1134" w:left="1134" w:header="709" w:footer="709" w:gutter="0"/>
          <w:cols w:space="720"/>
          <w:docGrid w:linePitch="360"/>
        </w:sectPr>
      </w:pPr>
    </w:p>
    <w:p w14:paraId="786C13A3" w14:textId="1A699F35" w:rsidR="006673A4" w:rsidRPr="002E2D28" w:rsidRDefault="00071ACA" w:rsidP="0063442D">
      <w:pPr>
        <w:pStyle w:val="berschriftOhneNummer"/>
      </w:pPr>
      <w:bookmarkStart w:id="69" w:name="_Toc180767497"/>
      <w:r w:rsidRPr="002E2D28">
        <w:lastRenderedPageBreak/>
        <w:t>Anhang</w:t>
      </w:r>
      <w:bookmarkEnd w:id="69"/>
    </w:p>
    <w:p w14:paraId="58373FB4" w14:textId="0726F9A4" w:rsidR="00135382" w:rsidRDefault="00135382" w:rsidP="00135382">
      <w:pPr>
        <w:pStyle w:val="Beschriftung"/>
        <w:keepNext/>
      </w:pPr>
      <w:bookmarkStart w:id="70" w:name="_Toc176613722"/>
      <w:r>
        <w:t xml:space="preserve">Anhang </w:t>
      </w:r>
      <w:r>
        <w:fldChar w:fldCharType="begin"/>
      </w:r>
      <w:r>
        <w:instrText xml:space="preserve"> SEQ Anhang \* ARABIC </w:instrText>
      </w:r>
      <w:r>
        <w:fldChar w:fldCharType="separate"/>
      </w:r>
      <w:r w:rsidR="009445BC">
        <w:rPr>
          <w:noProof/>
        </w:rPr>
        <w:t>1</w:t>
      </w:r>
      <w:r>
        <w:fldChar w:fldCharType="end"/>
      </w:r>
      <w:r>
        <w:t xml:space="preserve">: UML-Diagramm des </w:t>
      </w:r>
      <w:proofErr w:type="spellStart"/>
      <w:r>
        <w:t>data</w:t>
      </w:r>
      <w:proofErr w:type="spellEnd"/>
      <w:r>
        <w:t>-Moduls mit Methoden</w:t>
      </w:r>
      <w:bookmarkEnd w:id="70"/>
    </w:p>
    <w:p w14:paraId="54300D2C" w14:textId="77777777" w:rsidR="00135382" w:rsidRPr="009110C1" w:rsidRDefault="00135382" w:rsidP="0063442D">
      <w:r w:rsidRPr="00D82F2C">
        <w:rPr>
          <w:noProof/>
        </w:rPr>
        <w:drawing>
          <wp:inline distT="0" distB="0" distL="0" distR="0" wp14:anchorId="7B3DE9DC" wp14:editId="0A9757B5">
            <wp:extent cx="4174808" cy="8564880"/>
            <wp:effectExtent l="0" t="0" r="0" b="7620"/>
            <wp:docPr id="7972607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6076" name="Grafik 2"/>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4180695" cy="8576958"/>
                    </a:xfrm>
                    <a:prstGeom prst="rect">
                      <a:avLst/>
                    </a:prstGeom>
                    <a:noFill/>
                    <a:ln>
                      <a:noFill/>
                    </a:ln>
                  </pic:spPr>
                </pic:pic>
              </a:graphicData>
            </a:graphic>
          </wp:inline>
        </w:drawing>
      </w:r>
    </w:p>
    <w:sectPr w:rsidR="00135382" w:rsidRPr="009110C1" w:rsidSect="00594258">
      <w:pgSz w:w="11906" w:h="16838"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FC4F8" w14:textId="77777777" w:rsidR="00F41999" w:rsidRDefault="00F41999" w:rsidP="0063442D">
      <w:r>
        <w:separator/>
      </w:r>
    </w:p>
  </w:endnote>
  <w:endnote w:type="continuationSeparator" w:id="0">
    <w:p w14:paraId="51DE73FF" w14:textId="77777777" w:rsidR="00F41999" w:rsidRDefault="00F41999" w:rsidP="00634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923A2" w14:textId="66C9A07B" w:rsidR="00FA6004" w:rsidRDefault="00FA6004" w:rsidP="0063442D">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rPr>
      <w:t>II</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78B6" w14:textId="77777777" w:rsidR="004B5B28" w:rsidRDefault="004B5B28" w:rsidP="006344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06324" w14:textId="77777777" w:rsidR="00F41999" w:rsidRDefault="00F41999" w:rsidP="0063442D">
      <w:r>
        <w:separator/>
      </w:r>
    </w:p>
  </w:footnote>
  <w:footnote w:type="continuationSeparator" w:id="0">
    <w:p w14:paraId="509F24BD" w14:textId="77777777" w:rsidR="00F41999" w:rsidRDefault="00F41999" w:rsidP="00634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5E2B1" w14:textId="0C535D27" w:rsidR="004B5B28" w:rsidRDefault="009B7485" w:rsidP="0063442D">
    <w:pPr>
      <w:pStyle w:val="Kopfzeile"/>
    </w:pPr>
    <w:fldSimple w:instr=" STYLEREF  ÜberschriftOhneNummer  \* MERGEFORMAT ">
      <w:r w:rsidR="004153E0">
        <w:rPr>
          <w:noProof/>
        </w:rPr>
        <w:t>Abbildungsverzeichnis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572F7" w14:textId="2D14F904" w:rsidR="004B5B28" w:rsidRDefault="009445BC" w:rsidP="0063442D">
    <w:pPr>
      <w:pStyle w:val="Kopfzeile"/>
    </w:pPr>
    <w:fldSimple w:instr=" STYLEREF  ÜberschriftOhneNummer  \* MERGEFORMAT ">
      <w:r>
        <w:rPr>
          <w:noProof/>
        </w:rPr>
        <w:t>Inhaltsverzeichnis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46739" w14:textId="4B8787CC" w:rsidR="00E754F6" w:rsidRDefault="00CB5644" w:rsidP="0063442D">
    <w:pPr>
      <w:pStyle w:val="Kopfzeile"/>
    </w:pPr>
    <w:fldSimple w:instr=" STYLEREF  ÜberschriftOhneNummer  \* MERGEFORMAT ">
      <w:r w:rsidR="004153E0">
        <w:rPr>
          <w:noProof/>
        </w:rPr>
        <w:t>Tabellenverzeichnis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1E83" w14:textId="3D07FD66" w:rsidR="00E754F6" w:rsidRDefault="009445BC" w:rsidP="0063442D">
    <w:pPr>
      <w:pStyle w:val="Kopfzeile"/>
    </w:pPr>
    <w:fldSimple w:instr=" STYLEREF  ÜberschriftOhneNummer  \* MERGEFORMAT ">
      <w:r>
        <w:rPr>
          <w:noProof/>
        </w:rPr>
        <w:t>Abbildungsverzeichnis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4A02C" w14:textId="6CBEB798" w:rsidR="004B5B28" w:rsidRDefault="00CB5644" w:rsidP="0063442D">
    <w:pPr>
      <w:pStyle w:val="Kopfzeile"/>
    </w:pPr>
    <w:fldSimple w:instr=" STYLEREF  &quot;Überschrift 1&quot; \w \* MERGEFORMAT ">
      <w:r w:rsidR="004153E0">
        <w:rPr>
          <w:noProof/>
        </w:rPr>
        <w:t>4</w:t>
      </w:r>
    </w:fldSimple>
    <w:r w:rsidR="004B5B28">
      <w:t xml:space="preserve">. </w:t>
    </w:r>
    <w:fldSimple w:instr=" STYLEREF  &quot;Überschrift 1&quot;  \* MERGEFORMAT ">
      <w:r w:rsidR="004153E0">
        <w:rPr>
          <w:noProof/>
        </w:rPr>
        <w:t>Testprotokoll</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EBF01" w14:textId="1B1A769E" w:rsidR="004B5B28" w:rsidRDefault="009445BC" w:rsidP="0063442D">
    <w:pPr>
      <w:pStyle w:val="Kopfzeile"/>
    </w:pPr>
    <w:fldSimple w:instr=" STYLEREF  &quot;Überschrift 1&quot; \w  \* MERGEFORMAT ">
      <w:r>
        <w:rPr>
          <w:noProof/>
        </w:rPr>
        <w:t>1</w:t>
      </w:r>
    </w:fldSimple>
    <w:r w:rsidR="004B5B28">
      <w:t xml:space="preserve">. </w:t>
    </w:r>
    <w:r w:rsidR="004B5B28">
      <w:fldChar w:fldCharType="begin"/>
    </w:r>
    <w:r w:rsidR="004B5B28">
      <w:instrText xml:space="preserve"> STYLEREF  "Überschrift 1"  \* MERGEFORMAT </w:instrText>
    </w:r>
    <w:r w:rsidR="004B5B28">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DA16" w14:textId="78B3C107" w:rsidR="004B5B28" w:rsidRDefault="00CB5644" w:rsidP="0063442D">
    <w:pPr>
      <w:pStyle w:val="Kopfzeile"/>
    </w:pPr>
    <w:fldSimple w:instr=" STYLEREF  ÜberschriftOhneNummer  \* MERGEFORMAT ">
      <w:r w:rsidR="004153E0">
        <w:rPr>
          <w:noProof/>
        </w:rPr>
        <w:t>Anhang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838F" w14:textId="5A2D1649" w:rsidR="004B5B28" w:rsidRDefault="009445BC" w:rsidP="0063442D">
    <w:pPr>
      <w:pStyle w:val="Kopfzeile"/>
    </w:pPr>
    <w:fldSimple w:instr=" STYLEREF  ÜberschriftOhneNummer  \* MERGEFORMAT ">
      <w:r>
        <w:rPr>
          <w:noProof/>
        </w:rPr>
        <w:t>Tabellenverzeichnis</w:t>
      </w:r>
    </w:fldSimple>
    <w:r w:rsidR="004B5B28">
      <w:tab/>
    </w:r>
    <w:sdt>
      <w:sdtPr>
        <w:id w:val="-2065935945"/>
        <w:docPartObj>
          <w:docPartGallery w:val="Page Numbers (Top of Page)"/>
          <w:docPartUnique/>
        </w:docPartObj>
      </w:sdtPr>
      <w:sdtContent>
        <w:r w:rsidR="004B5B28">
          <w:tab/>
        </w:r>
        <w:r w:rsidR="004B5B28">
          <w:fldChar w:fldCharType="begin"/>
        </w:r>
        <w:r w:rsidR="004B5B28">
          <w:instrText xml:space="preserve"> PAGEREF  Erklärung \* Arabic  \* MERGEFORMAT </w:instrText>
        </w:r>
        <w:r w:rsidR="004B5B28">
          <w:fldChar w:fldCharType="separate"/>
        </w:r>
        <w:r>
          <w:rPr>
            <w:b/>
            <w:bCs w:val="0"/>
            <w:noProof/>
          </w:rPr>
          <w:t>Fehler! Textmarke nicht definiert.</w:t>
        </w:r>
        <w:r w:rsidR="004B5B2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AF8C36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59442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9F8444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37A7F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6464C1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A2BE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76274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CEAA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F8749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8E0100"/>
    <w:multiLevelType w:val="hybridMultilevel"/>
    <w:tmpl w:val="0F069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53B506C"/>
    <w:multiLevelType w:val="hybridMultilevel"/>
    <w:tmpl w:val="53F41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E37267"/>
    <w:multiLevelType w:val="hybridMultilevel"/>
    <w:tmpl w:val="53F41E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A260053"/>
    <w:multiLevelType w:val="hybridMultilevel"/>
    <w:tmpl w:val="5C661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072736"/>
    <w:multiLevelType w:val="hybridMultilevel"/>
    <w:tmpl w:val="E402D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5C21FF"/>
    <w:multiLevelType w:val="hybridMultilevel"/>
    <w:tmpl w:val="42A290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ECD6296"/>
    <w:multiLevelType w:val="hybridMultilevel"/>
    <w:tmpl w:val="B5504A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3A22801"/>
    <w:multiLevelType w:val="hybridMultilevel"/>
    <w:tmpl w:val="CB285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AE7C54"/>
    <w:multiLevelType w:val="hybridMultilevel"/>
    <w:tmpl w:val="119E5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717075"/>
    <w:multiLevelType w:val="hybridMultilevel"/>
    <w:tmpl w:val="FE349B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E983901"/>
    <w:multiLevelType w:val="hybridMultilevel"/>
    <w:tmpl w:val="583A2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8377AC"/>
    <w:multiLevelType w:val="hybridMultilevel"/>
    <w:tmpl w:val="9B743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625C1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391C27B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27242BD"/>
    <w:multiLevelType w:val="hybridMultilevel"/>
    <w:tmpl w:val="0D3897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29722E"/>
    <w:multiLevelType w:val="hybridMultilevel"/>
    <w:tmpl w:val="42A290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C413144"/>
    <w:multiLevelType w:val="multilevel"/>
    <w:tmpl w:val="AD78616E"/>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15:restartNumberingAfterBreak="0">
    <w:nsid w:val="4F4B3035"/>
    <w:multiLevelType w:val="hybridMultilevel"/>
    <w:tmpl w:val="44DE6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BE22FAB"/>
    <w:multiLevelType w:val="hybridMultilevel"/>
    <w:tmpl w:val="128616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C4A4EB9"/>
    <w:multiLevelType w:val="hybridMultilevel"/>
    <w:tmpl w:val="BFA81E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9023F2B"/>
    <w:multiLevelType w:val="hybridMultilevel"/>
    <w:tmpl w:val="19DEB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E705B7"/>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7C66382C"/>
    <w:multiLevelType w:val="hybridMultilevel"/>
    <w:tmpl w:val="59743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886830">
    <w:abstractNumId w:val="6"/>
  </w:num>
  <w:num w:numId="2" w16cid:durableId="1587811380">
    <w:abstractNumId w:val="9"/>
  </w:num>
  <w:num w:numId="3" w16cid:durableId="479418150">
    <w:abstractNumId w:val="7"/>
  </w:num>
  <w:num w:numId="4" w16cid:durableId="2121483214">
    <w:abstractNumId w:val="5"/>
  </w:num>
  <w:num w:numId="5" w16cid:durableId="685059316">
    <w:abstractNumId w:val="4"/>
  </w:num>
  <w:num w:numId="6" w16cid:durableId="242104706">
    <w:abstractNumId w:val="8"/>
  </w:num>
  <w:num w:numId="7" w16cid:durableId="1395545618">
    <w:abstractNumId w:val="3"/>
  </w:num>
  <w:num w:numId="8" w16cid:durableId="1119379077">
    <w:abstractNumId w:val="2"/>
  </w:num>
  <w:num w:numId="9" w16cid:durableId="989334575">
    <w:abstractNumId w:val="1"/>
  </w:num>
  <w:num w:numId="10" w16cid:durableId="103306975">
    <w:abstractNumId w:val="0"/>
  </w:num>
  <w:num w:numId="11" w16cid:durableId="337779365">
    <w:abstractNumId w:val="26"/>
  </w:num>
  <w:num w:numId="12" w16cid:durableId="1209877199">
    <w:abstractNumId w:val="22"/>
  </w:num>
  <w:num w:numId="13" w16cid:durableId="770010250">
    <w:abstractNumId w:val="23"/>
  </w:num>
  <w:num w:numId="14" w16cid:durableId="1643267383">
    <w:abstractNumId w:val="31"/>
  </w:num>
  <w:num w:numId="15" w16cid:durableId="839853849">
    <w:abstractNumId w:val="16"/>
  </w:num>
  <w:num w:numId="16" w16cid:durableId="1768455422">
    <w:abstractNumId w:val="26"/>
  </w:num>
  <w:num w:numId="17" w16cid:durableId="24332991">
    <w:abstractNumId w:val="26"/>
  </w:num>
  <w:num w:numId="18" w16cid:durableId="34282129">
    <w:abstractNumId w:val="26"/>
  </w:num>
  <w:num w:numId="19" w16cid:durableId="595750939">
    <w:abstractNumId w:val="26"/>
  </w:num>
  <w:num w:numId="20" w16cid:durableId="1647585440">
    <w:abstractNumId w:val="26"/>
  </w:num>
  <w:num w:numId="21" w16cid:durableId="909120731">
    <w:abstractNumId w:val="26"/>
  </w:num>
  <w:num w:numId="22" w16cid:durableId="512040204">
    <w:abstractNumId w:val="26"/>
  </w:num>
  <w:num w:numId="23" w16cid:durableId="1731077261">
    <w:abstractNumId w:val="26"/>
  </w:num>
  <w:num w:numId="24" w16cid:durableId="1002196161">
    <w:abstractNumId w:val="26"/>
  </w:num>
  <w:num w:numId="25" w16cid:durableId="1669333308">
    <w:abstractNumId w:val="26"/>
  </w:num>
  <w:num w:numId="26" w16cid:durableId="478500404">
    <w:abstractNumId w:val="26"/>
  </w:num>
  <w:num w:numId="27" w16cid:durableId="1350597013">
    <w:abstractNumId w:val="18"/>
  </w:num>
  <w:num w:numId="28" w16cid:durableId="419570746">
    <w:abstractNumId w:val="10"/>
  </w:num>
  <w:num w:numId="29" w16cid:durableId="1645235933">
    <w:abstractNumId w:val="25"/>
  </w:num>
  <w:num w:numId="30" w16cid:durableId="1739785469">
    <w:abstractNumId w:val="15"/>
  </w:num>
  <w:num w:numId="31" w16cid:durableId="2030401676">
    <w:abstractNumId w:val="30"/>
  </w:num>
  <w:num w:numId="32" w16cid:durableId="1314796772">
    <w:abstractNumId w:val="27"/>
  </w:num>
  <w:num w:numId="33" w16cid:durableId="1308364694">
    <w:abstractNumId w:val="21"/>
  </w:num>
  <w:num w:numId="34" w16cid:durableId="586813845">
    <w:abstractNumId w:val="17"/>
  </w:num>
  <w:num w:numId="35" w16cid:durableId="1857770358">
    <w:abstractNumId w:val="20"/>
  </w:num>
  <w:num w:numId="36" w16cid:durableId="1952779680">
    <w:abstractNumId w:val="29"/>
  </w:num>
  <w:num w:numId="37" w16cid:durableId="2092122836">
    <w:abstractNumId w:val="14"/>
  </w:num>
  <w:num w:numId="38" w16cid:durableId="905803069">
    <w:abstractNumId w:val="12"/>
  </w:num>
  <w:num w:numId="39" w16cid:durableId="1207378979">
    <w:abstractNumId w:val="28"/>
  </w:num>
  <w:num w:numId="40" w16cid:durableId="336663097">
    <w:abstractNumId w:val="11"/>
  </w:num>
  <w:num w:numId="41" w16cid:durableId="1278638232">
    <w:abstractNumId w:val="24"/>
  </w:num>
  <w:num w:numId="42" w16cid:durableId="806750835">
    <w:abstractNumId w:val="19"/>
  </w:num>
  <w:num w:numId="43" w16cid:durableId="1116370331">
    <w:abstractNumId w:val="32"/>
  </w:num>
  <w:num w:numId="44" w16cid:durableId="1990943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57"/>
  <w:autoHyphenation/>
  <w:hyphenationZone w:val="142"/>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99"/>
    <w:rsid w:val="00003F7A"/>
    <w:rsid w:val="000055B3"/>
    <w:rsid w:val="00006BD9"/>
    <w:rsid w:val="00007699"/>
    <w:rsid w:val="00013BF4"/>
    <w:rsid w:val="00014EA4"/>
    <w:rsid w:val="0001523F"/>
    <w:rsid w:val="0001633F"/>
    <w:rsid w:val="0001672F"/>
    <w:rsid w:val="00016DB2"/>
    <w:rsid w:val="00017010"/>
    <w:rsid w:val="00017BC1"/>
    <w:rsid w:val="00017FDB"/>
    <w:rsid w:val="0002172B"/>
    <w:rsid w:val="0002177D"/>
    <w:rsid w:val="00023EEA"/>
    <w:rsid w:val="00024224"/>
    <w:rsid w:val="000244C9"/>
    <w:rsid w:val="000254CE"/>
    <w:rsid w:val="00025A0F"/>
    <w:rsid w:val="00025F9C"/>
    <w:rsid w:val="00030156"/>
    <w:rsid w:val="00033AB9"/>
    <w:rsid w:val="00033D65"/>
    <w:rsid w:val="00034393"/>
    <w:rsid w:val="000369D7"/>
    <w:rsid w:val="000402D5"/>
    <w:rsid w:val="0004449D"/>
    <w:rsid w:val="000452DA"/>
    <w:rsid w:val="0004639E"/>
    <w:rsid w:val="00046A6D"/>
    <w:rsid w:val="00050684"/>
    <w:rsid w:val="00050886"/>
    <w:rsid w:val="00052314"/>
    <w:rsid w:val="00052BEE"/>
    <w:rsid w:val="00053B89"/>
    <w:rsid w:val="00054A9C"/>
    <w:rsid w:val="000553B5"/>
    <w:rsid w:val="00055BB6"/>
    <w:rsid w:val="00056ED8"/>
    <w:rsid w:val="00057F9F"/>
    <w:rsid w:val="00060609"/>
    <w:rsid w:val="00064099"/>
    <w:rsid w:val="00064481"/>
    <w:rsid w:val="0006733A"/>
    <w:rsid w:val="0006743B"/>
    <w:rsid w:val="00067CC5"/>
    <w:rsid w:val="00071ACA"/>
    <w:rsid w:val="00072F2A"/>
    <w:rsid w:val="000748C2"/>
    <w:rsid w:val="00084788"/>
    <w:rsid w:val="00086F49"/>
    <w:rsid w:val="00087165"/>
    <w:rsid w:val="00092DD7"/>
    <w:rsid w:val="00093417"/>
    <w:rsid w:val="00093B91"/>
    <w:rsid w:val="0009459B"/>
    <w:rsid w:val="000946FC"/>
    <w:rsid w:val="00094E2B"/>
    <w:rsid w:val="000962C7"/>
    <w:rsid w:val="0009748D"/>
    <w:rsid w:val="000A0842"/>
    <w:rsid w:val="000A3F2F"/>
    <w:rsid w:val="000A4C4A"/>
    <w:rsid w:val="000A704F"/>
    <w:rsid w:val="000B0A4F"/>
    <w:rsid w:val="000B0C23"/>
    <w:rsid w:val="000B2265"/>
    <w:rsid w:val="000B2D38"/>
    <w:rsid w:val="000B4734"/>
    <w:rsid w:val="000B5BBF"/>
    <w:rsid w:val="000B5C03"/>
    <w:rsid w:val="000B6FD5"/>
    <w:rsid w:val="000B7CC9"/>
    <w:rsid w:val="000C47DB"/>
    <w:rsid w:val="000C7866"/>
    <w:rsid w:val="000D0F4B"/>
    <w:rsid w:val="000D244F"/>
    <w:rsid w:val="000D4167"/>
    <w:rsid w:val="000D4965"/>
    <w:rsid w:val="000D72B9"/>
    <w:rsid w:val="000E0899"/>
    <w:rsid w:val="000E7ECB"/>
    <w:rsid w:val="000F1751"/>
    <w:rsid w:val="000F31D7"/>
    <w:rsid w:val="000F6EFD"/>
    <w:rsid w:val="000F7F90"/>
    <w:rsid w:val="001007B5"/>
    <w:rsid w:val="001051E4"/>
    <w:rsid w:val="001107F5"/>
    <w:rsid w:val="00111036"/>
    <w:rsid w:val="00112835"/>
    <w:rsid w:val="00115245"/>
    <w:rsid w:val="00117FF3"/>
    <w:rsid w:val="001234A2"/>
    <w:rsid w:val="001242DE"/>
    <w:rsid w:val="00126042"/>
    <w:rsid w:val="001262C4"/>
    <w:rsid w:val="00131AC8"/>
    <w:rsid w:val="00135382"/>
    <w:rsid w:val="00141C76"/>
    <w:rsid w:val="0014210F"/>
    <w:rsid w:val="00147BEF"/>
    <w:rsid w:val="001506CD"/>
    <w:rsid w:val="001516B9"/>
    <w:rsid w:val="00154E79"/>
    <w:rsid w:val="00155740"/>
    <w:rsid w:val="0016173F"/>
    <w:rsid w:val="001626B2"/>
    <w:rsid w:val="00162E69"/>
    <w:rsid w:val="0016343B"/>
    <w:rsid w:val="00173228"/>
    <w:rsid w:val="001779A6"/>
    <w:rsid w:val="00183611"/>
    <w:rsid w:val="00183D65"/>
    <w:rsid w:val="001842FE"/>
    <w:rsid w:val="00185E58"/>
    <w:rsid w:val="00185E9E"/>
    <w:rsid w:val="0018611D"/>
    <w:rsid w:val="00190C3E"/>
    <w:rsid w:val="00194ECA"/>
    <w:rsid w:val="001A05D7"/>
    <w:rsid w:val="001A070C"/>
    <w:rsid w:val="001A552B"/>
    <w:rsid w:val="001A557F"/>
    <w:rsid w:val="001A6566"/>
    <w:rsid w:val="001A79B9"/>
    <w:rsid w:val="001B2531"/>
    <w:rsid w:val="001B2E24"/>
    <w:rsid w:val="001B2F2E"/>
    <w:rsid w:val="001B34D8"/>
    <w:rsid w:val="001B373A"/>
    <w:rsid w:val="001B4444"/>
    <w:rsid w:val="001B4DE1"/>
    <w:rsid w:val="001B61D6"/>
    <w:rsid w:val="001B62D0"/>
    <w:rsid w:val="001C0DB2"/>
    <w:rsid w:val="001C3FE5"/>
    <w:rsid w:val="001C54D3"/>
    <w:rsid w:val="001C5DAC"/>
    <w:rsid w:val="001C7178"/>
    <w:rsid w:val="001D2369"/>
    <w:rsid w:val="001D6C38"/>
    <w:rsid w:val="001E2DD4"/>
    <w:rsid w:val="001E3AAE"/>
    <w:rsid w:val="001E45ED"/>
    <w:rsid w:val="001E76A8"/>
    <w:rsid w:val="001F198B"/>
    <w:rsid w:val="001F2282"/>
    <w:rsid w:val="001F3482"/>
    <w:rsid w:val="001F3C92"/>
    <w:rsid w:val="001F5CEF"/>
    <w:rsid w:val="001F611D"/>
    <w:rsid w:val="002011F7"/>
    <w:rsid w:val="00202873"/>
    <w:rsid w:val="00210863"/>
    <w:rsid w:val="002131B9"/>
    <w:rsid w:val="00214049"/>
    <w:rsid w:val="00214455"/>
    <w:rsid w:val="00214733"/>
    <w:rsid w:val="00217BCB"/>
    <w:rsid w:val="0022059E"/>
    <w:rsid w:val="00222049"/>
    <w:rsid w:val="00223390"/>
    <w:rsid w:val="00223C70"/>
    <w:rsid w:val="00227BA6"/>
    <w:rsid w:val="00230AE7"/>
    <w:rsid w:val="00231735"/>
    <w:rsid w:val="002351D3"/>
    <w:rsid w:val="00240F23"/>
    <w:rsid w:val="002449EC"/>
    <w:rsid w:val="00250466"/>
    <w:rsid w:val="00252285"/>
    <w:rsid w:val="002602F0"/>
    <w:rsid w:val="00261849"/>
    <w:rsid w:val="0026238F"/>
    <w:rsid w:val="00262A99"/>
    <w:rsid w:val="0026466C"/>
    <w:rsid w:val="002705FB"/>
    <w:rsid w:val="00271158"/>
    <w:rsid w:val="00275664"/>
    <w:rsid w:val="00280A0B"/>
    <w:rsid w:val="00282147"/>
    <w:rsid w:val="00283359"/>
    <w:rsid w:val="002836D0"/>
    <w:rsid w:val="00286339"/>
    <w:rsid w:val="00290B05"/>
    <w:rsid w:val="00291F58"/>
    <w:rsid w:val="00294ECA"/>
    <w:rsid w:val="002956C2"/>
    <w:rsid w:val="002A2D79"/>
    <w:rsid w:val="002A3613"/>
    <w:rsid w:val="002A4095"/>
    <w:rsid w:val="002B0D57"/>
    <w:rsid w:val="002B2040"/>
    <w:rsid w:val="002B347B"/>
    <w:rsid w:val="002B3890"/>
    <w:rsid w:val="002B3BE2"/>
    <w:rsid w:val="002B41CA"/>
    <w:rsid w:val="002B6B12"/>
    <w:rsid w:val="002C1223"/>
    <w:rsid w:val="002C2E72"/>
    <w:rsid w:val="002C420D"/>
    <w:rsid w:val="002C4572"/>
    <w:rsid w:val="002C5A88"/>
    <w:rsid w:val="002C72BA"/>
    <w:rsid w:val="002D01AD"/>
    <w:rsid w:val="002D3283"/>
    <w:rsid w:val="002D38C8"/>
    <w:rsid w:val="002D3953"/>
    <w:rsid w:val="002D4A8D"/>
    <w:rsid w:val="002E2D28"/>
    <w:rsid w:val="002E4146"/>
    <w:rsid w:val="002E4762"/>
    <w:rsid w:val="002E6402"/>
    <w:rsid w:val="002F0044"/>
    <w:rsid w:val="002F1945"/>
    <w:rsid w:val="002F23E1"/>
    <w:rsid w:val="002F4588"/>
    <w:rsid w:val="002F7299"/>
    <w:rsid w:val="002F754F"/>
    <w:rsid w:val="002F7B79"/>
    <w:rsid w:val="00300940"/>
    <w:rsid w:val="00300CBF"/>
    <w:rsid w:val="00301127"/>
    <w:rsid w:val="00301549"/>
    <w:rsid w:val="00301D01"/>
    <w:rsid w:val="003022E3"/>
    <w:rsid w:val="00302BEC"/>
    <w:rsid w:val="003131D2"/>
    <w:rsid w:val="00316AD0"/>
    <w:rsid w:val="00317188"/>
    <w:rsid w:val="00320813"/>
    <w:rsid w:val="00320A6D"/>
    <w:rsid w:val="00320C48"/>
    <w:rsid w:val="00320CE5"/>
    <w:rsid w:val="003266F4"/>
    <w:rsid w:val="00327460"/>
    <w:rsid w:val="0033054E"/>
    <w:rsid w:val="00331AF8"/>
    <w:rsid w:val="00341359"/>
    <w:rsid w:val="003421FE"/>
    <w:rsid w:val="003439D3"/>
    <w:rsid w:val="003443DC"/>
    <w:rsid w:val="003445C3"/>
    <w:rsid w:val="00344D5B"/>
    <w:rsid w:val="00350CBC"/>
    <w:rsid w:val="0035381D"/>
    <w:rsid w:val="003542C3"/>
    <w:rsid w:val="00355790"/>
    <w:rsid w:val="00355860"/>
    <w:rsid w:val="00355C33"/>
    <w:rsid w:val="00360450"/>
    <w:rsid w:val="00362619"/>
    <w:rsid w:val="00363CAB"/>
    <w:rsid w:val="00363DDD"/>
    <w:rsid w:val="0036584E"/>
    <w:rsid w:val="00366153"/>
    <w:rsid w:val="0036615B"/>
    <w:rsid w:val="003662E1"/>
    <w:rsid w:val="00370DC9"/>
    <w:rsid w:val="003710B3"/>
    <w:rsid w:val="00373CCA"/>
    <w:rsid w:val="00380660"/>
    <w:rsid w:val="00382CD1"/>
    <w:rsid w:val="00383211"/>
    <w:rsid w:val="00385E18"/>
    <w:rsid w:val="003867F0"/>
    <w:rsid w:val="0039162C"/>
    <w:rsid w:val="00392365"/>
    <w:rsid w:val="00394CD8"/>
    <w:rsid w:val="00395B7A"/>
    <w:rsid w:val="0039636D"/>
    <w:rsid w:val="003A01DA"/>
    <w:rsid w:val="003A2663"/>
    <w:rsid w:val="003A41A3"/>
    <w:rsid w:val="003A4939"/>
    <w:rsid w:val="003A6667"/>
    <w:rsid w:val="003A70DE"/>
    <w:rsid w:val="003B1071"/>
    <w:rsid w:val="003B3C7A"/>
    <w:rsid w:val="003B5746"/>
    <w:rsid w:val="003C192D"/>
    <w:rsid w:val="003C7D3A"/>
    <w:rsid w:val="003D0C76"/>
    <w:rsid w:val="003D66DD"/>
    <w:rsid w:val="003D6A99"/>
    <w:rsid w:val="003D73CF"/>
    <w:rsid w:val="003D7494"/>
    <w:rsid w:val="003D7521"/>
    <w:rsid w:val="003D7DB0"/>
    <w:rsid w:val="003E0024"/>
    <w:rsid w:val="003E0200"/>
    <w:rsid w:val="003E2A39"/>
    <w:rsid w:val="003E2E5B"/>
    <w:rsid w:val="003E321C"/>
    <w:rsid w:val="003E3A38"/>
    <w:rsid w:val="003E3CB3"/>
    <w:rsid w:val="003E3D61"/>
    <w:rsid w:val="003E4BBF"/>
    <w:rsid w:val="003F0358"/>
    <w:rsid w:val="003F063E"/>
    <w:rsid w:val="003F4924"/>
    <w:rsid w:val="003F4BB6"/>
    <w:rsid w:val="00400B24"/>
    <w:rsid w:val="00401257"/>
    <w:rsid w:val="0040246A"/>
    <w:rsid w:val="00404ECB"/>
    <w:rsid w:val="004057E3"/>
    <w:rsid w:val="0041363A"/>
    <w:rsid w:val="0041364C"/>
    <w:rsid w:val="004153E0"/>
    <w:rsid w:val="00416AFB"/>
    <w:rsid w:val="0041721F"/>
    <w:rsid w:val="00417CF1"/>
    <w:rsid w:val="00420B12"/>
    <w:rsid w:val="00420C62"/>
    <w:rsid w:val="0042132B"/>
    <w:rsid w:val="00421ACF"/>
    <w:rsid w:val="00422B11"/>
    <w:rsid w:val="004236C9"/>
    <w:rsid w:val="00424088"/>
    <w:rsid w:val="0042411C"/>
    <w:rsid w:val="004243B4"/>
    <w:rsid w:val="0042457B"/>
    <w:rsid w:val="00426CB2"/>
    <w:rsid w:val="00430E94"/>
    <w:rsid w:val="00432FC3"/>
    <w:rsid w:val="00434155"/>
    <w:rsid w:val="00436FC6"/>
    <w:rsid w:val="004376ED"/>
    <w:rsid w:val="00443B44"/>
    <w:rsid w:val="00445180"/>
    <w:rsid w:val="004455EC"/>
    <w:rsid w:val="00447AEC"/>
    <w:rsid w:val="004531D6"/>
    <w:rsid w:val="0045394A"/>
    <w:rsid w:val="00454011"/>
    <w:rsid w:val="0045405C"/>
    <w:rsid w:val="00454C99"/>
    <w:rsid w:val="00455A90"/>
    <w:rsid w:val="0045653B"/>
    <w:rsid w:val="0045725C"/>
    <w:rsid w:val="00460E6A"/>
    <w:rsid w:val="0046365B"/>
    <w:rsid w:val="00464948"/>
    <w:rsid w:val="004676F2"/>
    <w:rsid w:val="00467E43"/>
    <w:rsid w:val="004743A1"/>
    <w:rsid w:val="00474530"/>
    <w:rsid w:val="00475619"/>
    <w:rsid w:val="00483068"/>
    <w:rsid w:val="004830F6"/>
    <w:rsid w:val="00483591"/>
    <w:rsid w:val="004843E9"/>
    <w:rsid w:val="00484FA9"/>
    <w:rsid w:val="004855A8"/>
    <w:rsid w:val="00486C95"/>
    <w:rsid w:val="00493A7F"/>
    <w:rsid w:val="004951E4"/>
    <w:rsid w:val="0049521F"/>
    <w:rsid w:val="0049570E"/>
    <w:rsid w:val="0049651B"/>
    <w:rsid w:val="00496962"/>
    <w:rsid w:val="0049714B"/>
    <w:rsid w:val="004975CC"/>
    <w:rsid w:val="004A0860"/>
    <w:rsid w:val="004A324E"/>
    <w:rsid w:val="004A345E"/>
    <w:rsid w:val="004A7E4A"/>
    <w:rsid w:val="004B1769"/>
    <w:rsid w:val="004B3743"/>
    <w:rsid w:val="004B5B28"/>
    <w:rsid w:val="004C187E"/>
    <w:rsid w:val="004C4131"/>
    <w:rsid w:val="004C419F"/>
    <w:rsid w:val="004C50AC"/>
    <w:rsid w:val="004C67A0"/>
    <w:rsid w:val="004C7102"/>
    <w:rsid w:val="004D1A49"/>
    <w:rsid w:val="004D7347"/>
    <w:rsid w:val="004D7FE3"/>
    <w:rsid w:val="004E0433"/>
    <w:rsid w:val="004E4582"/>
    <w:rsid w:val="004F12A8"/>
    <w:rsid w:val="004F18C5"/>
    <w:rsid w:val="004F19A1"/>
    <w:rsid w:val="004F2E6A"/>
    <w:rsid w:val="004F3DA8"/>
    <w:rsid w:val="004F3DAA"/>
    <w:rsid w:val="004F490E"/>
    <w:rsid w:val="004F65D3"/>
    <w:rsid w:val="00502091"/>
    <w:rsid w:val="00502326"/>
    <w:rsid w:val="005035AD"/>
    <w:rsid w:val="00503EAF"/>
    <w:rsid w:val="00505194"/>
    <w:rsid w:val="00505D92"/>
    <w:rsid w:val="005063C4"/>
    <w:rsid w:val="00507A44"/>
    <w:rsid w:val="00510803"/>
    <w:rsid w:val="00525A45"/>
    <w:rsid w:val="00526F96"/>
    <w:rsid w:val="005272A9"/>
    <w:rsid w:val="00527D76"/>
    <w:rsid w:val="005319D6"/>
    <w:rsid w:val="00531CA5"/>
    <w:rsid w:val="005339BB"/>
    <w:rsid w:val="005344A4"/>
    <w:rsid w:val="00534A99"/>
    <w:rsid w:val="00537236"/>
    <w:rsid w:val="00541263"/>
    <w:rsid w:val="005507CA"/>
    <w:rsid w:val="00554552"/>
    <w:rsid w:val="0055470F"/>
    <w:rsid w:val="00564B34"/>
    <w:rsid w:val="00566445"/>
    <w:rsid w:val="00566BD8"/>
    <w:rsid w:val="005704DA"/>
    <w:rsid w:val="0057356E"/>
    <w:rsid w:val="00573FFF"/>
    <w:rsid w:val="005750C6"/>
    <w:rsid w:val="00577C3D"/>
    <w:rsid w:val="005807B1"/>
    <w:rsid w:val="00580F11"/>
    <w:rsid w:val="00582E99"/>
    <w:rsid w:val="00585FA5"/>
    <w:rsid w:val="00587E3A"/>
    <w:rsid w:val="00591F90"/>
    <w:rsid w:val="0059218F"/>
    <w:rsid w:val="00592763"/>
    <w:rsid w:val="00592C43"/>
    <w:rsid w:val="00594258"/>
    <w:rsid w:val="0059487B"/>
    <w:rsid w:val="0059614B"/>
    <w:rsid w:val="00596D08"/>
    <w:rsid w:val="00597067"/>
    <w:rsid w:val="005A18FC"/>
    <w:rsid w:val="005A2846"/>
    <w:rsid w:val="005A4233"/>
    <w:rsid w:val="005A554C"/>
    <w:rsid w:val="005A7CA3"/>
    <w:rsid w:val="005B1455"/>
    <w:rsid w:val="005B2D23"/>
    <w:rsid w:val="005B3BF7"/>
    <w:rsid w:val="005B6F53"/>
    <w:rsid w:val="005B6FCA"/>
    <w:rsid w:val="005B787A"/>
    <w:rsid w:val="005C3A47"/>
    <w:rsid w:val="005C5A51"/>
    <w:rsid w:val="005C7BE2"/>
    <w:rsid w:val="005C7FE3"/>
    <w:rsid w:val="005D1835"/>
    <w:rsid w:val="005D1CEE"/>
    <w:rsid w:val="005D3745"/>
    <w:rsid w:val="005E27A3"/>
    <w:rsid w:val="005E348E"/>
    <w:rsid w:val="005E56F9"/>
    <w:rsid w:val="005E6971"/>
    <w:rsid w:val="005E7330"/>
    <w:rsid w:val="005E7FDF"/>
    <w:rsid w:val="005F0DFC"/>
    <w:rsid w:val="005F7C1C"/>
    <w:rsid w:val="006032C7"/>
    <w:rsid w:val="00605161"/>
    <w:rsid w:val="00611A2B"/>
    <w:rsid w:val="00614579"/>
    <w:rsid w:val="00614D82"/>
    <w:rsid w:val="00615A1C"/>
    <w:rsid w:val="00617020"/>
    <w:rsid w:val="00620FD6"/>
    <w:rsid w:val="006230FF"/>
    <w:rsid w:val="0062432F"/>
    <w:rsid w:val="00624DBF"/>
    <w:rsid w:val="00627A60"/>
    <w:rsid w:val="00631098"/>
    <w:rsid w:val="00633D17"/>
    <w:rsid w:val="0063442D"/>
    <w:rsid w:val="006366A7"/>
    <w:rsid w:val="006420B8"/>
    <w:rsid w:val="00651300"/>
    <w:rsid w:val="0065182F"/>
    <w:rsid w:val="00652612"/>
    <w:rsid w:val="00655424"/>
    <w:rsid w:val="00657F2C"/>
    <w:rsid w:val="00660346"/>
    <w:rsid w:val="00660AB6"/>
    <w:rsid w:val="00665279"/>
    <w:rsid w:val="00666B87"/>
    <w:rsid w:val="006673A4"/>
    <w:rsid w:val="0067474E"/>
    <w:rsid w:val="00677EFB"/>
    <w:rsid w:val="00684B84"/>
    <w:rsid w:val="00686F5D"/>
    <w:rsid w:val="0068768B"/>
    <w:rsid w:val="00690294"/>
    <w:rsid w:val="00691784"/>
    <w:rsid w:val="0069190B"/>
    <w:rsid w:val="00692CF4"/>
    <w:rsid w:val="00694F23"/>
    <w:rsid w:val="006968D5"/>
    <w:rsid w:val="006A4562"/>
    <w:rsid w:val="006A7BF9"/>
    <w:rsid w:val="006A7CCE"/>
    <w:rsid w:val="006B090A"/>
    <w:rsid w:val="006B0CE5"/>
    <w:rsid w:val="006B25E2"/>
    <w:rsid w:val="006B2FE9"/>
    <w:rsid w:val="006B31DC"/>
    <w:rsid w:val="006B431C"/>
    <w:rsid w:val="006B4710"/>
    <w:rsid w:val="006B4D8E"/>
    <w:rsid w:val="006B6659"/>
    <w:rsid w:val="006B6DF3"/>
    <w:rsid w:val="006B7083"/>
    <w:rsid w:val="006C0C22"/>
    <w:rsid w:val="006C108E"/>
    <w:rsid w:val="006C24AE"/>
    <w:rsid w:val="006C4B90"/>
    <w:rsid w:val="006C61BD"/>
    <w:rsid w:val="006C6DE2"/>
    <w:rsid w:val="006D0824"/>
    <w:rsid w:val="006D0A14"/>
    <w:rsid w:val="006D14E2"/>
    <w:rsid w:val="006D3BAE"/>
    <w:rsid w:val="006D60C6"/>
    <w:rsid w:val="006D7527"/>
    <w:rsid w:val="006E1109"/>
    <w:rsid w:val="006E1EA6"/>
    <w:rsid w:val="006E23B7"/>
    <w:rsid w:val="006E36C4"/>
    <w:rsid w:val="006E3E51"/>
    <w:rsid w:val="006E411C"/>
    <w:rsid w:val="006E42D3"/>
    <w:rsid w:val="006E7149"/>
    <w:rsid w:val="006F0AFA"/>
    <w:rsid w:val="00700A10"/>
    <w:rsid w:val="00701F2B"/>
    <w:rsid w:val="007044EB"/>
    <w:rsid w:val="0070517C"/>
    <w:rsid w:val="007112E9"/>
    <w:rsid w:val="007127CF"/>
    <w:rsid w:val="00713E41"/>
    <w:rsid w:val="007148D1"/>
    <w:rsid w:val="00717352"/>
    <w:rsid w:val="007205B6"/>
    <w:rsid w:val="00721393"/>
    <w:rsid w:val="00723ECF"/>
    <w:rsid w:val="00723F9A"/>
    <w:rsid w:val="00724963"/>
    <w:rsid w:val="007265BE"/>
    <w:rsid w:val="00727B54"/>
    <w:rsid w:val="007335FC"/>
    <w:rsid w:val="00734823"/>
    <w:rsid w:val="00735012"/>
    <w:rsid w:val="00735DAB"/>
    <w:rsid w:val="00736D27"/>
    <w:rsid w:val="00741C22"/>
    <w:rsid w:val="007422D0"/>
    <w:rsid w:val="0074520D"/>
    <w:rsid w:val="00747219"/>
    <w:rsid w:val="007516A2"/>
    <w:rsid w:val="007609A7"/>
    <w:rsid w:val="0076500B"/>
    <w:rsid w:val="00766213"/>
    <w:rsid w:val="00770CB0"/>
    <w:rsid w:val="00770D38"/>
    <w:rsid w:val="0077120A"/>
    <w:rsid w:val="007734EE"/>
    <w:rsid w:val="007817BC"/>
    <w:rsid w:val="00782163"/>
    <w:rsid w:val="007831B8"/>
    <w:rsid w:val="007832AF"/>
    <w:rsid w:val="00783586"/>
    <w:rsid w:val="00786D6D"/>
    <w:rsid w:val="00787020"/>
    <w:rsid w:val="00787145"/>
    <w:rsid w:val="00790633"/>
    <w:rsid w:val="00790CC8"/>
    <w:rsid w:val="007949DA"/>
    <w:rsid w:val="00794BF9"/>
    <w:rsid w:val="007961A4"/>
    <w:rsid w:val="007A119A"/>
    <w:rsid w:val="007A21A7"/>
    <w:rsid w:val="007A3719"/>
    <w:rsid w:val="007A3936"/>
    <w:rsid w:val="007A461A"/>
    <w:rsid w:val="007A5262"/>
    <w:rsid w:val="007B05D3"/>
    <w:rsid w:val="007B0A35"/>
    <w:rsid w:val="007B1BF8"/>
    <w:rsid w:val="007B3806"/>
    <w:rsid w:val="007B38A1"/>
    <w:rsid w:val="007B64D8"/>
    <w:rsid w:val="007B69C7"/>
    <w:rsid w:val="007B72AB"/>
    <w:rsid w:val="007B79F2"/>
    <w:rsid w:val="007C064E"/>
    <w:rsid w:val="007C7822"/>
    <w:rsid w:val="007C7A24"/>
    <w:rsid w:val="007D17C0"/>
    <w:rsid w:val="007D2ABC"/>
    <w:rsid w:val="007D527E"/>
    <w:rsid w:val="007D5EEA"/>
    <w:rsid w:val="007D5F57"/>
    <w:rsid w:val="007D615E"/>
    <w:rsid w:val="007D797A"/>
    <w:rsid w:val="007E1885"/>
    <w:rsid w:val="007E3482"/>
    <w:rsid w:val="007E48BD"/>
    <w:rsid w:val="007F236A"/>
    <w:rsid w:val="007F56B7"/>
    <w:rsid w:val="007F66E9"/>
    <w:rsid w:val="00802801"/>
    <w:rsid w:val="00803BB0"/>
    <w:rsid w:val="008050E7"/>
    <w:rsid w:val="00805E9E"/>
    <w:rsid w:val="008062BB"/>
    <w:rsid w:val="008116A7"/>
    <w:rsid w:val="00811B16"/>
    <w:rsid w:val="00811C07"/>
    <w:rsid w:val="0081212A"/>
    <w:rsid w:val="008125C9"/>
    <w:rsid w:val="0081794A"/>
    <w:rsid w:val="00820363"/>
    <w:rsid w:val="00822935"/>
    <w:rsid w:val="00822E5A"/>
    <w:rsid w:val="008259E8"/>
    <w:rsid w:val="00827DCE"/>
    <w:rsid w:val="00831CB6"/>
    <w:rsid w:val="00832485"/>
    <w:rsid w:val="00834BB6"/>
    <w:rsid w:val="00834D1F"/>
    <w:rsid w:val="00835443"/>
    <w:rsid w:val="008358D0"/>
    <w:rsid w:val="00837A7B"/>
    <w:rsid w:val="008418DC"/>
    <w:rsid w:val="00843AA9"/>
    <w:rsid w:val="00843B1F"/>
    <w:rsid w:val="00844676"/>
    <w:rsid w:val="008446A1"/>
    <w:rsid w:val="00846C7F"/>
    <w:rsid w:val="008471D4"/>
    <w:rsid w:val="008514C3"/>
    <w:rsid w:val="00854239"/>
    <w:rsid w:val="00855B25"/>
    <w:rsid w:val="0085760D"/>
    <w:rsid w:val="00863F98"/>
    <w:rsid w:val="00864535"/>
    <w:rsid w:val="008655A3"/>
    <w:rsid w:val="00870E21"/>
    <w:rsid w:val="00871BCB"/>
    <w:rsid w:val="0087405B"/>
    <w:rsid w:val="008742B0"/>
    <w:rsid w:val="00877F44"/>
    <w:rsid w:val="00882C3E"/>
    <w:rsid w:val="00884D31"/>
    <w:rsid w:val="00885943"/>
    <w:rsid w:val="008866FB"/>
    <w:rsid w:val="00887D11"/>
    <w:rsid w:val="00890A8F"/>
    <w:rsid w:val="0089183C"/>
    <w:rsid w:val="00892923"/>
    <w:rsid w:val="00892A4B"/>
    <w:rsid w:val="00894EAD"/>
    <w:rsid w:val="0089545D"/>
    <w:rsid w:val="008961F6"/>
    <w:rsid w:val="00896FAF"/>
    <w:rsid w:val="00897001"/>
    <w:rsid w:val="008A2629"/>
    <w:rsid w:val="008A3A29"/>
    <w:rsid w:val="008A491C"/>
    <w:rsid w:val="008A75F4"/>
    <w:rsid w:val="008B00DD"/>
    <w:rsid w:val="008B4E7D"/>
    <w:rsid w:val="008B5993"/>
    <w:rsid w:val="008C126A"/>
    <w:rsid w:val="008C37DE"/>
    <w:rsid w:val="008C694D"/>
    <w:rsid w:val="008C6D8D"/>
    <w:rsid w:val="008D0CFB"/>
    <w:rsid w:val="008D2015"/>
    <w:rsid w:val="008D22F5"/>
    <w:rsid w:val="008D3F7F"/>
    <w:rsid w:val="008D3FEE"/>
    <w:rsid w:val="008E02B9"/>
    <w:rsid w:val="008E16B4"/>
    <w:rsid w:val="008E1C5F"/>
    <w:rsid w:val="008E51BD"/>
    <w:rsid w:val="008F1954"/>
    <w:rsid w:val="008F5587"/>
    <w:rsid w:val="008F7E79"/>
    <w:rsid w:val="00900644"/>
    <w:rsid w:val="009034EA"/>
    <w:rsid w:val="009038A6"/>
    <w:rsid w:val="00905AE0"/>
    <w:rsid w:val="00906855"/>
    <w:rsid w:val="00910959"/>
    <w:rsid w:val="009110C1"/>
    <w:rsid w:val="00911309"/>
    <w:rsid w:val="00916C9F"/>
    <w:rsid w:val="00916DD1"/>
    <w:rsid w:val="009203B7"/>
    <w:rsid w:val="00922ED4"/>
    <w:rsid w:val="00924B06"/>
    <w:rsid w:val="00926EED"/>
    <w:rsid w:val="0093301B"/>
    <w:rsid w:val="00933ED4"/>
    <w:rsid w:val="009366CE"/>
    <w:rsid w:val="00936DD9"/>
    <w:rsid w:val="0093794C"/>
    <w:rsid w:val="00937CA8"/>
    <w:rsid w:val="009412E5"/>
    <w:rsid w:val="00941340"/>
    <w:rsid w:val="00941C94"/>
    <w:rsid w:val="0094375E"/>
    <w:rsid w:val="009445BC"/>
    <w:rsid w:val="0094786E"/>
    <w:rsid w:val="009502E6"/>
    <w:rsid w:val="0095236C"/>
    <w:rsid w:val="00954862"/>
    <w:rsid w:val="0095555D"/>
    <w:rsid w:val="009563ED"/>
    <w:rsid w:val="00956508"/>
    <w:rsid w:val="00963A6A"/>
    <w:rsid w:val="00964704"/>
    <w:rsid w:val="009666B8"/>
    <w:rsid w:val="00966795"/>
    <w:rsid w:val="00966FBF"/>
    <w:rsid w:val="00966FC6"/>
    <w:rsid w:val="009670AB"/>
    <w:rsid w:val="00970141"/>
    <w:rsid w:val="00970698"/>
    <w:rsid w:val="00973518"/>
    <w:rsid w:val="00973765"/>
    <w:rsid w:val="009749C8"/>
    <w:rsid w:val="00975751"/>
    <w:rsid w:val="00976B35"/>
    <w:rsid w:val="009806A8"/>
    <w:rsid w:val="00980DC1"/>
    <w:rsid w:val="00984ADA"/>
    <w:rsid w:val="00986D85"/>
    <w:rsid w:val="00990504"/>
    <w:rsid w:val="009907A6"/>
    <w:rsid w:val="00991AEB"/>
    <w:rsid w:val="009975AC"/>
    <w:rsid w:val="009A153C"/>
    <w:rsid w:val="009A1BBF"/>
    <w:rsid w:val="009A1F54"/>
    <w:rsid w:val="009A2004"/>
    <w:rsid w:val="009A34B1"/>
    <w:rsid w:val="009A4960"/>
    <w:rsid w:val="009A7BDF"/>
    <w:rsid w:val="009B0EEF"/>
    <w:rsid w:val="009B326E"/>
    <w:rsid w:val="009B715C"/>
    <w:rsid w:val="009B7397"/>
    <w:rsid w:val="009B7485"/>
    <w:rsid w:val="009C0C91"/>
    <w:rsid w:val="009C1014"/>
    <w:rsid w:val="009C2921"/>
    <w:rsid w:val="009C303C"/>
    <w:rsid w:val="009C4BB9"/>
    <w:rsid w:val="009C4F86"/>
    <w:rsid w:val="009C632C"/>
    <w:rsid w:val="009C6EB3"/>
    <w:rsid w:val="009D06BD"/>
    <w:rsid w:val="009D2C14"/>
    <w:rsid w:val="009D4913"/>
    <w:rsid w:val="009E189C"/>
    <w:rsid w:val="009E73A0"/>
    <w:rsid w:val="009F4235"/>
    <w:rsid w:val="009F74D9"/>
    <w:rsid w:val="00A00AA5"/>
    <w:rsid w:val="00A04698"/>
    <w:rsid w:val="00A062D5"/>
    <w:rsid w:val="00A10C03"/>
    <w:rsid w:val="00A11C5D"/>
    <w:rsid w:val="00A12FC6"/>
    <w:rsid w:val="00A16546"/>
    <w:rsid w:val="00A175A8"/>
    <w:rsid w:val="00A2001B"/>
    <w:rsid w:val="00A204A5"/>
    <w:rsid w:val="00A210EE"/>
    <w:rsid w:val="00A212DF"/>
    <w:rsid w:val="00A22AC5"/>
    <w:rsid w:val="00A233DF"/>
    <w:rsid w:val="00A262C4"/>
    <w:rsid w:val="00A27819"/>
    <w:rsid w:val="00A304F8"/>
    <w:rsid w:val="00A31634"/>
    <w:rsid w:val="00A31AFE"/>
    <w:rsid w:val="00A34497"/>
    <w:rsid w:val="00A3514E"/>
    <w:rsid w:val="00A36AA8"/>
    <w:rsid w:val="00A45918"/>
    <w:rsid w:val="00A4596E"/>
    <w:rsid w:val="00A538A3"/>
    <w:rsid w:val="00A56874"/>
    <w:rsid w:val="00A575F4"/>
    <w:rsid w:val="00A6079D"/>
    <w:rsid w:val="00A60FD4"/>
    <w:rsid w:val="00A6217D"/>
    <w:rsid w:val="00A7169F"/>
    <w:rsid w:val="00A72F99"/>
    <w:rsid w:val="00A739B4"/>
    <w:rsid w:val="00A750BF"/>
    <w:rsid w:val="00A7525A"/>
    <w:rsid w:val="00A8183A"/>
    <w:rsid w:val="00A818D2"/>
    <w:rsid w:val="00A81B2A"/>
    <w:rsid w:val="00A82D02"/>
    <w:rsid w:val="00A84A29"/>
    <w:rsid w:val="00A84F17"/>
    <w:rsid w:val="00A860DF"/>
    <w:rsid w:val="00A9160F"/>
    <w:rsid w:val="00A93E51"/>
    <w:rsid w:val="00A940F1"/>
    <w:rsid w:val="00A960AE"/>
    <w:rsid w:val="00AA0800"/>
    <w:rsid w:val="00AA142D"/>
    <w:rsid w:val="00AA3642"/>
    <w:rsid w:val="00AA5D1E"/>
    <w:rsid w:val="00AB2DDE"/>
    <w:rsid w:val="00AB4AAF"/>
    <w:rsid w:val="00AC1B89"/>
    <w:rsid w:val="00AC1E35"/>
    <w:rsid w:val="00AC2722"/>
    <w:rsid w:val="00AC32B6"/>
    <w:rsid w:val="00AC50E9"/>
    <w:rsid w:val="00AC51EB"/>
    <w:rsid w:val="00AD74BF"/>
    <w:rsid w:val="00AE0174"/>
    <w:rsid w:val="00AE486C"/>
    <w:rsid w:val="00AE5274"/>
    <w:rsid w:val="00AE6FD9"/>
    <w:rsid w:val="00AF0AAC"/>
    <w:rsid w:val="00AF10B2"/>
    <w:rsid w:val="00AF1160"/>
    <w:rsid w:val="00AF1EE3"/>
    <w:rsid w:val="00AF5346"/>
    <w:rsid w:val="00AF5556"/>
    <w:rsid w:val="00AF5709"/>
    <w:rsid w:val="00B0108B"/>
    <w:rsid w:val="00B03E72"/>
    <w:rsid w:val="00B06294"/>
    <w:rsid w:val="00B07863"/>
    <w:rsid w:val="00B11779"/>
    <w:rsid w:val="00B12E24"/>
    <w:rsid w:val="00B14B61"/>
    <w:rsid w:val="00B151E1"/>
    <w:rsid w:val="00B17D6A"/>
    <w:rsid w:val="00B200FE"/>
    <w:rsid w:val="00B20802"/>
    <w:rsid w:val="00B236A2"/>
    <w:rsid w:val="00B23F0A"/>
    <w:rsid w:val="00B2520F"/>
    <w:rsid w:val="00B26281"/>
    <w:rsid w:val="00B2698D"/>
    <w:rsid w:val="00B319B7"/>
    <w:rsid w:val="00B33F2E"/>
    <w:rsid w:val="00B34204"/>
    <w:rsid w:val="00B34E48"/>
    <w:rsid w:val="00B41CBB"/>
    <w:rsid w:val="00B42330"/>
    <w:rsid w:val="00B44150"/>
    <w:rsid w:val="00B45E27"/>
    <w:rsid w:val="00B50F45"/>
    <w:rsid w:val="00B5491F"/>
    <w:rsid w:val="00B55860"/>
    <w:rsid w:val="00B55AB5"/>
    <w:rsid w:val="00B601D8"/>
    <w:rsid w:val="00B63EFA"/>
    <w:rsid w:val="00B716DD"/>
    <w:rsid w:val="00B727FC"/>
    <w:rsid w:val="00B7320C"/>
    <w:rsid w:val="00B754EF"/>
    <w:rsid w:val="00B755D3"/>
    <w:rsid w:val="00B800B5"/>
    <w:rsid w:val="00B83709"/>
    <w:rsid w:val="00B93070"/>
    <w:rsid w:val="00B95009"/>
    <w:rsid w:val="00BA0B0B"/>
    <w:rsid w:val="00BA2803"/>
    <w:rsid w:val="00BA72B1"/>
    <w:rsid w:val="00BB43E6"/>
    <w:rsid w:val="00BB4EC4"/>
    <w:rsid w:val="00BB5FF8"/>
    <w:rsid w:val="00BC0C69"/>
    <w:rsid w:val="00BC4ABB"/>
    <w:rsid w:val="00BC7884"/>
    <w:rsid w:val="00BC7EAD"/>
    <w:rsid w:val="00BD068B"/>
    <w:rsid w:val="00BD14E9"/>
    <w:rsid w:val="00BD3263"/>
    <w:rsid w:val="00BD4788"/>
    <w:rsid w:val="00BD6A63"/>
    <w:rsid w:val="00BD6A73"/>
    <w:rsid w:val="00BD6C0B"/>
    <w:rsid w:val="00BE3ADE"/>
    <w:rsid w:val="00BE621A"/>
    <w:rsid w:val="00BF10F8"/>
    <w:rsid w:val="00BF1BB8"/>
    <w:rsid w:val="00BF49AE"/>
    <w:rsid w:val="00BF5C01"/>
    <w:rsid w:val="00C04CCC"/>
    <w:rsid w:val="00C06C5B"/>
    <w:rsid w:val="00C10F74"/>
    <w:rsid w:val="00C111B3"/>
    <w:rsid w:val="00C11A0D"/>
    <w:rsid w:val="00C13C0B"/>
    <w:rsid w:val="00C144A6"/>
    <w:rsid w:val="00C17E8B"/>
    <w:rsid w:val="00C17F74"/>
    <w:rsid w:val="00C2129A"/>
    <w:rsid w:val="00C22AB1"/>
    <w:rsid w:val="00C2478E"/>
    <w:rsid w:val="00C26DF2"/>
    <w:rsid w:val="00C30061"/>
    <w:rsid w:val="00C34F3D"/>
    <w:rsid w:val="00C35252"/>
    <w:rsid w:val="00C36410"/>
    <w:rsid w:val="00C374F3"/>
    <w:rsid w:val="00C37897"/>
    <w:rsid w:val="00C40AF9"/>
    <w:rsid w:val="00C4161F"/>
    <w:rsid w:val="00C46FDE"/>
    <w:rsid w:val="00C473CB"/>
    <w:rsid w:val="00C509B1"/>
    <w:rsid w:val="00C50D09"/>
    <w:rsid w:val="00C51FAD"/>
    <w:rsid w:val="00C527EC"/>
    <w:rsid w:val="00C55998"/>
    <w:rsid w:val="00C618D5"/>
    <w:rsid w:val="00C61FBD"/>
    <w:rsid w:val="00C66531"/>
    <w:rsid w:val="00C67CDC"/>
    <w:rsid w:val="00C716C9"/>
    <w:rsid w:val="00C73F1F"/>
    <w:rsid w:val="00C75D23"/>
    <w:rsid w:val="00C77EF3"/>
    <w:rsid w:val="00C8007D"/>
    <w:rsid w:val="00C805E9"/>
    <w:rsid w:val="00C805F4"/>
    <w:rsid w:val="00C81AB3"/>
    <w:rsid w:val="00C84158"/>
    <w:rsid w:val="00C90648"/>
    <w:rsid w:val="00C9065F"/>
    <w:rsid w:val="00C95F15"/>
    <w:rsid w:val="00C971DC"/>
    <w:rsid w:val="00CA1344"/>
    <w:rsid w:val="00CA1E8D"/>
    <w:rsid w:val="00CA6833"/>
    <w:rsid w:val="00CB1866"/>
    <w:rsid w:val="00CB2286"/>
    <w:rsid w:val="00CB5644"/>
    <w:rsid w:val="00CB6DE0"/>
    <w:rsid w:val="00CC0640"/>
    <w:rsid w:val="00CC3871"/>
    <w:rsid w:val="00CC3CAD"/>
    <w:rsid w:val="00CC4F0A"/>
    <w:rsid w:val="00CC7E98"/>
    <w:rsid w:val="00CD2511"/>
    <w:rsid w:val="00CD4F86"/>
    <w:rsid w:val="00CD51F4"/>
    <w:rsid w:val="00CD6EE9"/>
    <w:rsid w:val="00CD7DCA"/>
    <w:rsid w:val="00CE02A6"/>
    <w:rsid w:val="00CE5D76"/>
    <w:rsid w:val="00CE7C99"/>
    <w:rsid w:val="00CF1EE4"/>
    <w:rsid w:val="00CF30E2"/>
    <w:rsid w:val="00CF5DCF"/>
    <w:rsid w:val="00D01DF6"/>
    <w:rsid w:val="00D021BB"/>
    <w:rsid w:val="00D033B7"/>
    <w:rsid w:val="00D04145"/>
    <w:rsid w:val="00D044A6"/>
    <w:rsid w:val="00D052DA"/>
    <w:rsid w:val="00D11FBF"/>
    <w:rsid w:val="00D13441"/>
    <w:rsid w:val="00D14310"/>
    <w:rsid w:val="00D158FB"/>
    <w:rsid w:val="00D15E8C"/>
    <w:rsid w:val="00D16332"/>
    <w:rsid w:val="00D20A15"/>
    <w:rsid w:val="00D23E30"/>
    <w:rsid w:val="00D24047"/>
    <w:rsid w:val="00D251C5"/>
    <w:rsid w:val="00D254EB"/>
    <w:rsid w:val="00D26D4F"/>
    <w:rsid w:val="00D26DD2"/>
    <w:rsid w:val="00D27FAF"/>
    <w:rsid w:val="00D30270"/>
    <w:rsid w:val="00D32816"/>
    <w:rsid w:val="00D33B90"/>
    <w:rsid w:val="00D35060"/>
    <w:rsid w:val="00D35CA9"/>
    <w:rsid w:val="00D4370B"/>
    <w:rsid w:val="00D45709"/>
    <w:rsid w:val="00D47B78"/>
    <w:rsid w:val="00D47EDC"/>
    <w:rsid w:val="00D51497"/>
    <w:rsid w:val="00D51620"/>
    <w:rsid w:val="00D51DAB"/>
    <w:rsid w:val="00D52D49"/>
    <w:rsid w:val="00D55009"/>
    <w:rsid w:val="00D5505F"/>
    <w:rsid w:val="00D55BC2"/>
    <w:rsid w:val="00D64246"/>
    <w:rsid w:val="00D64479"/>
    <w:rsid w:val="00D73752"/>
    <w:rsid w:val="00D76667"/>
    <w:rsid w:val="00D76E12"/>
    <w:rsid w:val="00D82F2C"/>
    <w:rsid w:val="00D8326A"/>
    <w:rsid w:val="00D836D2"/>
    <w:rsid w:val="00D83E14"/>
    <w:rsid w:val="00D84C55"/>
    <w:rsid w:val="00D8537E"/>
    <w:rsid w:val="00D85FF1"/>
    <w:rsid w:val="00D9079A"/>
    <w:rsid w:val="00D910E6"/>
    <w:rsid w:val="00D92776"/>
    <w:rsid w:val="00D92BE7"/>
    <w:rsid w:val="00D931A9"/>
    <w:rsid w:val="00D94B4C"/>
    <w:rsid w:val="00D9586C"/>
    <w:rsid w:val="00D971FE"/>
    <w:rsid w:val="00D97F87"/>
    <w:rsid w:val="00DA0C65"/>
    <w:rsid w:val="00DA35D5"/>
    <w:rsid w:val="00DA4E23"/>
    <w:rsid w:val="00DA7981"/>
    <w:rsid w:val="00DB0FD8"/>
    <w:rsid w:val="00DB504B"/>
    <w:rsid w:val="00DC07DF"/>
    <w:rsid w:val="00DC14EE"/>
    <w:rsid w:val="00DC1C00"/>
    <w:rsid w:val="00DC1F44"/>
    <w:rsid w:val="00DC2DE1"/>
    <w:rsid w:val="00DC2EE3"/>
    <w:rsid w:val="00DC3F85"/>
    <w:rsid w:val="00DC41B2"/>
    <w:rsid w:val="00DC5000"/>
    <w:rsid w:val="00DC7FF7"/>
    <w:rsid w:val="00DD0B25"/>
    <w:rsid w:val="00DD17BF"/>
    <w:rsid w:val="00DD5C8E"/>
    <w:rsid w:val="00DD73E5"/>
    <w:rsid w:val="00DD76A3"/>
    <w:rsid w:val="00DE060A"/>
    <w:rsid w:val="00DE1A1E"/>
    <w:rsid w:val="00DE1E0E"/>
    <w:rsid w:val="00DE4367"/>
    <w:rsid w:val="00DE4C72"/>
    <w:rsid w:val="00DE53BC"/>
    <w:rsid w:val="00DF31DB"/>
    <w:rsid w:val="00DF3C53"/>
    <w:rsid w:val="00DF4503"/>
    <w:rsid w:val="00DF5C70"/>
    <w:rsid w:val="00DF665A"/>
    <w:rsid w:val="00DF671D"/>
    <w:rsid w:val="00DF6E0D"/>
    <w:rsid w:val="00E0010A"/>
    <w:rsid w:val="00E03BCF"/>
    <w:rsid w:val="00E06337"/>
    <w:rsid w:val="00E06C2B"/>
    <w:rsid w:val="00E10CD1"/>
    <w:rsid w:val="00E12047"/>
    <w:rsid w:val="00E12E6F"/>
    <w:rsid w:val="00E141CB"/>
    <w:rsid w:val="00E14588"/>
    <w:rsid w:val="00E16BE0"/>
    <w:rsid w:val="00E2570C"/>
    <w:rsid w:val="00E27D4D"/>
    <w:rsid w:val="00E304EA"/>
    <w:rsid w:val="00E313E8"/>
    <w:rsid w:val="00E33B3C"/>
    <w:rsid w:val="00E35BB3"/>
    <w:rsid w:val="00E36422"/>
    <w:rsid w:val="00E44386"/>
    <w:rsid w:val="00E45940"/>
    <w:rsid w:val="00E45C54"/>
    <w:rsid w:val="00E5129D"/>
    <w:rsid w:val="00E51728"/>
    <w:rsid w:val="00E51843"/>
    <w:rsid w:val="00E51CA7"/>
    <w:rsid w:val="00E526E0"/>
    <w:rsid w:val="00E53BDB"/>
    <w:rsid w:val="00E629D6"/>
    <w:rsid w:val="00E63A5A"/>
    <w:rsid w:val="00E645C5"/>
    <w:rsid w:val="00E65382"/>
    <w:rsid w:val="00E66B8F"/>
    <w:rsid w:val="00E71865"/>
    <w:rsid w:val="00E7277F"/>
    <w:rsid w:val="00E7284D"/>
    <w:rsid w:val="00E754F6"/>
    <w:rsid w:val="00E756C9"/>
    <w:rsid w:val="00E8218D"/>
    <w:rsid w:val="00E82E6B"/>
    <w:rsid w:val="00E85E51"/>
    <w:rsid w:val="00E9075E"/>
    <w:rsid w:val="00E921DB"/>
    <w:rsid w:val="00E94B35"/>
    <w:rsid w:val="00E966D0"/>
    <w:rsid w:val="00E97825"/>
    <w:rsid w:val="00E9782E"/>
    <w:rsid w:val="00EA1B78"/>
    <w:rsid w:val="00EA3CBE"/>
    <w:rsid w:val="00EA65DC"/>
    <w:rsid w:val="00EA70B6"/>
    <w:rsid w:val="00EB0090"/>
    <w:rsid w:val="00EB3750"/>
    <w:rsid w:val="00EB3C98"/>
    <w:rsid w:val="00EB7B7E"/>
    <w:rsid w:val="00EC232F"/>
    <w:rsid w:val="00EC2D42"/>
    <w:rsid w:val="00EC5279"/>
    <w:rsid w:val="00EC6EDE"/>
    <w:rsid w:val="00EC6F39"/>
    <w:rsid w:val="00ED3069"/>
    <w:rsid w:val="00ED524E"/>
    <w:rsid w:val="00ED6462"/>
    <w:rsid w:val="00EE1D64"/>
    <w:rsid w:val="00EE26E3"/>
    <w:rsid w:val="00EE3E69"/>
    <w:rsid w:val="00EE4303"/>
    <w:rsid w:val="00EE4932"/>
    <w:rsid w:val="00EF14B0"/>
    <w:rsid w:val="00EF2AD1"/>
    <w:rsid w:val="00EF34CD"/>
    <w:rsid w:val="00F01449"/>
    <w:rsid w:val="00F022DF"/>
    <w:rsid w:val="00F055E4"/>
    <w:rsid w:val="00F05B9A"/>
    <w:rsid w:val="00F0629D"/>
    <w:rsid w:val="00F10EBD"/>
    <w:rsid w:val="00F11BAD"/>
    <w:rsid w:val="00F13AA9"/>
    <w:rsid w:val="00F152C3"/>
    <w:rsid w:val="00F20C9F"/>
    <w:rsid w:val="00F20EC0"/>
    <w:rsid w:val="00F21B80"/>
    <w:rsid w:val="00F2426A"/>
    <w:rsid w:val="00F262E0"/>
    <w:rsid w:val="00F27BEE"/>
    <w:rsid w:val="00F317D7"/>
    <w:rsid w:val="00F31E2B"/>
    <w:rsid w:val="00F33427"/>
    <w:rsid w:val="00F338CE"/>
    <w:rsid w:val="00F3450D"/>
    <w:rsid w:val="00F41545"/>
    <w:rsid w:val="00F41999"/>
    <w:rsid w:val="00F41DB4"/>
    <w:rsid w:val="00F41EFB"/>
    <w:rsid w:val="00F45A37"/>
    <w:rsid w:val="00F4772E"/>
    <w:rsid w:val="00F47A0C"/>
    <w:rsid w:val="00F50566"/>
    <w:rsid w:val="00F5107E"/>
    <w:rsid w:val="00F537E4"/>
    <w:rsid w:val="00F555C8"/>
    <w:rsid w:val="00F55BAB"/>
    <w:rsid w:val="00F60A98"/>
    <w:rsid w:val="00F60B2B"/>
    <w:rsid w:val="00F61EA1"/>
    <w:rsid w:val="00F72112"/>
    <w:rsid w:val="00F7695D"/>
    <w:rsid w:val="00F77DEB"/>
    <w:rsid w:val="00F80439"/>
    <w:rsid w:val="00F8336F"/>
    <w:rsid w:val="00F8564D"/>
    <w:rsid w:val="00F86F0A"/>
    <w:rsid w:val="00F87055"/>
    <w:rsid w:val="00F87E8B"/>
    <w:rsid w:val="00F9046A"/>
    <w:rsid w:val="00F91C0F"/>
    <w:rsid w:val="00F920C5"/>
    <w:rsid w:val="00F9259E"/>
    <w:rsid w:val="00F93D70"/>
    <w:rsid w:val="00F94CB8"/>
    <w:rsid w:val="00F94E61"/>
    <w:rsid w:val="00FA19C4"/>
    <w:rsid w:val="00FA19EA"/>
    <w:rsid w:val="00FA5423"/>
    <w:rsid w:val="00FA6004"/>
    <w:rsid w:val="00FB02A7"/>
    <w:rsid w:val="00FB09DB"/>
    <w:rsid w:val="00FB6B9E"/>
    <w:rsid w:val="00FB777F"/>
    <w:rsid w:val="00FC20E5"/>
    <w:rsid w:val="00FC2130"/>
    <w:rsid w:val="00FC28AC"/>
    <w:rsid w:val="00FC43B5"/>
    <w:rsid w:val="00FC61B8"/>
    <w:rsid w:val="00FC650B"/>
    <w:rsid w:val="00FC694F"/>
    <w:rsid w:val="00FD32C3"/>
    <w:rsid w:val="00FD5B63"/>
    <w:rsid w:val="00FE1A16"/>
    <w:rsid w:val="00FE2B70"/>
    <w:rsid w:val="00FE2C21"/>
    <w:rsid w:val="00FE43BE"/>
    <w:rsid w:val="00FE5C4C"/>
    <w:rsid w:val="00FF02AF"/>
    <w:rsid w:val="00FF577B"/>
    <w:rsid w:val="00FF6548"/>
    <w:rsid w:val="00FF7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3984E"/>
  <w15:docId w15:val="{CDA71958-5977-4A0F-9160-888D4876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3442D"/>
    <w:pPr>
      <w:tabs>
        <w:tab w:val="left" w:pos="709"/>
        <w:tab w:val="left" w:pos="1134"/>
        <w:tab w:val="left" w:pos="4253"/>
        <w:tab w:val="left" w:pos="4536"/>
      </w:tabs>
      <w:spacing w:line="360" w:lineRule="auto"/>
      <w:jc w:val="both"/>
    </w:pPr>
    <w:rPr>
      <w:rFonts w:ascii="Arial" w:eastAsia="SimSun" w:hAnsi="Arial"/>
      <w:bCs/>
      <w:sz w:val="22"/>
      <w:lang w:eastAsia="zh-CN"/>
    </w:rPr>
  </w:style>
  <w:style w:type="paragraph" w:styleId="berschrift1">
    <w:name w:val="heading 1"/>
    <w:basedOn w:val="Standard"/>
    <w:next w:val="Standard"/>
    <w:qFormat/>
    <w:rsid w:val="00614579"/>
    <w:pPr>
      <w:keepNext/>
      <w:numPr>
        <w:numId w:val="11"/>
      </w:numPr>
      <w:tabs>
        <w:tab w:val="clear" w:pos="4253"/>
        <w:tab w:val="clear" w:pos="4536"/>
      </w:tabs>
      <w:outlineLvl w:val="0"/>
    </w:pPr>
    <w:rPr>
      <w:rFonts w:eastAsia="Times New Roman"/>
      <w:b/>
      <w:sz w:val="24"/>
      <w:lang w:eastAsia="de-DE"/>
    </w:rPr>
  </w:style>
  <w:style w:type="paragraph" w:styleId="berschrift2">
    <w:name w:val="heading 2"/>
    <w:basedOn w:val="Standard"/>
    <w:next w:val="Standard"/>
    <w:qFormat/>
    <w:rsid w:val="006230FF"/>
    <w:pPr>
      <w:keepNext/>
      <w:numPr>
        <w:ilvl w:val="1"/>
        <w:numId w:val="11"/>
      </w:numPr>
      <w:ind w:left="578" w:hanging="578"/>
      <w:outlineLvl w:val="1"/>
    </w:pPr>
    <w:rPr>
      <w:rFonts w:cs="Arial"/>
      <w:b/>
      <w:bCs w:val="0"/>
      <w:iCs/>
      <w:sz w:val="24"/>
      <w:szCs w:val="28"/>
    </w:rPr>
  </w:style>
  <w:style w:type="paragraph" w:styleId="berschrift3">
    <w:name w:val="heading 3"/>
    <w:basedOn w:val="Standard"/>
    <w:next w:val="Standard"/>
    <w:qFormat/>
    <w:rsid w:val="006230FF"/>
    <w:pPr>
      <w:keepNext/>
      <w:numPr>
        <w:ilvl w:val="2"/>
        <w:numId w:val="11"/>
      </w:numPr>
      <w:outlineLvl w:val="2"/>
    </w:pPr>
    <w:rPr>
      <w:rFonts w:cs="Arial"/>
      <w:b/>
      <w:bCs w:val="0"/>
      <w:sz w:val="24"/>
      <w:szCs w:val="26"/>
    </w:rPr>
  </w:style>
  <w:style w:type="paragraph" w:styleId="berschrift4">
    <w:name w:val="heading 4"/>
    <w:basedOn w:val="Standard"/>
    <w:next w:val="Standard"/>
    <w:qFormat/>
    <w:pPr>
      <w:keepNext/>
      <w:numPr>
        <w:ilvl w:val="3"/>
        <w:numId w:val="11"/>
      </w:numPr>
      <w:tabs>
        <w:tab w:val="clear" w:pos="709"/>
        <w:tab w:val="clear" w:pos="1134"/>
      </w:tabs>
      <w:spacing w:before="240" w:after="60"/>
      <w:outlineLvl w:val="3"/>
    </w:pPr>
    <w:rPr>
      <w:bCs w:val="0"/>
      <w:szCs w:val="28"/>
    </w:rPr>
  </w:style>
  <w:style w:type="paragraph" w:styleId="berschrift5">
    <w:name w:val="heading 5"/>
    <w:basedOn w:val="berschrift4"/>
    <w:next w:val="Standard"/>
    <w:qFormat/>
    <w:pPr>
      <w:numPr>
        <w:ilvl w:val="4"/>
      </w:numPr>
      <w:tabs>
        <w:tab w:val="clear" w:pos="4253"/>
        <w:tab w:val="clear" w:pos="4536"/>
      </w:tabs>
      <w:ind w:left="1009" w:hanging="1009"/>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character" w:styleId="Seitenzahl">
    <w:name w:val="page number"/>
    <w:basedOn w:val="Absatz-Standardschriftart"/>
  </w:style>
  <w:style w:type="paragraph" w:styleId="Verzeichnis1">
    <w:name w:val="toc 1"/>
    <w:basedOn w:val="Standard"/>
    <w:next w:val="Standard"/>
    <w:uiPriority w:val="39"/>
    <w:qFormat/>
    <w:pPr>
      <w:tabs>
        <w:tab w:val="clear" w:pos="709"/>
        <w:tab w:val="clear" w:pos="1134"/>
        <w:tab w:val="clear" w:pos="4253"/>
        <w:tab w:val="clear" w:pos="4536"/>
        <w:tab w:val="right" w:leader="dot" w:pos="8222"/>
      </w:tabs>
      <w:spacing w:before="240" w:line="240" w:lineRule="auto"/>
      <w:ind w:left="680" w:right="425" w:hanging="680"/>
      <w:jc w:val="left"/>
    </w:pPr>
    <w:rPr>
      <w:b/>
      <w:noProof/>
    </w:rPr>
  </w:style>
  <w:style w:type="paragraph" w:styleId="Verzeichnis2">
    <w:name w:val="toc 2"/>
    <w:basedOn w:val="Verzeichnis1"/>
    <w:next w:val="Standard"/>
    <w:uiPriority w:val="39"/>
    <w:qFormat/>
    <w:pPr>
      <w:tabs>
        <w:tab w:val="left" w:pos="680"/>
      </w:tabs>
      <w:spacing w:before="120"/>
    </w:pPr>
    <w:rPr>
      <w:b w:val="0"/>
    </w:rPr>
  </w:style>
  <w:style w:type="paragraph" w:styleId="Verzeichnis3">
    <w:name w:val="toc 3"/>
    <w:basedOn w:val="Verzeichnis2"/>
    <w:next w:val="Standard"/>
    <w:uiPriority w:val="39"/>
    <w:qFormat/>
    <w:pPr>
      <w:tabs>
        <w:tab w:val="left" w:pos="1004"/>
      </w:tabs>
      <w:spacing w:before="60"/>
    </w:pPr>
  </w:style>
  <w:style w:type="paragraph" w:styleId="Anrede">
    <w:name w:val="Salutation"/>
    <w:basedOn w:val="Standard"/>
    <w:next w:val="Standard"/>
    <w:semiHidden/>
  </w:style>
  <w:style w:type="numbering" w:styleId="ArtikelAbschnitt">
    <w:name w:val="Outline List 3"/>
    <w:basedOn w:val="KeineListe"/>
    <w:semiHidden/>
    <w:pPr>
      <w:numPr>
        <w:numId w:val="14"/>
      </w:numPr>
    </w:pPr>
  </w:style>
  <w:style w:type="character" w:styleId="Funotenzeichen">
    <w:name w:val="footnote reference"/>
    <w:basedOn w:val="Absatz-Standardschriftart"/>
    <w:rPr>
      <w:sz w:val="20"/>
      <w:vertAlign w:val="superscript"/>
    </w:rPr>
  </w:style>
  <w:style w:type="paragraph" w:styleId="Aufzhlungszeichen2">
    <w:name w:val="List Bullet 2"/>
    <w:basedOn w:val="Standard"/>
    <w:autoRedefine/>
    <w:semiHidden/>
    <w:pPr>
      <w:numPr>
        <w:numId w:val="3"/>
      </w:numPr>
    </w:pPr>
  </w:style>
  <w:style w:type="paragraph" w:styleId="Aufzhlungszeichen3">
    <w:name w:val="List Bullet 3"/>
    <w:basedOn w:val="Standard"/>
    <w:autoRedefine/>
    <w:semiHidden/>
    <w:pPr>
      <w:numPr>
        <w:numId w:val="1"/>
      </w:numPr>
    </w:pPr>
  </w:style>
  <w:style w:type="paragraph" w:styleId="Aufzhlungszeichen4">
    <w:name w:val="List Bullet 4"/>
    <w:basedOn w:val="Standard"/>
    <w:autoRedefine/>
    <w:semiHidden/>
    <w:pPr>
      <w:numPr>
        <w:numId w:val="4"/>
      </w:numPr>
    </w:pPr>
  </w:style>
  <w:style w:type="paragraph" w:styleId="Literaturverzeichnis">
    <w:name w:val="Bibliography"/>
    <w:basedOn w:val="Standard"/>
    <w:autoRedefine/>
    <w:semiHidden/>
    <w:pPr>
      <w:jc w:val="left"/>
    </w:pPr>
  </w:style>
  <w:style w:type="paragraph" w:styleId="Funotentext">
    <w:name w:val="footnote text"/>
    <w:basedOn w:val="Standard"/>
    <w:autoRedefine/>
    <w:pPr>
      <w:tabs>
        <w:tab w:val="clear" w:pos="709"/>
        <w:tab w:val="clear" w:pos="1134"/>
        <w:tab w:val="clear" w:pos="4253"/>
        <w:tab w:val="clear" w:pos="4536"/>
        <w:tab w:val="left" w:pos="397"/>
      </w:tabs>
      <w:spacing w:line="240" w:lineRule="auto"/>
      <w:ind w:left="397" w:hanging="397"/>
      <w:jc w:val="left"/>
    </w:pPr>
    <w:rPr>
      <w:rFonts w:eastAsia="Times New Roman"/>
      <w:sz w:val="20"/>
      <w:lang w:eastAsia="de-DE"/>
    </w:rPr>
  </w:style>
  <w:style w:type="paragraph" w:styleId="Kopfzeile">
    <w:name w:val="header"/>
    <w:basedOn w:val="Standard"/>
    <w:link w:val="KopfzeileZchn"/>
    <w:uiPriority w:val="99"/>
    <w:pPr>
      <w:pBdr>
        <w:bottom w:val="single" w:sz="4" w:space="1" w:color="auto"/>
      </w:pBdr>
      <w:spacing w:line="240" w:lineRule="auto"/>
      <w:jc w:val="left"/>
    </w:pPr>
    <w:rPr>
      <w:sz w:val="20"/>
    </w:rPr>
  </w:style>
  <w:style w:type="paragraph" w:styleId="Abbildungsverzeichnis">
    <w:name w:val="table of figures"/>
    <w:basedOn w:val="Verzeichnis3"/>
    <w:next w:val="Standard"/>
    <w:autoRedefine/>
    <w:uiPriority w:val="99"/>
    <w:rsid w:val="00BD6C0B"/>
    <w:pPr>
      <w:tabs>
        <w:tab w:val="clear" w:pos="680"/>
        <w:tab w:val="clear" w:pos="1004"/>
        <w:tab w:val="clear" w:pos="8222"/>
        <w:tab w:val="right" w:leader="dot" w:pos="9639"/>
      </w:tabs>
      <w:ind w:left="709" w:right="-1" w:hanging="709"/>
    </w:pPr>
  </w:style>
  <w:style w:type="paragraph" w:styleId="Aufzhlungszeichen5">
    <w:name w:val="List Bullet 5"/>
    <w:basedOn w:val="Standard"/>
    <w:autoRedefine/>
    <w:semiHidden/>
    <w:pPr>
      <w:numPr>
        <w:numId w:val="5"/>
      </w:numPr>
    </w:pPr>
  </w:style>
  <w:style w:type="paragraph" w:customStyle="1" w:styleId="Abbildung">
    <w:name w:val="Abbildung"/>
    <w:basedOn w:val="Standard"/>
    <w:next w:val="Standard"/>
    <w:semiHidden/>
    <w:pPr>
      <w:keepNext/>
      <w:spacing w:before="480"/>
      <w:jc w:val="center"/>
    </w:pPr>
  </w:style>
  <w:style w:type="paragraph" w:styleId="Fuzeile">
    <w:name w:val="footer"/>
    <w:basedOn w:val="Standard"/>
    <w:semiHidden/>
    <w:pPr>
      <w:tabs>
        <w:tab w:val="center" w:pos="4536"/>
        <w:tab w:val="right" w:pos="9072"/>
      </w:tabs>
      <w:jc w:val="right"/>
    </w:pPr>
  </w:style>
  <w:style w:type="character" w:styleId="BesuchterLink">
    <w:name w:val="FollowedHyperlink"/>
    <w:basedOn w:val="Absatz-Standardschriftart"/>
    <w:semiHidden/>
    <w:rPr>
      <w:color w:val="800080"/>
      <w:u w:val="single"/>
    </w:rPr>
  </w:style>
  <w:style w:type="paragraph" w:styleId="Aufzhlungszeichen">
    <w:name w:val="List Bullet"/>
    <w:basedOn w:val="Standard"/>
    <w:semiHidden/>
    <w:pPr>
      <w:numPr>
        <w:numId w:val="2"/>
      </w:numPr>
    </w:pPr>
  </w:style>
  <w:style w:type="paragraph" w:customStyle="1" w:styleId="Zitat1">
    <w:name w:val="Zitat1"/>
    <w:basedOn w:val="Standard"/>
    <w:semiHidden/>
    <w:pPr>
      <w:ind w:left="680" w:right="680"/>
    </w:pPr>
    <w:rPr>
      <w:i/>
    </w:rPr>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E-Mail-Signatur">
    <w:name w:val="E-mail Signature"/>
    <w:basedOn w:val="Standard"/>
    <w:semiHidden/>
  </w:style>
  <w:style w:type="character" w:styleId="Fett">
    <w:name w:val="Strong"/>
    <w:basedOn w:val="Absatz-Standardschriftart"/>
    <w:qFormat/>
    <w:rPr>
      <w:b/>
      <w:bCs/>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semiHidden/>
    <w:pPr>
      <w:tabs>
        <w:tab w:val="right" w:leader="dot" w:pos="3598"/>
      </w:tabs>
      <w:spacing w:line="240" w:lineRule="auto"/>
      <w:ind w:left="198" w:hanging="198"/>
    </w:pPr>
    <w:rPr>
      <w:noProof/>
    </w:rPr>
  </w:style>
  <w:style w:type="character" w:styleId="Hervorhebung">
    <w:name w:val="Emphasis"/>
    <w:basedOn w:val="Absatz-Standardschriftart"/>
    <w:qFormat/>
    <w:rPr>
      <w:i/>
      <w:iCs/>
    </w:rPr>
  </w:style>
  <w:style w:type="paragraph" w:styleId="HTMLAdresse">
    <w:name w:val="HTML Address"/>
    <w:basedOn w:val="Standard"/>
    <w:semiHidden/>
    <w:rPr>
      <w:i/>
      <w:iCs/>
    </w:rPr>
  </w:style>
  <w:style w:type="character" w:styleId="HTMLAkronym">
    <w:name w:val="HTML Acronym"/>
    <w:basedOn w:val="Absatz-Standardschriftart"/>
    <w:semiHidden/>
  </w:style>
  <w:style w:type="character" w:styleId="HTMLBeispiel">
    <w:name w:val="HTML Sample"/>
    <w:basedOn w:val="Absatz-Standardschriftart"/>
    <w:semiHidden/>
    <w:rPr>
      <w:rFonts w:ascii="Courier New" w:hAnsi="Courier New" w:cs="Courier New"/>
    </w:rPr>
  </w:style>
  <w:style w:type="character" w:styleId="HTMLCode">
    <w:name w:val="HTML Code"/>
    <w:basedOn w:val="Absatz-Standardschriftart"/>
    <w:semiHidden/>
    <w:rPr>
      <w:rFonts w:ascii="Courier New" w:hAnsi="Courier New" w:cs="Courier New"/>
      <w:sz w:val="20"/>
      <w:szCs w:val="20"/>
    </w:rPr>
  </w:style>
  <w:style w:type="character" w:styleId="HTMLDefinition">
    <w:name w:val="HTML Definition"/>
    <w:basedOn w:val="Absatz-Standardschriftart"/>
    <w:semiHidden/>
    <w:rPr>
      <w:i/>
      <w:iCs/>
    </w:rPr>
  </w:style>
  <w:style w:type="character" w:styleId="HTMLSchreibmaschine">
    <w:name w:val="HTML Typewriter"/>
    <w:basedOn w:val="Absatz-Standardschriftart"/>
    <w:semiHidden/>
    <w:rPr>
      <w:rFonts w:ascii="Courier New" w:hAnsi="Courier New" w:cs="Courier New"/>
      <w:sz w:val="20"/>
      <w:szCs w:val="20"/>
    </w:rPr>
  </w:style>
  <w:style w:type="character" w:styleId="HTMLTastatur">
    <w:name w:val="HTML Keyboard"/>
    <w:basedOn w:val="Absatz-Standardschriftart"/>
    <w:semiHidden/>
    <w:rPr>
      <w:rFonts w:ascii="Courier New" w:hAnsi="Courier New" w:cs="Courier New"/>
      <w:sz w:val="20"/>
      <w:szCs w:val="20"/>
    </w:rPr>
  </w:style>
  <w:style w:type="character" w:styleId="HTMLVariable">
    <w:name w:val="HTML Variable"/>
    <w:basedOn w:val="Absatz-Standardschriftart"/>
    <w:semiHidden/>
    <w:rPr>
      <w:i/>
      <w:iCs/>
    </w:rPr>
  </w:style>
  <w:style w:type="paragraph" w:styleId="HTMLVorformatiert">
    <w:name w:val="HTML Preformatted"/>
    <w:basedOn w:val="Standard"/>
    <w:link w:val="HTMLVorformatiertZchn"/>
    <w:uiPriority w:val="99"/>
    <w:semiHidden/>
    <w:rPr>
      <w:rFonts w:ascii="Courier New" w:hAnsi="Courier New" w:cs="Courier New"/>
      <w:sz w:val="20"/>
    </w:rPr>
  </w:style>
  <w:style w:type="paragraph" w:styleId="Liste">
    <w:name w:val="List"/>
    <w:basedOn w:val="Standard"/>
    <w:semiHidden/>
    <w:pPr>
      <w:ind w:left="357" w:hanging="357"/>
    </w:pPr>
  </w:style>
  <w:style w:type="character" w:styleId="HTMLZitat">
    <w:name w:val="HTML Cite"/>
    <w:basedOn w:val="Absatz-Standardschriftart"/>
    <w:semiHidden/>
    <w:rPr>
      <w:i/>
      <w:iCs/>
    </w:rPr>
  </w:style>
  <w:style w:type="character" w:styleId="Hyperlink">
    <w:name w:val="Hyperlink"/>
    <w:basedOn w:val="Absatz-Standardschriftart"/>
    <w:uiPriority w:val="99"/>
    <w:rPr>
      <w:color w:val="0000FF"/>
      <w:u w:val="single"/>
    </w:rPr>
  </w:style>
  <w:style w:type="paragraph" w:styleId="Liste2">
    <w:name w:val="List 2"/>
    <w:basedOn w:val="Standard"/>
    <w:semiHidden/>
    <w:pPr>
      <w:ind w:left="566" w:hanging="283"/>
    </w:pPr>
  </w:style>
  <w:style w:type="paragraph" w:styleId="Liste3">
    <w:name w:val="List 3"/>
    <w:basedOn w:val="Standard"/>
    <w:semiHidden/>
    <w:pPr>
      <w:ind w:left="849" w:hanging="283"/>
    </w:pPr>
  </w:style>
  <w:style w:type="paragraph" w:styleId="Liste4">
    <w:name w:val="List 4"/>
    <w:basedOn w:val="Standard"/>
    <w:semiHidden/>
    <w:pPr>
      <w:ind w:left="1132" w:hanging="283"/>
    </w:pPr>
  </w:style>
  <w:style w:type="paragraph" w:styleId="Liste5">
    <w:name w:val="List 5"/>
    <w:basedOn w:val="Standard"/>
    <w:semiHidden/>
    <w:pPr>
      <w:ind w:left="1415" w:hanging="283"/>
    </w:pPr>
  </w:style>
  <w:style w:type="paragraph" w:styleId="Listenfortsetzung">
    <w:name w:val="List Continue"/>
    <w:basedOn w:val="Standard"/>
    <w:semiHidden/>
    <w:pPr>
      <w:ind w:left="283"/>
    </w:pPr>
  </w:style>
  <w:style w:type="paragraph" w:styleId="Listenfortsetzung2">
    <w:name w:val="List Continue 2"/>
    <w:basedOn w:val="Standard"/>
    <w:semiHidden/>
    <w:pPr>
      <w:ind w:left="566"/>
    </w:pPr>
  </w:style>
  <w:style w:type="paragraph" w:styleId="Listenfortsetzung3">
    <w:name w:val="List Continue 3"/>
    <w:basedOn w:val="Standard"/>
    <w:semiHidden/>
    <w:pPr>
      <w:ind w:left="849"/>
    </w:pPr>
  </w:style>
  <w:style w:type="paragraph" w:styleId="Listenfortsetzung4">
    <w:name w:val="List Continue 4"/>
    <w:basedOn w:val="Standard"/>
    <w:semiHidden/>
    <w:pPr>
      <w:ind w:left="1132"/>
    </w:pPr>
  </w:style>
  <w:style w:type="paragraph" w:styleId="Listenfortsetzung5">
    <w:name w:val="List Continue 5"/>
    <w:basedOn w:val="Standard"/>
    <w:semiHidden/>
    <w:pPr>
      <w:ind w:left="1415"/>
    </w:pPr>
  </w:style>
  <w:style w:type="paragraph" w:styleId="Listennummer">
    <w:name w:val="List Number"/>
    <w:basedOn w:val="Standard"/>
    <w:semiHidden/>
    <w:pPr>
      <w:numPr>
        <w:numId w:val="6"/>
      </w:numPr>
    </w:pPr>
  </w:style>
  <w:style w:type="paragraph" w:styleId="Listennummer2">
    <w:name w:val="List Number 2"/>
    <w:basedOn w:val="Standard"/>
    <w:semiHidden/>
    <w:pPr>
      <w:numPr>
        <w:numId w:val="7"/>
      </w:numPr>
    </w:pPr>
  </w:style>
  <w:style w:type="paragraph" w:styleId="Listennummer3">
    <w:name w:val="List Number 3"/>
    <w:basedOn w:val="Standard"/>
    <w:semiHidden/>
    <w:pPr>
      <w:numPr>
        <w:numId w:val="8"/>
      </w:numPr>
    </w:pPr>
  </w:style>
  <w:style w:type="paragraph" w:styleId="Listennummer4">
    <w:name w:val="List Number 4"/>
    <w:basedOn w:val="Standard"/>
    <w:semiHidden/>
    <w:pPr>
      <w:numPr>
        <w:numId w:val="9"/>
      </w:numPr>
    </w:pPr>
  </w:style>
  <w:style w:type="paragraph" w:styleId="Listennummer5">
    <w:name w:val="List Number 5"/>
    <w:basedOn w:val="Standard"/>
    <w:semiHidden/>
    <w:pPr>
      <w:numPr>
        <w:numId w:val="10"/>
      </w:numPr>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urText">
    <w:name w:val="Plain Text"/>
    <w:basedOn w:val="Standard"/>
    <w:semiHidden/>
    <w:rPr>
      <w:rFonts w:ascii="Courier New" w:hAnsi="Courier New" w:cs="Courier New"/>
      <w:sz w:val="20"/>
    </w:rPr>
  </w:style>
  <w:style w:type="paragraph" w:styleId="StandardWeb">
    <w:name w:val="Normal (Web)"/>
    <w:basedOn w:val="Standard"/>
    <w:semiHidden/>
    <w:rPr>
      <w:szCs w:val="24"/>
    </w:rPr>
  </w:style>
  <w:style w:type="paragraph" w:styleId="Standardeinzug">
    <w:name w:val="Normal Indent"/>
    <w:basedOn w:val="Standard"/>
    <w:semiHidden/>
    <w:pPr>
      <w:ind w:left="708"/>
    </w:p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el">
    <w:name w:val="Title"/>
    <w:basedOn w:val="Standard"/>
    <w:next w:val="Untertitel"/>
    <w:autoRedefine/>
    <w:qFormat/>
    <w:pPr>
      <w:suppressAutoHyphens/>
      <w:spacing w:before="600" w:after="720"/>
      <w:jc w:val="center"/>
    </w:pPr>
    <w:rPr>
      <w:b/>
      <w:kern w:val="28"/>
      <w:sz w:val="44"/>
    </w:r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Untertitel">
    <w:name w:val="Subtitle"/>
    <w:basedOn w:val="Standard"/>
    <w:qFormat/>
    <w:pPr>
      <w:suppressAutoHyphens/>
      <w:jc w:val="center"/>
    </w:pPr>
    <w:rPr>
      <w:sz w:val="32"/>
    </w:rPr>
  </w:style>
  <w:style w:type="paragraph" w:styleId="Verzeichnis4">
    <w:name w:val="toc 4"/>
    <w:basedOn w:val="Verzeichnis3"/>
    <w:next w:val="Standard"/>
    <w:uiPriority w:val="39"/>
    <w:pPr>
      <w:tabs>
        <w:tab w:val="clear" w:pos="1004"/>
        <w:tab w:val="left" w:pos="1191"/>
      </w:tabs>
      <w:ind w:left="1191" w:right="0" w:hanging="1191"/>
    </w:p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szCs w:val="16"/>
    </w:r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szCs w:val="16"/>
    </w:rPr>
  </w:style>
  <w:style w:type="paragraph" w:styleId="Textkrper-Erstzeileneinzug">
    <w:name w:val="Body Text First Indent"/>
    <w:basedOn w:val="Textkrper"/>
    <w:semiHidden/>
    <w:pPr>
      <w:ind w:firstLine="210"/>
    </w:pPr>
  </w:style>
  <w:style w:type="paragraph" w:styleId="Textkrper-Zeileneinzug">
    <w:name w:val="Body Text Indent"/>
    <w:basedOn w:val="Standard"/>
    <w:semiHidden/>
    <w:pPr>
      <w:ind w:left="283"/>
    </w:pPr>
  </w:style>
  <w:style w:type="paragraph" w:styleId="Textkrper-Erstzeileneinzug2">
    <w:name w:val="Body Text First Indent 2"/>
    <w:basedOn w:val="Textkrper-Zeileneinzug"/>
    <w:semiHidden/>
    <w:pPr>
      <w:ind w:firstLine="210"/>
    </w:pPr>
  </w:style>
  <w:style w:type="paragraph" w:styleId="Umschlagabsenderadresse">
    <w:name w:val="envelope return"/>
    <w:basedOn w:val="Standard"/>
    <w:semiHidden/>
    <w:rPr>
      <w:rFonts w:cs="Arial"/>
      <w:sz w:val="20"/>
    </w:rPr>
  </w:style>
  <w:style w:type="paragraph" w:styleId="Umschlagadresse">
    <w:name w:val="envelope address"/>
    <w:basedOn w:val="Standard"/>
    <w:semiHidden/>
    <w:pPr>
      <w:framePr w:w="4320" w:h="2160" w:hRule="exact" w:hSpace="141" w:wrap="auto" w:hAnchor="page" w:xAlign="center" w:yAlign="bottom"/>
      <w:ind w:left="1"/>
    </w:pPr>
    <w:rPr>
      <w:rFonts w:cs="Arial"/>
      <w:szCs w:val="24"/>
    </w:rPr>
  </w:style>
  <w:style w:type="paragraph" w:styleId="Unterschrift">
    <w:name w:val="Signature"/>
    <w:basedOn w:val="Standard"/>
    <w:semiHidden/>
    <w:pPr>
      <w:ind w:left="4252"/>
    </w:pPr>
  </w:style>
  <w:style w:type="character" w:styleId="Zeilennummer">
    <w:name w:val="lin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customStyle="1" w:styleId="berschriftOhneNummer">
    <w:name w:val="ÜberschriftOhneNummer"/>
    <w:basedOn w:val="berschrift1"/>
    <w:pPr>
      <w:numPr>
        <w:numId w:val="0"/>
      </w:numPr>
    </w:pPr>
  </w:style>
  <w:style w:type="paragraph" w:styleId="Beschriftung">
    <w:name w:val="caption"/>
    <w:basedOn w:val="Standard"/>
    <w:next w:val="Standard"/>
    <w:link w:val="BeschriftungZchn"/>
    <w:qFormat/>
    <w:rPr>
      <w:b/>
      <w:szCs w:val="24"/>
    </w:rPr>
  </w:style>
  <w:style w:type="paragraph" w:customStyle="1" w:styleId="Abkrzungsverzeichnis">
    <w:name w:val="Abkürzungsverzeichnis"/>
    <w:basedOn w:val="Standard"/>
    <w:pPr>
      <w:tabs>
        <w:tab w:val="clear" w:pos="709"/>
        <w:tab w:val="clear" w:pos="1134"/>
        <w:tab w:val="clear" w:pos="4253"/>
        <w:tab w:val="clear" w:pos="4536"/>
        <w:tab w:val="left" w:pos="2835"/>
      </w:tabs>
    </w:pPr>
  </w:style>
  <w:style w:type="paragraph" w:styleId="Verzeichnis5">
    <w:name w:val="toc 5"/>
    <w:basedOn w:val="Standard"/>
    <w:next w:val="Standard"/>
    <w:uiPriority w:val="39"/>
    <w:pPr>
      <w:tabs>
        <w:tab w:val="clear" w:pos="709"/>
        <w:tab w:val="clear" w:pos="1134"/>
        <w:tab w:val="clear" w:pos="4253"/>
        <w:tab w:val="clear" w:pos="4536"/>
        <w:tab w:val="left" w:pos="1191"/>
        <w:tab w:val="right" w:leader="dot" w:pos="8210"/>
      </w:tabs>
      <w:spacing w:before="60" w:line="240" w:lineRule="auto"/>
      <w:ind w:left="1191" w:hanging="1191"/>
    </w:p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SimSun" w:hAnsi="Tahoma" w:cs="Tahoma"/>
      <w:bCs/>
      <w:sz w:val="16"/>
      <w:szCs w:val="16"/>
      <w:lang w:eastAsia="zh-CN"/>
    </w:rPr>
  </w:style>
  <w:style w:type="character" w:customStyle="1" w:styleId="KopfzeileZchn">
    <w:name w:val="Kopfzeile Zchn"/>
    <w:basedOn w:val="Absatz-Standardschriftart"/>
    <w:link w:val="Kopfzeile"/>
    <w:uiPriority w:val="99"/>
    <w:rPr>
      <w:rFonts w:ascii="Arial" w:eastAsia="SimSun" w:hAnsi="Arial"/>
      <w:bCs/>
      <w:lang w:eastAsia="zh-CN"/>
    </w:rPr>
  </w:style>
  <w:style w:type="paragraph" w:styleId="Inhaltsverzeichnisberschrift">
    <w:name w:val="TOC Heading"/>
    <w:basedOn w:val="berschrift1"/>
    <w:next w:val="Standard"/>
    <w:uiPriority w:val="39"/>
    <w:semiHidden/>
    <w:unhideWhenUsed/>
    <w:qFormat/>
    <w:pPr>
      <w:keepLines/>
      <w:numPr>
        <w:numId w:val="0"/>
      </w:numPr>
      <w:tabs>
        <w:tab w:val="clear" w:pos="709"/>
        <w:tab w:val="clear" w:pos="1134"/>
      </w:tabs>
      <w:spacing w:before="48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styleId="Listenabsatz">
    <w:name w:val="List Paragraph"/>
    <w:basedOn w:val="Standard"/>
    <w:uiPriority w:val="34"/>
    <w:qFormat/>
    <w:pPr>
      <w:ind w:left="720"/>
      <w:contextualSpacing/>
    </w:pPr>
  </w:style>
  <w:style w:type="character" w:styleId="Endnotenzeichen">
    <w:name w:val="endnote reference"/>
    <w:basedOn w:val="Absatz-Standardschriftart"/>
    <w:rPr>
      <w:vertAlign w:val="superscript"/>
    </w:rPr>
  </w:style>
  <w:style w:type="character" w:customStyle="1" w:styleId="HTMLVorformatiertZchn">
    <w:name w:val="HTML Vorformatiert Zchn"/>
    <w:basedOn w:val="Absatz-Standardschriftart"/>
    <w:link w:val="HTMLVorformatiert"/>
    <w:uiPriority w:val="99"/>
    <w:semiHidden/>
    <w:rsid w:val="00416AFB"/>
    <w:rPr>
      <w:rFonts w:ascii="Courier New" w:eastAsia="SimSun" w:hAnsi="Courier New" w:cs="Courier New"/>
      <w:bCs/>
      <w:lang w:eastAsia="zh-CN"/>
    </w:rPr>
  </w:style>
  <w:style w:type="character" w:styleId="NichtaufgelsteErwhnung">
    <w:name w:val="Unresolved Mention"/>
    <w:basedOn w:val="Absatz-Standardschriftart"/>
    <w:uiPriority w:val="99"/>
    <w:semiHidden/>
    <w:unhideWhenUsed/>
    <w:rsid w:val="002D38C8"/>
    <w:rPr>
      <w:color w:val="605E5C"/>
      <w:shd w:val="clear" w:color="auto" w:fill="E1DFDD"/>
    </w:rPr>
  </w:style>
  <w:style w:type="paragraph" w:customStyle="1" w:styleId="BeschriftungAbbildung">
    <w:name w:val="Beschriftung_Abbildung"/>
    <w:basedOn w:val="Beschriftung"/>
    <w:link w:val="BeschriftungAbbildungZchn"/>
    <w:qFormat/>
    <w:rsid w:val="006B25E2"/>
    <w:pPr>
      <w:keepNext/>
    </w:pPr>
  </w:style>
  <w:style w:type="character" w:customStyle="1" w:styleId="BeschriftungZchn">
    <w:name w:val="Beschriftung Zchn"/>
    <w:basedOn w:val="Absatz-Standardschriftart"/>
    <w:link w:val="Beschriftung"/>
    <w:rsid w:val="006B25E2"/>
    <w:rPr>
      <w:rFonts w:ascii="Arial" w:eastAsia="SimSun" w:hAnsi="Arial"/>
      <w:b/>
      <w:bCs/>
      <w:sz w:val="22"/>
      <w:szCs w:val="24"/>
      <w:lang w:eastAsia="zh-CN"/>
    </w:rPr>
  </w:style>
  <w:style w:type="character" w:customStyle="1" w:styleId="BeschriftungAbbildungZchn">
    <w:name w:val="Beschriftung_Abbildung Zchn"/>
    <w:basedOn w:val="BeschriftungZchn"/>
    <w:link w:val="BeschriftungAbbildung"/>
    <w:rsid w:val="006B25E2"/>
    <w:rPr>
      <w:rFonts w:ascii="Arial" w:eastAsia="SimSun" w:hAnsi="Arial"/>
      <w:b/>
      <w:bCs/>
      <w:sz w:val="22"/>
      <w:szCs w:val="24"/>
      <w:lang w:eastAsia="zh-CN"/>
    </w:rPr>
  </w:style>
  <w:style w:type="paragraph" w:customStyle="1" w:styleId="Literaturangaben">
    <w:name w:val="Literaturangaben"/>
    <w:basedOn w:val="Standard"/>
    <w:link w:val="LiteraturangabenZchn"/>
    <w:qFormat/>
    <w:rsid w:val="002131B9"/>
    <w:pPr>
      <w:tabs>
        <w:tab w:val="clear" w:pos="709"/>
        <w:tab w:val="clear" w:pos="1134"/>
        <w:tab w:val="clear" w:pos="4253"/>
        <w:tab w:val="clear" w:pos="4536"/>
      </w:tabs>
      <w:ind w:left="720" w:hanging="720"/>
      <w:contextualSpacing/>
      <w:jc w:val="left"/>
    </w:pPr>
    <w:rPr>
      <w:lang w:eastAsia="de-DE"/>
    </w:rPr>
  </w:style>
  <w:style w:type="character" w:customStyle="1" w:styleId="LiteraturangabenZchn">
    <w:name w:val="Literaturangaben Zchn"/>
    <w:basedOn w:val="Absatz-Standardschriftart"/>
    <w:link w:val="Literaturangaben"/>
    <w:rsid w:val="002131B9"/>
    <w:rPr>
      <w:rFonts w:ascii="Arial" w:eastAsia="SimSun" w:hAnsi="Arial"/>
      <w:bCs/>
      <w:sz w:val="22"/>
    </w:rPr>
  </w:style>
  <w:style w:type="paragraph" w:customStyle="1" w:styleId="Default">
    <w:name w:val="Default"/>
    <w:rsid w:val="002131B9"/>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rsid w:val="009C0C91"/>
    <w:rPr>
      <w:sz w:val="16"/>
      <w:szCs w:val="16"/>
    </w:rPr>
  </w:style>
  <w:style w:type="paragraph" w:styleId="Kommentartext">
    <w:name w:val="annotation text"/>
    <w:basedOn w:val="Standard"/>
    <w:link w:val="KommentartextZchn"/>
    <w:rsid w:val="009C0C91"/>
    <w:pPr>
      <w:spacing w:line="240" w:lineRule="auto"/>
    </w:pPr>
    <w:rPr>
      <w:sz w:val="20"/>
    </w:rPr>
  </w:style>
  <w:style w:type="character" w:customStyle="1" w:styleId="KommentartextZchn">
    <w:name w:val="Kommentartext Zchn"/>
    <w:basedOn w:val="Absatz-Standardschriftart"/>
    <w:link w:val="Kommentartext"/>
    <w:rsid w:val="009C0C91"/>
    <w:rPr>
      <w:rFonts w:ascii="Arial" w:eastAsia="SimSun" w:hAnsi="Arial"/>
      <w:bCs/>
      <w:lang w:eastAsia="zh-CN"/>
    </w:rPr>
  </w:style>
  <w:style w:type="paragraph" w:styleId="Kommentarthema">
    <w:name w:val="annotation subject"/>
    <w:basedOn w:val="Kommentartext"/>
    <w:next w:val="Kommentartext"/>
    <w:link w:val="KommentarthemaZchn"/>
    <w:rsid w:val="009C0C91"/>
    <w:rPr>
      <w:b/>
    </w:rPr>
  </w:style>
  <w:style w:type="character" w:customStyle="1" w:styleId="KommentarthemaZchn">
    <w:name w:val="Kommentarthema Zchn"/>
    <w:basedOn w:val="KommentartextZchn"/>
    <w:link w:val="Kommentarthema"/>
    <w:rsid w:val="009C0C91"/>
    <w:rPr>
      <w:rFonts w:ascii="Arial" w:eastAsia="SimSun" w:hAnsi="Arial"/>
      <w:b/>
      <w:bCs/>
      <w:lang w:eastAsia="zh-CN"/>
    </w:rPr>
  </w:style>
  <w:style w:type="table" w:styleId="Gitternetztabelle1hell">
    <w:name w:val="Grid Table 1 Light"/>
    <w:basedOn w:val="NormaleTabelle"/>
    <w:uiPriority w:val="46"/>
    <w:rsid w:val="00916DD1"/>
    <w:rPr>
      <w:rFonts w:asciiTheme="minorHAnsi" w:eastAsiaTheme="minorHAnsi" w:hAnsiTheme="minorHAnsi" w:cstheme="minorBidi"/>
      <w:kern w:val="2"/>
      <w:sz w:val="22"/>
      <w:szCs w:val="22"/>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6090">
      <w:bodyDiv w:val="1"/>
      <w:marLeft w:val="0"/>
      <w:marRight w:val="0"/>
      <w:marTop w:val="0"/>
      <w:marBottom w:val="0"/>
      <w:divBdr>
        <w:top w:val="none" w:sz="0" w:space="0" w:color="auto"/>
        <w:left w:val="none" w:sz="0" w:space="0" w:color="auto"/>
        <w:bottom w:val="none" w:sz="0" w:space="0" w:color="auto"/>
        <w:right w:val="none" w:sz="0" w:space="0" w:color="auto"/>
      </w:divBdr>
      <w:divsChild>
        <w:div w:id="465775569">
          <w:marLeft w:val="0"/>
          <w:marRight w:val="0"/>
          <w:marTop w:val="0"/>
          <w:marBottom w:val="0"/>
          <w:divBdr>
            <w:top w:val="none" w:sz="0" w:space="0" w:color="auto"/>
            <w:left w:val="none" w:sz="0" w:space="0" w:color="auto"/>
            <w:bottom w:val="none" w:sz="0" w:space="0" w:color="auto"/>
            <w:right w:val="none" w:sz="0" w:space="0" w:color="auto"/>
          </w:divBdr>
        </w:div>
      </w:divsChild>
    </w:div>
    <w:div w:id="155416527">
      <w:bodyDiv w:val="1"/>
      <w:marLeft w:val="0"/>
      <w:marRight w:val="0"/>
      <w:marTop w:val="0"/>
      <w:marBottom w:val="0"/>
      <w:divBdr>
        <w:top w:val="none" w:sz="0" w:space="0" w:color="auto"/>
        <w:left w:val="none" w:sz="0" w:space="0" w:color="auto"/>
        <w:bottom w:val="none" w:sz="0" w:space="0" w:color="auto"/>
        <w:right w:val="none" w:sz="0" w:space="0" w:color="auto"/>
      </w:divBdr>
      <w:divsChild>
        <w:div w:id="158279009">
          <w:marLeft w:val="0"/>
          <w:marRight w:val="0"/>
          <w:marTop w:val="0"/>
          <w:marBottom w:val="0"/>
          <w:divBdr>
            <w:top w:val="none" w:sz="0" w:space="0" w:color="auto"/>
            <w:left w:val="none" w:sz="0" w:space="0" w:color="auto"/>
            <w:bottom w:val="none" w:sz="0" w:space="0" w:color="auto"/>
            <w:right w:val="none" w:sz="0" w:space="0" w:color="auto"/>
          </w:divBdr>
        </w:div>
      </w:divsChild>
    </w:div>
    <w:div w:id="232467897">
      <w:bodyDiv w:val="1"/>
      <w:marLeft w:val="0"/>
      <w:marRight w:val="0"/>
      <w:marTop w:val="0"/>
      <w:marBottom w:val="0"/>
      <w:divBdr>
        <w:top w:val="none" w:sz="0" w:space="0" w:color="auto"/>
        <w:left w:val="none" w:sz="0" w:space="0" w:color="auto"/>
        <w:bottom w:val="none" w:sz="0" w:space="0" w:color="auto"/>
        <w:right w:val="none" w:sz="0" w:space="0" w:color="auto"/>
      </w:divBdr>
      <w:divsChild>
        <w:div w:id="2049377000">
          <w:marLeft w:val="0"/>
          <w:marRight w:val="0"/>
          <w:marTop w:val="0"/>
          <w:marBottom w:val="0"/>
          <w:divBdr>
            <w:top w:val="none" w:sz="0" w:space="0" w:color="auto"/>
            <w:left w:val="none" w:sz="0" w:space="0" w:color="auto"/>
            <w:bottom w:val="none" w:sz="0" w:space="0" w:color="auto"/>
            <w:right w:val="none" w:sz="0" w:space="0" w:color="auto"/>
          </w:divBdr>
        </w:div>
      </w:divsChild>
    </w:div>
    <w:div w:id="268897715">
      <w:bodyDiv w:val="1"/>
      <w:marLeft w:val="0"/>
      <w:marRight w:val="0"/>
      <w:marTop w:val="0"/>
      <w:marBottom w:val="0"/>
      <w:divBdr>
        <w:top w:val="none" w:sz="0" w:space="0" w:color="auto"/>
        <w:left w:val="none" w:sz="0" w:space="0" w:color="auto"/>
        <w:bottom w:val="none" w:sz="0" w:space="0" w:color="auto"/>
        <w:right w:val="none" w:sz="0" w:space="0" w:color="auto"/>
      </w:divBdr>
      <w:divsChild>
        <w:div w:id="527253999">
          <w:marLeft w:val="0"/>
          <w:marRight w:val="0"/>
          <w:marTop w:val="0"/>
          <w:marBottom w:val="0"/>
          <w:divBdr>
            <w:top w:val="none" w:sz="0" w:space="0" w:color="auto"/>
            <w:left w:val="none" w:sz="0" w:space="0" w:color="auto"/>
            <w:bottom w:val="none" w:sz="0" w:space="0" w:color="auto"/>
            <w:right w:val="none" w:sz="0" w:space="0" w:color="auto"/>
          </w:divBdr>
        </w:div>
      </w:divsChild>
    </w:div>
    <w:div w:id="344134499">
      <w:bodyDiv w:val="1"/>
      <w:marLeft w:val="0"/>
      <w:marRight w:val="0"/>
      <w:marTop w:val="0"/>
      <w:marBottom w:val="0"/>
      <w:divBdr>
        <w:top w:val="none" w:sz="0" w:space="0" w:color="auto"/>
        <w:left w:val="none" w:sz="0" w:space="0" w:color="auto"/>
        <w:bottom w:val="none" w:sz="0" w:space="0" w:color="auto"/>
        <w:right w:val="none" w:sz="0" w:space="0" w:color="auto"/>
      </w:divBdr>
      <w:divsChild>
        <w:div w:id="288781587">
          <w:marLeft w:val="0"/>
          <w:marRight w:val="0"/>
          <w:marTop w:val="0"/>
          <w:marBottom w:val="0"/>
          <w:divBdr>
            <w:top w:val="none" w:sz="0" w:space="0" w:color="auto"/>
            <w:left w:val="none" w:sz="0" w:space="0" w:color="auto"/>
            <w:bottom w:val="none" w:sz="0" w:space="0" w:color="auto"/>
            <w:right w:val="none" w:sz="0" w:space="0" w:color="auto"/>
          </w:divBdr>
        </w:div>
      </w:divsChild>
    </w:div>
    <w:div w:id="370962430">
      <w:bodyDiv w:val="1"/>
      <w:marLeft w:val="0"/>
      <w:marRight w:val="0"/>
      <w:marTop w:val="0"/>
      <w:marBottom w:val="0"/>
      <w:divBdr>
        <w:top w:val="none" w:sz="0" w:space="0" w:color="auto"/>
        <w:left w:val="none" w:sz="0" w:space="0" w:color="auto"/>
        <w:bottom w:val="none" w:sz="0" w:space="0" w:color="auto"/>
        <w:right w:val="none" w:sz="0" w:space="0" w:color="auto"/>
      </w:divBdr>
    </w:div>
    <w:div w:id="444694336">
      <w:bodyDiv w:val="1"/>
      <w:marLeft w:val="0"/>
      <w:marRight w:val="0"/>
      <w:marTop w:val="0"/>
      <w:marBottom w:val="0"/>
      <w:divBdr>
        <w:top w:val="none" w:sz="0" w:space="0" w:color="auto"/>
        <w:left w:val="none" w:sz="0" w:space="0" w:color="auto"/>
        <w:bottom w:val="none" w:sz="0" w:space="0" w:color="auto"/>
        <w:right w:val="none" w:sz="0" w:space="0" w:color="auto"/>
      </w:divBdr>
      <w:divsChild>
        <w:div w:id="324013982">
          <w:marLeft w:val="0"/>
          <w:marRight w:val="0"/>
          <w:marTop w:val="0"/>
          <w:marBottom w:val="0"/>
          <w:divBdr>
            <w:top w:val="none" w:sz="0" w:space="0" w:color="auto"/>
            <w:left w:val="none" w:sz="0" w:space="0" w:color="auto"/>
            <w:bottom w:val="none" w:sz="0" w:space="0" w:color="auto"/>
            <w:right w:val="none" w:sz="0" w:space="0" w:color="auto"/>
          </w:divBdr>
        </w:div>
      </w:divsChild>
    </w:div>
    <w:div w:id="447628480">
      <w:bodyDiv w:val="1"/>
      <w:marLeft w:val="0"/>
      <w:marRight w:val="0"/>
      <w:marTop w:val="0"/>
      <w:marBottom w:val="0"/>
      <w:divBdr>
        <w:top w:val="none" w:sz="0" w:space="0" w:color="auto"/>
        <w:left w:val="none" w:sz="0" w:space="0" w:color="auto"/>
        <w:bottom w:val="none" w:sz="0" w:space="0" w:color="auto"/>
        <w:right w:val="none" w:sz="0" w:space="0" w:color="auto"/>
      </w:divBdr>
      <w:divsChild>
        <w:div w:id="589968522">
          <w:marLeft w:val="0"/>
          <w:marRight w:val="0"/>
          <w:marTop w:val="0"/>
          <w:marBottom w:val="0"/>
          <w:divBdr>
            <w:top w:val="none" w:sz="0" w:space="0" w:color="auto"/>
            <w:left w:val="none" w:sz="0" w:space="0" w:color="auto"/>
            <w:bottom w:val="none" w:sz="0" w:space="0" w:color="auto"/>
            <w:right w:val="none" w:sz="0" w:space="0" w:color="auto"/>
          </w:divBdr>
        </w:div>
      </w:divsChild>
    </w:div>
    <w:div w:id="619799333">
      <w:bodyDiv w:val="1"/>
      <w:marLeft w:val="0"/>
      <w:marRight w:val="0"/>
      <w:marTop w:val="0"/>
      <w:marBottom w:val="0"/>
      <w:divBdr>
        <w:top w:val="none" w:sz="0" w:space="0" w:color="auto"/>
        <w:left w:val="none" w:sz="0" w:space="0" w:color="auto"/>
        <w:bottom w:val="none" w:sz="0" w:space="0" w:color="auto"/>
        <w:right w:val="none" w:sz="0" w:space="0" w:color="auto"/>
      </w:divBdr>
      <w:divsChild>
        <w:div w:id="669870225">
          <w:marLeft w:val="0"/>
          <w:marRight w:val="0"/>
          <w:marTop w:val="0"/>
          <w:marBottom w:val="0"/>
          <w:divBdr>
            <w:top w:val="none" w:sz="0" w:space="0" w:color="auto"/>
            <w:left w:val="none" w:sz="0" w:space="0" w:color="auto"/>
            <w:bottom w:val="none" w:sz="0" w:space="0" w:color="auto"/>
            <w:right w:val="none" w:sz="0" w:space="0" w:color="auto"/>
          </w:divBdr>
        </w:div>
      </w:divsChild>
    </w:div>
    <w:div w:id="646862115">
      <w:bodyDiv w:val="1"/>
      <w:marLeft w:val="0"/>
      <w:marRight w:val="0"/>
      <w:marTop w:val="0"/>
      <w:marBottom w:val="0"/>
      <w:divBdr>
        <w:top w:val="none" w:sz="0" w:space="0" w:color="auto"/>
        <w:left w:val="none" w:sz="0" w:space="0" w:color="auto"/>
        <w:bottom w:val="none" w:sz="0" w:space="0" w:color="auto"/>
        <w:right w:val="none" w:sz="0" w:space="0" w:color="auto"/>
      </w:divBdr>
      <w:divsChild>
        <w:div w:id="513494503">
          <w:marLeft w:val="0"/>
          <w:marRight w:val="0"/>
          <w:marTop w:val="0"/>
          <w:marBottom w:val="0"/>
          <w:divBdr>
            <w:top w:val="none" w:sz="0" w:space="0" w:color="auto"/>
            <w:left w:val="none" w:sz="0" w:space="0" w:color="auto"/>
            <w:bottom w:val="none" w:sz="0" w:space="0" w:color="auto"/>
            <w:right w:val="none" w:sz="0" w:space="0" w:color="auto"/>
          </w:divBdr>
        </w:div>
      </w:divsChild>
    </w:div>
    <w:div w:id="666640940">
      <w:bodyDiv w:val="1"/>
      <w:marLeft w:val="0"/>
      <w:marRight w:val="0"/>
      <w:marTop w:val="0"/>
      <w:marBottom w:val="0"/>
      <w:divBdr>
        <w:top w:val="none" w:sz="0" w:space="0" w:color="auto"/>
        <w:left w:val="none" w:sz="0" w:space="0" w:color="auto"/>
        <w:bottom w:val="none" w:sz="0" w:space="0" w:color="auto"/>
        <w:right w:val="none" w:sz="0" w:space="0" w:color="auto"/>
      </w:divBdr>
      <w:divsChild>
        <w:div w:id="2070690414">
          <w:marLeft w:val="0"/>
          <w:marRight w:val="0"/>
          <w:marTop w:val="0"/>
          <w:marBottom w:val="0"/>
          <w:divBdr>
            <w:top w:val="none" w:sz="0" w:space="0" w:color="auto"/>
            <w:left w:val="none" w:sz="0" w:space="0" w:color="auto"/>
            <w:bottom w:val="none" w:sz="0" w:space="0" w:color="auto"/>
            <w:right w:val="none" w:sz="0" w:space="0" w:color="auto"/>
          </w:divBdr>
        </w:div>
      </w:divsChild>
    </w:div>
    <w:div w:id="685862622">
      <w:bodyDiv w:val="1"/>
      <w:marLeft w:val="0"/>
      <w:marRight w:val="0"/>
      <w:marTop w:val="0"/>
      <w:marBottom w:val="0"/>
      <w:divBdr>
        <w:top w:val="none" w:sz="0" w:space="0" w:color="auto"/>
        <w:left w:val="none" w:sz="0" w:space="0" w:color="auto"/>
        <w:bottom w:val="none" w:sz="0" w:space="0" w:color="auto"/>
        <w:right w:val="none" w:sz="0" w:space="0" w:color="auto"/>
      </w:divBdr>
      <w:divsChild>
        <w:div w:id="1371882495">
          <w:marLeft w:val="0"/>
          <w:marRight w:val="0"/>
          <w:marTop w:val="0"/>
          <w:marBottom w:val="0"/>
          <w:divBdr>
            <w:top w:val="none" w:sz="0" w:space="0" w:color="auto"/>
            <w:left w:val="none" w:sz="0" w:space="0" w:color="auto"/>
            <w:bottom w:val="none" w:sz="0" w:space="0" w:color="auto"/>
            <w:right w:val="none" w:sz="0" w:space="0" w:color="auto"/>
          </w:divBdr>
        </w:div>
      </w:divsChild>
    </w:div>
    <w:div w:id="719329677">
      <w:bodyDiv w:val="1"/>
      <w:marLeft w:val="0"/>
      <w:marRight w:val="0"/>
      <w:marTop w:val="0"/>
      <w:marBottom w:val="0"/>
      <w:divBdr>
        <w:top w:val="none" w:sz="0" w:space="0" w:color="auto"/>
        <w:left w:val="none" w:sz="0" w:space="0" w:color="auto"/>
        <w:bottom w:val="none" w:sz="0" w:space="0" w:color="auto"/>
        <w:right w:val="none" w:sz="0" w:space="0" w:color="auto"/>
      </w:divBdr>
      <w:divsChild>
        <w:div w:id="771820229">
          <w:marLeft w:val="0"/>
          <w:marRight w:val="0"/>
          <w:marTop w:val="0"/>
          <w:marBottom w:val="0"/>
          <w:divBdr>
            <w:top w:val="none" w:sz="0" w:space="0" w:color="auto"/>
            <w:left w:val="none" w:sz="0" w:space="0" w:color="auto"/>
            <w:bottom w:val="none" w:sz="0" w:space="0" w:color="auto"/>
            <w:right w:val="none" w:sz="0" w:space="0" w:color="auto"/>
          </w:divBdr>
        </w:div>
      </w:divsChild>
    </w:div>
    <w:div w:id="779492500">
      <w:bodyDiv w:val="1"/>
      <w:marLeft w:val="0"/>
      <w:marRight w:val="0"/>
      <w:marTop w:val="0"/>
      <w:marBottom w:val="0"/>
      <w:divBdr>
        <w:top w:val="none" w:sz="0" w:space="0" w:color="auto"/>
        <w:left w:val="none" w:sz="0" w:space="0" w:color="auto"/>
        <w:bottom w:val="none" w:sz="0" w:space="0" w:color="auto"/>
        <w:right w:val="none" w:sz="0" w:space="0" w:color="auto"/>
      </w:divBdr>
      <w:divsChild>
        <w:div w:id="1597520671">
          <w:marLeft w:val="0"/>
          <w:marRight w:val="0"/>
          <w:marTop w:val="0"/>
          <w:marBottom w:val="0"/>
          <w:divBdr>
            <w:top w:val="none" w:sz="0" w:space="0" w:color="auto"/>
            <w:left w:val="none" w:sz="0" w:space="0" w:color="auto"/>
            <w:bottom w:val="none" w:sz="0" w:space="0" w:color="auto"/>
            <w:right w:val="none" w:sz="0" w:space="0" w:color="auto"/>
          </w:divBdr>
        </w:div>
      </w:divsChild>
    </w:div>
    <w:div w:id="822156666">
      <w:bodyDiv w:val="1"/>
      <w:marLeft w:val="0"/>
      <w:marRight w:val="0"/>
      <w:marTop w:val="0"/>
      <w:marBottom w:val="0"/>
      <w:divBdr>
        <w:top w:val="none" w:sz="0" w:space="0" w:color="auto"/>
        <w:left w:val="none" w:sz="0" w:space="0" w:color="auto"/>
        <w:bottom w:val="none" w:sz="0" w:space="0" w:color="auto"/>
        <w:right w:val="none" w:sz="0" w:space="0" w:color="auto"/>
      </w:divBdr>
      <w:divsChild>
        <w:div w:id="1076125564">
          <w:marLeft w:val="0"/>
          <w:marRight w:val="0"/>
          <w:marTop w:val="0"/>
          <w:marBottom w:val="0"/>
          <w:divBdr>
            <w:top w:val="none" w:sz="0" w:space="0" w:color="auto"/>
            <w:left w:val="none" w:sz="0" w:space="0" w:color="auto"/>
            <w:bottom w:val="none" w:sz="0" w:space="0" w:color="auto"/>
            <w:right w:val="none" w:sz="0" w:space="0" w:color="auto"/>
          </w:divBdr>
        </w:div>
      </w:divsChild>
    </w:div>
    <w:div w:id="900746576">
      <w:bodyDiv w:val="1"/>
      <w:marLeft w:val="0"/>
      <w:marRight w:val="0"/>
      <w:marTop w:val="0"/>
      <w:marBottom w:val="0"/>
      <w:divBdr>
        <w:top w:val="none" w:sz="0" w:space="0" w:color="auto"/>
        <w:left w:val="none" w:sz="0" w:space="0" w:color="auto"/>
        <w:bottom w:val="none" w:sz="0" w:space="0" w:color="auto"/>
        <w:right w:val="none" w:sz="0" w:space="0" w:color="auto"/>
      </w:divBdr>
      <w:divsChild>
        <w:div w:id="792477859">
          <w:marLeft w:val="0"/>
          <w:marRight w:val="0"/>
          <w:marTop w:val="0"/>
          <w:marBottom w:val="0"/>
          <w:divBdr>
            <w:top w:val="none" w:sz="0" w:space="0" w:color="auto"/>
            <w:left w:val="none" w:sz="0" w:space="0" w:color="auto"/>
            <w:bottom w:val="none" w:sz="0" w:space="0" w:color="auto"/>
            <w:right w:val="none" w:sz="0" w:space="0" w:color="auto"/>
          </w:divBdr>
        </w:div>
      </w:divsChild>
    </w:div>
    <w:div w:id="1026633334">
      <w:bodyDiv w:val="1"/>
      <w:marLeft w:val="0"/>
      <w:marRight w:val="0"/>
      <w:marTop w:val="0"/>
      <w:marBottom w:val="0"/>
      <w:divBdr>
        <w:top w:val="none" w:sz="0" w:space="0" w:color="auto"/>
        <w:left w:val="none" w:sz="0" w:space="0" w:color="auto"/>
        <w:bottom w:val="none" w:sz="0" w:space="0" w:color="auto"/>
        <w:right w:val="none" w:sz="0" w:space="0" w:color="auto"/>
      </w:divBdr>
      <w:divsChild>
        <w:div w:id="97220491">
          <w:marLeft w:val="0"/>
          <w:marRight w:val="0"/>
          <w:marTop w:val="0"/>
          <w:marBottom w:val="0"/>
          <w:divBdr>
            <w:top w:val="none" w:sz="0" w:space="0" w:color="auto"/>
            <w:left w:val="none" w:sz="0" w:space="0" w:color="auto"/>
            <w:bottom w:val="none" w:sz="0" w:space="0" w:color="auto"/>
            <w:right w:val="none" w:sz="0" w:space="0" w:color="auto"/>
          </w:divBdr>
        </w:div>
      </w:divsChild>
    </w:div>
    <w:div w:id="1035428405">
      <w:bodyDiv w:val="1"/>
      <w:marLeft w:val="0"/>
      <w:marRight w:val="0"/>
      <w:marTop w:val="0"/>
      <w:marBottom w:val="0"/>
      <w:divBdr>
        <w:top w:val="none" w:sz="0" w:space="0" w:color="auto"/>
        <w:left w:val="none" w:sz="0" w:space="0" w:color="auto"/>
        <w:bottom w:val="none" w:sz="0" w:space="0" w:color="auto"/>
        <w:right w:val="none" w:sz="0" w:space="0" w:color="auto"/>
      </w:divBdr>
      <w:divsChild>
        <w:div w:id="835073409">
          <w:marLeft w:val="0"/>
          <w:marRight w:val="0"/>
          <w:marTop w:val="0"/>
          <w:marBottom w:val="0"/>
          <w:divBdr>
            <w:top w:val="none" w:sz="0" w:space="0" w:color="auto"/>
            <w:left w:val="none" w:sz="0" w:space="0" w:color="auto"/>
            <w:bottom w:val="none" w:sz="0" w:space="0" w:color="auto"/>
            <w:right w:val="none" w:sz="0" w:space="0" w:color="auto"/>
          </w:divBdr>
        </w:div>
      </w:divsChild>
    </w:div>
    <w:div w:id="1135440936">
      <w:bodyDiv w:val="1"/>
      <w:marLeft w:val="0"/>
      <w:marRight w:val="0"/>
      <w:marTop w:val="0"/>
      <w:marBottom w:val="0"/>
      <w:divBdr>
        <w:top w:val="none" w:sz="0" w:space="0" w:color="auto"/>
        <w:left w:val="none" w:sz="0" w:space="0" w:color="auto"/>
        <w:bottom w:val="none" w:sz="0" w:space="0" w:color="auto"/>
        <w:right w:val="none" w:sz="0" w:space="0" w:color="auto"/>
      </w:divBdr>
      <w:divsChild>
        <w:div w:id="2121532778">
          <w:marLeft w:val="0"/>
          <w:marRight w:val="0"/>
          <w:marTop w:val="0"/>
          <w:marBottom w:val="0"/>
          <w:divBdr>
            <w:top w:val="none" w:sz="0" w:space="0" w:color="auto"/>
            <w:left w:val="none" w:sz="0" w:space="0" w:color="auto"/>
            <w:bottom w:val="none" w:sz="0" w:space="0" w:color="auto"/>
            <w:right w:val="none" w:sz="0" w:space="0" w:color="auto"/>
          </w:divBdr>
        </w:div>
      </w:divsChild>
    </w:div>
    <w:div w:id="1176724936">
      <w:bodyDiv w:val="1"/>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
      </w:divsChild>
    </w:div>
    <w:div w:id="1178080163">
      <w:bodyDiv w:val="1"/>
      <w:marLeft w:val="0"/>
      <w:marRight w:val="0"/>
      <w:marTop w:val="0"/>
      <w:marBottom w:val="0"/>
      <w:divBdr>
        <w:top w:val="none" w:sz="0" w:space="0" w:color="auto"/>
        <w:left w:val="none" w:sz="0" w:space="0" w:color="auto"/>
        <w:bottom w:val="none" w:sz="0" w:space="0" w:color="auto"/>
        <w:right w:val="none" w:sz="0" w:space="0" w:color="auto"/>
      </w:divBdr>
      <w:divsChild>
        <w:div w:id="583152579">
          <w:marLeft w:val="0"/>
          <w:marRight w:val="0"/>
          <w:marTop w:val="0"/>
          <w:marBottom w:val="0"/>
          <w:divBdr>
            <w:top w:val="none" w:sz="0" w:space="0" w:color="auto"/>
            <w:left w:val="none" w:sz="0" w:space="0" w:color="auto"/>
            <w:bottom w:val="none" w:sz="0" w:space="0" w:color="auto"/>
            <w:right w:val="none" w:sz="0" w:space="0" w:color="auto"/>
          </w:divBdr>
        </w:div>
      </w:divsChild>
    </w:div>
    <w:div w:id="1322657428">
      <w:bodyDiv w:val="1"/>
      <w:marLeft w:val="0"/>
      <w:marRight w:val="0"/>
      <w:marTop w:val="0"/>
      <w:marBottom w:val="0"/>
      <w:divBdr>
        <w:top w:val="none" w:sz="0" w:space="0" w:color="auto"/>
        <w:left w:val="none" w:sz="0" w:space="0" w:color="auto"/>
        <w:bottom w:val="none" w:sz="0" w:space="0" w:color="auto"/>
        <w:right w:val="none" w:sz="0" w:space="0" w:color="auto"/>
      </w:divBdr>
      <w:divsChild>
        <w:div w:id="1410031965">
          <w:marLeft w:val="0"/>
          <w:marRight w:val="0"/>
          <w:marTop w:val="0"/>
          <w:marBottom w:val="0"/>
          <w:divBdr>
            <w:top w:val="none" w:sz="0" w:space="0" w:color="auto"/>
            <w:left w:val="none" w:sz="0" w:space="0" w:color="auto"/>
            <w:bottom w:val="none" w:sz="0" w:space="0" w:color="auto"/>
            <w:right w:val="none" w:sz="0" w:space="0" w:color="auto"/>
          </w:divBdr>
        </w:div>
      </w:divsChild>
    </w:div>
    <w:div w:id="1332561158">
      <w:bodyDiv w:val="1"/>
      <w:marLeft w:val="0"/>
      <w:marRight w:val="0"/>
      <w:marTop w:val="0"/>
      <w:marBottom w:val="0"/>
      <w:divBdr>
        <w:top w:val="none" w:sz="0" w:space="0" w:color="auto"/>
        <w:left w:val="none" w:sz="0" w:space="0" w:color="auto"/>
        <w:bottom w:val="none" w:sz="0" w:space="0" w:color="auto"/>
        <w:right w:val="none" w:sz="0" w:space="0" w:color="auto"/>
      </w:divBdr>
    </w:div>
    <w:div w:id="1341657797">
      <w:bodyDiv w:val="1"/>
      <w:marLeft w:val="0"/>
      <w:marRight w:val="0"/>
      <w:marTop w:val="0"/>
      <w:marBottom w:val="0"/>
      <w:divBdr>
        <w:top w:val="none" w:sz="0" w:space="0" w:color="auto"/>
        <w:left w:val="none" w:sz="0" w:space="0" w:color="auto"/>
        <w:bottom w:val="none" w:sz="0" w:space="0" w:color="auto"/>
        <w:right w:val="none" w:sz="0" w:space="0" w:color="auto"/>
      </w:divBdr>
      <w:divsChild>
        <w:div w:id="85197376">
          <w:marLeft w:val="0"/>
          <w:marRight w:val="0"/>
          <w:marTop w:val="0"/>
          <w:marBottom w:val="0"/>
          <w:divBdr>
            <w:top w:val="none" w:sz="0" w:space="0" w:color="auto"/>
            <w:left w:val="none" w:sz="0" w:space="0" w:color="auto"/>
            <w:bottom w:val="none" w:sz="0" w:space="0" w:color="auto"/>
            <w:right w:val="none" w:sz="0" w:space="0" w:color="auto"/>
          </w:divBdr>
        </w:div>
      </w:divsChild>
    </w:div>
    <w:div w:id="1406606465">
      <w:bodyDiv w:val="1"/>
      <w:marLeft w:val="0"/>
      <w:marRight w:val="0"/>
      <w:marTop w:val="0"/>
      <w:marBottom w:val="0"/>
      <w:divBdr>
        <w:top w:val="none" w:sz="0" w:space="0" w:color="auto"/>
        <w:left w:val="none" w:sz="0" w:space="0" w:color="auto"/>
        <w:bottom w:val="none" w:sz="0" w:space="0" w:color="auto"/>
        <w:right w:val="none" w:sz="0" w:space="0" w:color="auto"/>
      </w:divBdr>
      <w:divsChild>
        <w:div w:id="1682968923">
          <w:marLeft w:val="0"/>
          <w:marRight w:val="0"/>
          <w:marTop w:val="0"/>
          <w:marBottom w:val="0"/>
          <w:divBdr>
            <w:top w:val="none" w:sz="0" w:space="0" w:color="auto"/>
            <w:left w:val="none" w:sz="0" w:space="0" w:color="auto"/>
            <w:bottom w:val="none" w:sz="0" w:space="0" w:color="auto"/>
            <w:right w:val="none" w:sz="0" w:space="0" w:color="auto"/>
          </w:divBdr>
        </w:div>
      </w:divsChild>
    </w:div>
    <w:div w:id="1542522919">
      <w:bodyDiv w:val="1"/>
      <w:marLeft w:val="0"/>
      <w:marRight w:val="0"/>
      <w:marTop w:val="0"/>
      <w:marBottom w:val="0"/>
      <w:divBdr>
        <w:top w:val="none" w:sz="0" w:space="0" w:color="auto"/>
        <w:left w:val="none" w:sz="0" w:space="0" w:color="auto"/>
        <w:bottom w:val="none" w:sz="0" w:space="0" w:color="auto"/>
        <w:right w:val="none" w:sz="0" w:space="0" w:color="auto"/>
      </w:divBdr>
      <w:divsChild>
        <w:div w:id="297419680">
          <w:marLeft w:val="0"/>
          <w:marRight w:val="0"/>
          <w:marTop w:val="0"/>
          <w:marBottom w:val="0"/>
          <w:divBdr>
            <w:top w:val="none" w:sz="0" w:space="0" w:color="auto"/>
            <w:left w:val="none" w:sz="0" w:space="0" w:color="auto"/>
            <w:bottom w:val="none" w:sz="0" w:space="0" w:color="auto"/>
            <w:right w:val="none" w:sz="0" w:space="0" w:color="auto"/>
          </w:divBdr>
        </w:div>
      </w:divsChild>
    </w:div>
    <w:div w:id="1625503669">
      <w:bodyDiv w:val="1"/>
      <w:marLeft w:val="0"/>
      <w:marRight w:val="0"/>
      <w:marTop w:val="0"/>
      <w:marBottom w:val="0"/>
      <w:divBdr>
        <w:top w:val="none" w:sz="0" w:space="0" w:color="auto"/>
        <w:left w:val="none" w:sz="0" w:space="0" w:color="auto"/>
        <w:bottom w:val="none" w:sz="0" w:space="0" w:color="auto"/>
        <w:right w:val="none" w:sz="0" w:space="0" w:color="auto"/>
      </w:divBdr>
      <w:divsChild>
        <w:div w:id="2017268690">
          <w:marLeft w:val="0"/>
          <w:marRight w:val="0"/>
          <w:marTop w:val="0"/>
          <w:marBottom w:val="0"/>
          <w:divBdr>
            <w:top w:val="none" w:sz="0" w:space="0" w:color="auto"/>
            <w:left w:val="none" w:sz="0" w:space="0" w:color="auto"/>
            <w:bottom w:val="none" w:sz="0" w:space="0" w:color="auto"/>
            <w:right w:val="none" w:sz="0" w:space="0" w:color="auto"/>
          </w:divBdr>
        </w:div>
      </w:divsChild>
    </w:div>
    <w:div w:id="1866670441">
      <w:bodyDiv w:val="1"/>
      <w:marLeft w:val="0"/>
      <w:marRight w:val="0"/>
      <w:marTop w:val="0"/>
      <w:marBottom w:val="0"/>
      <w:divBdr>
        <w:top w:val="none" w:sz="0" w:space="0" w:color="auto"/>
        <w:left w:val="none" w:sz="0" w:space="0" w:color="auto"/>
        <w:bottom w:val="none" w:sz="0" w:space="0" w:color="auto"/>
        <w:right w:val="none" w:sz="0" w:space="0" w:color="auto"/>
      </w:divBdr>
      <w:divsChild>
        <w:div w:id="1812867511">
          <w:marLeft w:val="0"/>
          <w:marRight w:val="0"/>
          <w:marTop w:val="0"/>
          <w:marBottom w:val="0"/>
          <w:divBdr>
            <w:top w:val="none" w:sz="0" w:space="0" w:color="auto"/>
            <w:left w:val="none" w:sz="0" w:space="0" w:color="auto"/>
            <w:bottom w:val="none" w:sz="0" w:space="0" w:color="auto"/>
            <w:right w:val="none" w:sz="0" w:space="0" w:color="auto"/>
          </w:divBdr>
        </w:div>
      </w:divsChild>
    </w:div>
    <w:div w:id="1877506558">
      <w:bodyDiv w:val="1"/>
      <w:marLeft w:val="0"/>
      <w:marRight w:val="0"/>
      <w:marTop w:val="0"/>
      <w:marBottom w:val="0"/>
      <w:divBdr>
        <w:top w:val="none" w:sz="0" w:space="0" w:color="auto"/>
        <w:left w:val="none" w:sz="0" w:space="0" w:color="auto"/>
        <w:bottom w:val="none" w:sz="0" w:space="0" w:color="auto"/>
        <w:right w:val="none" w:sz="0" w:space="0" w:color="auto"/>
      </w:divBdr>
    </w:div>
    <w:div w:id="1894076458">
      <w:bodyDiv w:val="1"/>
      <w:marLeft w:val="0"/>
      <w:marRight w:val="0"/>
      <w:marTop w:val="0"/>
      <w:marBottom w:val="0"/>
      <w:divBdr>
        <w:top w:val="none" w:sz="0" w:space="0" w:color="auto"/>
        <w:left w:val="none" w:sz="0" w:space="0" w:color="auto"/>
        <w:bottom w:val="none" w:sz="0" w:space="0" w:color="auto"/>
        <w:right w:val="none" w:sz="0" w:space="0" w:color="auto"/>
      </w:divBdr>
      <w:divsChild>
        <w:div w:id="1047871425">
          <w:marLeft w:val="0"/>
          <w:marRight w:val="0"/>
          <w:marTop w:val="0"/>
          <w:marBottom w:val="0"/>
          <w:divBdr>
            <w:top w:val="none" w:sz="0" w:space="0" w:color="auto"/>
            <w:left w:val="none" w:sz="0" w:space="0" w:color="auto"/>
            <w:bottom w:val="none" w:sz="0" w:space="0" w:color="auto"/>
            <w:right w:val="none" w:sz="0" w:space="0" w:color="auto"/>
          </w:divBdr>
        </w:div>
      </w:divsChild>
    </w:div>
    <w:div w:id="1960796666">
      <w:bodyDiv w:val="1"/>
      <w:marLeft w:val="0"/>
      <w:marRight w:val="0"/>
      <w:marTop w:val="0"/>
      <w:marBottom w:val="0"/>
      <w:divBdr>
        <w:top w:val="none" w:sz="0" w:space="0" w:color="auto"/>
        <w:left w:val="none" w:sz="0" w:space="0" w:color="auto"/>
        <w:bottom w:val="none" w:sz="0" w:space="0" w:color="auto"/>
        <w:right w:val="none" w:sz="0" w:space="0" w:color="auto"/>
      </w:divBdr>
      <w:divsChild>
        <w:div w:id="1904099202">
          <w:marLeft w:val="0"/>
          <w:marRight w:val="0"/>
          <w:marTop w:val="0"/>
          <w:marBottom w:val="0"/>
          <w:divBdr>
            <w:top w:val="none" w:sz="0" w:space="0" w:color="auto"/>
            <w:left w:val="none" w:sz="0" w:space="0" w:color="auto"/>
            <w:bottom w:val="none" w:sz="0" w:space="0" w:color="auto"/>
            <w:right w:val="none" w:sz="0" w:space="0" w:color="auto"/>
          </w:divBdr>
        </w:div>
      </w:divsChild>
    </w:div>
    <w:div w:id="1969357527">
      <w:bodyDiv w:val="1"/>
      <w:marLeft w:val="0"/>
      <w:marRight w:val="0"/>
      <w:marTop w:val="0"/>
      <w:marBottom w:val="0"/>
      <w:divBdr>
        <w:top w:val="none" w:sz="0" w:space="0" w:color="auto"/>
        <w:left w:val="none" w:sz="0" w:space="0" w:color="auto"/>
        <w:bottom w:val="none" w:sz="0" w:space="0" w:color="auto"/>
        <w:right w:val="none" w:sz="0" w:space="0" w:color="auto"/>
      </w:divBdr>
      <w:divsChild>
        <w:div w:id="485631018">
          <w:marLeft w:val="0"/>
          <w:marRight w:val="0"/>
          <w:marTop w:val="0"/>
          <w:marBottom w:val="0"/>
          <w:divBdr>
            <w:top w:val="none" w:sz="0" w:space="0" w:color="auto"/>
            <w:left w:val="none" w:sz="0" w:space="0" w:color="auto"/>
            <w:bottom w:val="none" w:sz="0" w:space="0" w:color="auto"/>
            <w:right w:val="none" w:sz="0" w:space="0" w:color="auto"/>
          </w:divBdr>
        </w:div>
      </w:divsChild>
    </w:div>
    <w:div w:id="2107654533">
      <w:bodyDiv w:val="1"/>
      <w:marLeft w:val="0"/>
      <w:marRight w:val="0"/>
      <w:marTop w:val="0"/>
      <w:marBottom w:val="0"/>
      <w:divBdr>
        <w:top w:val="none" w:sz="0" w:space="0" w:color="auto"/>
        <w:left w:val="none" w:sz="0" w:space="0" w:color="auto"/>
        <w:bottom w:val="none" w:sz="0" w:space="0" w:color="auto"/>
        <w:right w:val="none" w:sz="0" w:space="0" w:color="auto"/>
      </w:divBdr>
      <w:divsChild>
        <w:div w:id="105678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sqlitebrowser.org/d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ltimateCuB3R/DLMCSPSE01_D" TargetMode="External"/><Relationship Id="rId23" Type="http://schemas.openxmlformats.org/officeDocument/2006/relationships/image" Target="media/image10.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eader" Target="header7.xml"/><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okumente\Dropbox\DHBW\Vorlage%20Bachelorarbei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85532-637D-4398-92AC-F00A8BD7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Bachelorarbeit.dotx</Template>
  <TotalTime>0</TotalTime>
  <Pages>33</Pages>
  <Words>6931</Words>
  <Characters>43668</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Projekt Software Engineering</vt:lpstr>
    </vt:vector>
  </TitlesOfParts>
  <Company>DHBW VS</Company>
  <LinksUpToDate>false</LinksUpToDate>
  <CharactersWithSpaces>50499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Software Engineering</dc:title>
  <dc:subject>1. Projektarbeit</dc:subject>
  <dc:creator>Jan Sauerland</dc:creator>
  <cp:keywords>Projekt Portfolio</cp:keywords>
  <cp:lastModifiedBy>Jan Sauerland</cp:lastModifiedBy>
  <cp:revision>251</cp:revision>
  <cp:lastPrinted>2024-09-09T09:55:00Z</cp:lastPrinted>
  <dcterms:created xsi:type="dcterms:W3CDTF">2024-07-30T13:50:00Z</dcterms:created>
  <dcterms:modified xsi:type="dcterms:W3CDTF">2024-10-25T14:55:00Z</dcterms:modified>
</cp:coreProperties>
</file>